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3.xml" ContentType="application/vnd.openxmlformats-officedocument.wordprocessingml.footer+xml"/>
  <Override PartName="/word/header1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36EB" w:rsidRDefault="000936EB">
      <w:pPr>
        <w:pStyle w:val="Header"/>
        <w:tabs>
          <w:tab w:val="clear" w:pos="4536"/>
          <w:tab w:val="clear" w:pos="9072"/>
        </w:tabs>
        <w:rPr>
          <w:rFonts w:ascii="Arial" w:hAnsi="Arial"/>
        </w:rPr>
      </w:pPr>
      <w:bookmarkStart w:id="0" w:name="_GoBack"/>
      <w:bookmarkEnd w:id="0"/>
    </w:p>
    <w:tbl>
      <w:tblPr>
        <w:tblW w:w="15947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5947"/>
      </w:tblGrid>
      <w:tr w:rsidR="000936EB" w:rsidTr="009D2E79">
        <w:tblPrEx>
          <w:tblCellMar>
            <w:top w:w="0" w:type="dxa"/>
            <w:bottom w:w="0" w:type="dxa"/>
          </w:tblCellMar>
        </w:tblPrEx>
        <w:trPr>
          <w:cantSplit/>
          <w:trHeight w:val="100"/>
          <w:jc w:val="center"/>
        </w:trPr>
        <w:tc>
          <w:tcPr>
            <w:tcW w:w="15947" w:type="dxa"/>
          </w:tcPr>
          <w:p w:rsidR="0068710F" w:rsidRDefault="0068710F">
            <w:pPr>
              <w:pStyle w:val="ZType"/>
              <w:spacing w:before="120" w:after="240"/>
            </w:pPr>
          </w:p>
          <w:p w:rsidR="000936EB" w:rsidRDefault="000936EB">
            <w:pPr>
              <w:pStyle w:val="ZType"/>
              <w:spacing w:before="120" w:after="240"/>
            </w:pPr>
            <w:r>
              <w:t>Fiche d’Instruction</w:t>
            </w:r>
          </w:p>
        </w:tc>
      </w:tr>
      <w:tr w:rsidR="000936EB" w:rsidTr="009D2E79">
        <w:tblPrEx>
          <w:tblCellMar>
            <w:top w:w="0" w:type="dxa"/>
            <w:bottom w:w="0" w:type="dxa"/>
          </w:tblCellMar>
        </w:tblPrEx>
        <w:trPr>
          <w:cantSplit/>
          <w:trHeight w:val="100"/>
          <w:jc w:val="center"/>
        </w:trPr>
        <w:tc>
          <w:tcPr>
            <w:tcW w:w="15947" w:type="dxa"/>
          </w:tcPr>
          <w:p w:rsidR="00F9590A" w:rsidRPr="003324FE" w:rsidRDefault="003324FE" w:rsidP="003C4803">
            <w:pPr>
              <w:pStyle w:val="ZDocTitreL1"/>
              <w:spacing w:before="0" w:after="120"/>
              <w:rPr>
                <w:sz w:val="56"/>
              </w:rPr>
            </w:pPr>
            <w:bookmarkStart w:id="1" w:name="TITRE_FI"/>
            <w:r w:rsidRPr="003324FE">
              <w:rPr>
                <w:sz w:val="56"/>
              </w:rPr>
              <w:t>Essai du calculateur pressurisation</w:t>
            </w:r>
            <w:bookmarkEnd w:id="1"/>
          </w:p>
        </w:tc>
      </w:tr>
    </w:tbl>
    <w:p w:rsidR="002908C8" w:rsidRPr="002908C8" w:rsidRDefault="002908C8" w:rsidP="002908C8">
      <w:pPr>
        <w:rPr>
          <w:vanish/>
        </w:rPr>
      </w:pPr>
    </w:p>
    <w:tbl>
      <w:tblPr>
        <w:tblpPr w:leftFromText="141" w:rightFromText="141" w:vertAnchor="text" w:horzAnchor="margin" w:tblpXSpec="right" w:tblpY="25"/>
        <w:tblW w:w="10142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3380"/>
        <w:gridCol w:w="2254"/>
        <w:gridCol w:w="2254"/>
        <w:gridCol w:w="2254"/>
      </w:tblGrid>
      <w:tr w:rsidR="00BE0121" w:rsidTr="00BE0121">
        <w:tblPrEx>
          <w:tblCellMar>
            <w:top w:w="0" w:type="dxa"/>
            <w:bottom w:w="0" w:type="dxa"/>
          </w:tblCellMar>
        </w:tblPrEx>
        <w:trPr>
          <w:cantSplit/>
          <w:trHeight w:val="148"/>
        </w:trPr>
        <w:tc>
          <w:tcPr>
            <w:tcW w:w="3380" w:type="dxa"/>
          </w:tcPr>
          <w:p w:rsidR="00BE0121" w:rsidRDefault="00BE0121" w:rsidP="00BE0121">
            <w:pPr>
              <w:spacing w:before="12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DOMAINE</w:t>
            </w:r>
          </w:p>
        </w:tc>
        <w:tc>
          <w:tcPr>
            <w:tcW w:w="2254" w:type="dxa"/>
          </w:tcPr>
          <w:p w:rsidR="00BE0121" w:rsidRDefault="00BE0121" w:rsidP="00BE0121">
            <w:pPr>
              <w:spacing w:before="12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VERSION</w:t>
            </w:r>
          </w:p>
        </w:tc>
        <w:tc>
          <w:tcPr>
            <w:tcW w:w="2254" w:type="dxa"/>
          </w:tcPr>
          <w:p w:rsidR="00BE0121" w:rsidRDefault="00BE0121" w:rsidP="00BE0121">
            <w:pPr>
              <w:spacing w:before="12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CLIENT</w:t>
            </w:r>
          </w:p>
        </w:tc>
        <w:tc>
          <w:tcPr>
            <w:tcW w:w="2254" w:type="dxa"/>
          </w:tcPr>
          <w:p w:rsidR="00BE0121" w:rsidRDefault="00BE0121" w:rsidP="00BE0121">
            <w:pPr>
              <w:spacing w:before="12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RANG</w:t>
            </w:r>
          </w:p>
        </w:tc>
      </w:tr>
      <w:tr w:rsidR="00BE0121" w:rsidTr="00963F20">
        <w:tblPrEx>
          <w:tblCellMar>
            <w:top w:w="0" w:type="dxa"/>
            <w:bottom w:w="0" w:type="dxa"/>
          </w:tblCellMar>
        </w:tblPrEx>
        <w:trPr>
          <w:cantSplit/>
          <w:trHeight w:val="565"/>
        </w:trPr>
        <w:tc>
          <w:tcPr>
            <w:tcW w:w="3380" w:type="dxa"/>
            <w:vAlign w:val="center"/>
          </w:tcPr>
          <w:p w:rsidR="00BE0121" w:rsidRDefault="00BE0121" w:rsidP="00963F20">
            <w:pPr>
              <w:pStyle w:val="ZAPPLIL1"/>
              <w:spacing w:before="120"/>
              <w:jc w:val="center"/>
              <w:rPr>
                <w:color w:val="000000"/>
                <w:sz w:val="32"/>
              </w:rPr>
            </w:pPr>
            <w:r>
              <w:rPr>
                <w:color w:val="000000"/>
                <w:sz w:val="32"/>
              </w:rPr>
              <w:t>F</w:t>
            </w:r>
            <w:r w:rsidR="00102AD6">
              <w:rPr>
                <w:color w:val="000000"/>
                <w:sz w:val="32"/>
              </w:rPr>
              <w:t>2M</w:t>
            </w:r>
          </w:p>
        </w:tc>
        <w:tc>
          <w:tcPr>
            <w:tcW w:w="2254" w:type="dxa"/>
            <w:vAlign w:val="center"/>
          </w:tcPr>
          <w:p w:rsidR="00BE0121" w:rsidRDefault="00BE0121" w:rsidP="00963F20">
            <w:pPr>
              <w:pStyle w:val="ZAPPLIL1"/>
              <w:spacing w:before="120"/>
              <w:jc w:val="center"/>
              <w:rPr>
                <w:color w:val="000000"/>
                <w:sz w:val="32"/>
              </w:rPr>
            </w:pPr>
            <w:r>
              <w:rPr>
                <w:color w:val="000000"/>
                <w:sz w:val="32"/>
              </w:rPr>
              <w:t>F</w:t>
            </w:r>
            <w:r w:rsidR="00102AD6">
              <w:rPr>
                <w:color w:val="000000"/>
                <w:sz w:val="32"/>
              </w:rPr>
              <w:t>2MB</w:t>
            </w:r>
          </w:p>
        </w:tc>
        <w:tc>
          <w:tcPr>
            <w:tcW w:w="2254" w:type="dxa"/>
            <w:vAlign w:val="center"/>
          </w:tcPr>
          <w:p w:rsidR="00BE0121" w:rsidRDefault="00BE0121" w:rsidP="00963F20">
            <w:pPr>
              <w:pStyle w:val="ZAPPLIL1"/>
              <w:spacing w:before="120"/>
              <w:jc w:val="center"/>
              <w:rPr>
                <w:color w:val="000000"/>
                <w:sz w:val="32"/>
              </w:rPr>
            </w:pPr>
            <w:r>
              <w:rPr>
                <w:color w:val="000000"/>
                <w:sz w:val="32"/>
              </w:rPr>
              <w:t>-</w:t>
            </w:r>
          </w:p>
        </w:tc>
        <w:tc>
          <w:tcPr>
            <w:tcW w:w="2254" w:type="dxa"/>
          </w:tcPr>
          <w:p w:rsidR="00BE0121" w:rsidRDefault="00C24C17" w:rsidP="00E4773D">
            <w:pPr>
              <w:pStyle w:val="ZAPPLIL1"/>
              <w:spacing w:before="120"/>
              <w:jc w:val="center"/>
              <w:rPr>
                <w:sz w:val="32"/>
              </w:rPr>
            </w:pPr>
            <w:r>
              <w:rPr>
                <w:sz w:val="32"/>
              </w:rPr>
              <w:t>349</w:t>
            </w:r>
            <w:r w:rsidR="000B43F0" w:rsidRPr="003324FE">
              <w:rPr>
                <w:sz w:val="32"/>
              </w:rPr>
              <w:t xml:space="preserve"> </w:t>
            </w:r>
            <w:r w:rsidR="00102AD6" w:rsidRPr="003324FE">
              <w:rPr>
                <w:sz w:val="32"/>
              </w:rPr>
              <w:t>-</w:t>
            </w:r>
            <w:r w:rsidR="000B43F0" w:rsidRPr="003324FE">
              <w:rPr>
                <w:sz w:val="32"/>
              </w:rPr>
              <w:t xml:space="preserve"> </w:t>
            </w:r>
            <w:r w:rsidR="00E4773D" w:rsidRPr="003324FE">
              <w:rPr>
                <w:sz w:val="32"/>
              </w:rPr>
              <w:t>600</w:t>
            </w:r>
          </w:p>
          <w:p w:rsidR="00102AD6" w:rsidRPr="00BE0121" w:rsidRDefault="00C24C17" w:rsidP="00C24C17">
            <w:pPr>
              <w:pStyle w:val="ZAPPLIL1"/>
              <w:spacing w:before="120"/>
              <w:jc w:val="center"/>
              <w:rPr>
                <w:sz w:val="32"/>
              </w:rPr>
            </w:pPr>
            <w:r>
              <w:rPr>
                <w:sz w:val="32"/>
              </w:rPr>
              <w:t>745</w:t>
            </w:r>
            <w:r w:rsidR="00102AD6" w:rsidRPr="003324FE">
              <w:rPr>
                <w:sz w:val="32"/>
              </w:rPr>
              <w:t xml:space="preserve"> - 999</w:t>
            </w:r>
          </w:p>
        </w:tc>
      </w:tr>
    </w:tbl>
    <w:p w:rsidR="000936EB" w:rsidRDefault="000936EB" w:rsidP="000664C0">
      <w:pPr>
        <w:pStyle w:val="Heading1"/>
        <w:numPr>
          <w:ilvl w:val="0"/>
          <w:numId w:val="0"/>
        </w:numPr>
        <w:tabs>
          <w:tab w:val="left" w:pos="9072"/>
          <w:tab w:val="left" w:pos="10206"/>
          <w:tab w:val="left" w:pos="11340"/>
          <w:tab w:val="left" w:pos="12191"/>
        </w:tabs>
      </w:pPr>
    </w:p>
    <w:p w:rsidR="00BE0121" w:rsidRDefault="00BE0121" w:rsidP="00F80BDF">
      <w:pPr>
        <w:tabs>
          <w:tab w:val="left" w:pos="13608"/>
        </w:tabs>
      </w:pPr>
    </w:p>
    <w:tbl>
      <w:tblPr>
        <w:tblpPr w:leftFromText="141" w:rightFromText="141" w:vertAnchor="text" w:horzAnchor="margin" w:tblpXSpec="center" w:tblpY="2017"/>
        <w:tblOverlap w:val="never"/>
        <w:tblW w:w="125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332"/>
        <w:gridCol w:w="2977"/>
        <w:gridCol w:w="3118"/>
        <w:gridCol w:w="3118"/>
      </w:tblGrid>
      <w:tr w:rsidR="003324FE" w:rsidTr="00C24C17">
        <w:tblPrEx>
          <w:tblCellMar>
            <w:top w:w="0" w:type="dxa"/>
            <w:bottom w:w="0" w:type="dxa"/>
          </w:tblCellMar>
        </w:tblPrEx>
        <w:trPr>
          <w:trHeight w:val="372"/>
        </w:trPr>
        <w:tc>
          <w:tcPr>
            <w:tcW w:w="3332" w:type="dxa"/>
            <w:tcBorders>
              <w:bottom w:val="single" w:sz="4" w:space="0" w:color="auto"/>
            </w:tcBorders>
            <w:vAlign w:val="center"/>
          </w:tcPr>
          <w:p w:rsidR="003324FE" w:rsidRDefault="00C24C17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Visa Rédacteur UP-FOM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:rsidR="003324FE" w:rsidRDefault="00C24C17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Visa UP-FOM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Visa FABRICATION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Visa DQM</w:t>
            </w:r>
          </w:p>
        </w:tc>
      </w:tr>
      <w:tr w:rsidR="003324FE" w:rsidTr="00C24C17">
        <w:tblPrEx>
          <w:tblCellMar>
            <w:top w:w="0" w:type="dxa"/>
            <w:bottom w:w="0" w:type="dxa"/>
          </w:tblCellMar>
        </w:tblPrEx>
        <w:trPr>
          <w:trHeight w:val="137"/>
        </w:trPr>
        <w:tc>
          <w:tcPr>
            <w:tcW w:w="3332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z w:val="12"/>
              </w:rPr>
            </w:pPr>
          </w:p>
        </w:tc>
        <w:tc>
          <w:tcPr>
            <w:tcW w:w="2977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z w:val="12"/>
              </w:rPr>
            </w:pPr>
          </w:p>
        </w:tc>
        <w:tc>
          <w:tcPr>
            <w:tcW w:w="3118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z w:val="12"/>
              </w:rPr>
            </w:pPr>
          </w:p>
        </w:tc>
        <w:tc>
          <w:tcPr>
            <w:tcW w:w="3118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z w:val="12"/>
              </w:rPr>
            </w:pPr>
          </w:p>
        </w:tc>
      </w:tr>
      <w:tr w:rsidR="003324FE" w:rsidTr="00C24C17">
        <w:tblPrEx>
          <w:tblCellMar>
            <w:top w:w="0" w:type="dxa"/>
            <w:bottom w:w="0" w:type="dxa"/>
          </w:tblCellMar>
        </w:tblPrEx>
        <w:tc>
          <w:tcPr>
            <w:tcW w:w="3332" w:type="dxa"/>
            <w:tcBorders>
              <w:bottom w:val="single" w:sz="4" w:space="0" w:color="auto"/>
            </w:tcBorders>
            <w:vAlign w:val="center"/>
          </w:tcPr>
          <w:p w:rsidR="003324FE" w:rsidRDefault="00C24C17" w:rsidP="00C24C1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color w:val="FF0000"/>
                <w:sz w:val="24"/>
              </w:rPr>
            </w:pPr>
            <w:r>
              <w:rPr>
                <w:rFonts w:ascii="Arial" w:hAnsi="Arial"/>
                <w:color w:val="FF0000"/>
                <w:sz w:val="24"/>
              </w:rPr>
              <w:t>19</w:t>
            </w:r>
            <w:r w:rsidR="00F311C0">
              <w:rPr>
                <w:rFonts w:ascii="Arial" w:hAnsi="Arial"/>
                <w:color w:val="FF0000"/>
                <w:sz w:val="24"/>
              </w:rPr>
              <w:t>/0</w:t>
            </w:r>
            <w:r>
              <w:rPr>
                <w:rFonts w:ascii="Arial" w:hAnsi="Arial"/>
                <w:color w:val="FF0000"/>
                <w:sz w:val="24"/>
              </w:rPr>
              <w:t>4</w:t>
            </w:r>
            <w:r w:rsidR="00F311C0">
              <w:rPr>
                <w:rFonts w:ascii="Arial" w:hAnsi="Arial"/>
                <w:color w:val="FF0000"/>
                <w:sz w:val="24"/>
              </w:rPr>
              <w:t>/</w:t>
            </w:r>
            <w:r>
              <w:rPr>
                <w:rFonts w:ascii="Arial" w:hAnsi="Arial"/>
                <w:color w:val="FF0000"/>
                <w:sz w:val="24"/>
              </w:rPr>
              <w:t>2017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color w:val="FF0000"/>
                <w:sz w:val="24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color w:val="FF0000"/>
                <w:sz w:val="24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color w:val="FF0000"/>
                <w:sz w:val="24"/>
              </w:rPr>
            </w:pPr>
          </w:p>
        </w:tc>
      </w:tr>
      <w:tr w:rsidR="003324FE" w:rsidTr="00C24C17">
        <w:tblPrEx>
          <w:tblCellMar>
            <w:top w:w="0" w:type="dxa"/>
            <w:bottom w:w="0" w:type="dxa"/>
          </w:tblCellMar>
        </w:tblPrEx>
        <w:tc>
          <w:tcPr>
            <w:tcW w:w="3332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mallCaps/>
                <w:sz w:val="12"/>
              </w:rPr>
            </w:pPr>
          </w:p>
        </w:tc>
        <w:tc>
          <w:tcPr>
            <w:tcW w:w="2977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mallCaps/>
                <w:sz w:val="12"/>
              </w:rPr>
            </w:pPr>
          </w:p>
        </w:tc>
        <w:tc>
          <w:tcPr>
            <w:tcW w:w="3118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mallCaps/>
                <w:sz w:val="12"/>
              </w:rPr>
            </w:pPr>
          </w:p>
        </w:tc>
        <w:tc>
          <w:tcPr>
            <w:tcW w:w="3118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mallCaps/>
                <w:sz w:val="12"/>
              </w:rPr>
            </w:pPr>
          </w:p>
        </w:tc>
      </w:tr>
      <w:tr w:rsidR="003324FE" w:rsidTr="00C24C17">
        <w:tblPrEx>
          <w:tblCellMar>
            <w:top w:w="0" w:type="dxa"/>
            <w:bottom w:w="0" w:type="dxa"/>
          </w:tblCellMar>
        </w:tblPrEx>
        <w:trPr>
          <w:trHeight w:val="1323"/>
        </w:trPr>
        <w:tc>
          <w:tcPr>
            <w:tcW w:w="3332" w:type="dxa"/>
          </w:tcPr>
          <w:p w:rsidR="003C4803" w:rsidRPr="00816517" w:rsidRDefault="003C4803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4"/>
                <w:szCs w:val="24"/>
              </w:rPr>
            </w:pPr>
            <w:r>
              <w:rPr>
                <w:rFonts w:ascii="Arial" w:hAnsi="Arial"/>
                <w:smallCaps/>
                <w:color w:val="FF0000"/>
                <w:sz w:val="28"/>
                <w:szCs w:val="28"/>
              </w:rPr>
              <w:t>JJ. DA SILVA</w:t>
            </w:r>
          </w:p>
          <w:p w:rsidR="003324FE" w:rsidRPr="00816517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4"/>
                <w:szCs w:val="24"/>
              </w:rPr>
            </w:pPr>
          </w:p>
        </w:tc>
        <w:tc>
          <w:tcPr>
            <w:tcW w:w="2977" w:type="dxa"/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8"/>
              </w:rPr>
            </w:pPr>
            <w:r>
              <w:rPr>
                <w:rFonts w:ascii="Arial" w:hAnsi="Arial"/>
                <w:smallCaps/>
                <w:color w:val="FF0000"/>
                <w:sz w:val="28"/>
              </w:rPr>
              <w:t>C. SALABERRY</w:t>
            </w:r>
          </w:p>
        </w:tc>
        <w:tc>
          <w:tcPr>
            <w:tcW w:w="3118" w:type="dxa"/>
          </w:tcPr>
          <w:p w:rsidR="003324FE" w:rsidRDefault="003C4803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8"/>
              </w:rPr>
            </w:pPr>
            <w:r>
              <w:rPr>
                <w:rFonts w:ascii="Arial" w:hAnsi="Arial"/>
                <w:smallCaps/>
                <w:color w:val="FF0000"/>
                <w:sz w:val="28"/>
              </w:rPr>
              <w:t>Y. GUYONVARCH</w:t>
            </w:r>
          </w:p>
        </w:tc>
        <w:tc>
          <w:tcPr>
            <w:tcW w:w="3118" w:type="dxa"/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8"/>
              </w:rPr>
            </w:pPr>
          </w:p>
        </w:tc>
      </w:tr>
    </w:tbl>
    <w:p w:rsidR="002908C8" w:rsidRPr="002908C8" w:rsidRDefault="002908C8" w:rsidP="002908C8">
      <w:pPr>
        <w:rPr>
          <w:vanish/>
        </w:rPr>
      </w:pPr>
    </w:p>
    <w:tbl>
      <w:tblPr>
        <w:tblpPr w:leftFromText="141" w:rightFromText="141" w:vertAnchor="text" w:horzAnchor="margin" w:tblpXSpec="center" w:tblpY="787"/>
        <w:tblW w:w="0" w:type="auto"/>
        <w:tblBorders>
          <w:top w:val="thinThickSmallGap" w:sz="12" w:space="0" w:color="auto"/>
          <w:left w:val="thinThickSmallGap" w:sz="12" w:space="0" w:color="auto"/>
          <w:bottom w:val="thickThinSmallGap" w:sz="12" w:space="0" w:color="auto"/>
          <w:right w:val="thickThinSmallGap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44"/>
        <w:gridCol w:w="1771"/>
      </w:tblGrid>
      <w:tr w:rsidR="000664C0" w:rsidTr="003C4803">
        <w:tblPrEx>
          <w:tblCellMar>
            <w:top w:w="0" w:type="dxa"/>
            <w:bottom w:w="0" w:type="dxa"/>
          </w:tblCellMar>
        </w:tblPrEx>
        <w:tc>
          <w:tcPr>
            <w:tcW w:w="3544" w:type="dxa"/>
          </w:tcPr>
          <w:p w:rsidR="000664C0" w:rsidRDefault="000664C0" w:rsidP="003C4803">
            <w:pPr>
              <w:spacing w:before="100" w:after="100"/>
              <w:jc w:val="center"/>
              <w:rPr>
                <w:rFonts w:ascii="Arial" w:hAnsi="Arial"/>
                <w:b/>
                <w:sz w:val="36"/>
              </w:rPr>
            </w:pPr>
            <w:r>
              <w:rPr>
                <w:rFonts w:ascii="Arial" w:hAnsi="Arial"/>
                <w:b/>
                <w:sz w:val="36"/>
              </w:rPr>
              <w:t>CLASSE RPA</w:t>
            </w:r>
          </w:p>
        </w:tc>
        <w:tc>
          <w:tcPr>
            <w:tcW w:w="1771" w:type="dxa"/>
          </w:tcPr>
          <w:p w:rsidR="000664C0" w:rsidRDefault="003324FE" w:rsidP="003C4803">
            <w:pPr>
              <w:spacing w:before="100" w:after="100"/>
              <w:jc w:val="center"/>
              <w:rPr>
                <w:rFonts w:ascii="Arial" w:hAnsi="Arial"/>
                <w:b/>
                <w:sz w:val="36"/>
              </w:rPr>
            </w:pPr>
            <w:r>
              <w:rPr>
                <w:rFonts w:ascii="Arial" w:hAnsi="Arial"/>
                <w:b/>
                <w:sz w:val="36"/>
              </w:rPr>
              <w:t>B</w:t>
            </w:r>
          </w:p>
        </w:tc>
      </w:tr>
    </w:tbl>
    <w:p w:rsidR="00BE0121" w:rsidRDefault="00BE0121" w:rsidP="00F80BDF">
      <w:pPr>
        <w:tabs>
          <w:tab w:val="left" w:pos="13608"/>
        </w:tabs>
      </w:pPr>
    </w:p>
    <w:p w:rsidR="003C4803" w:rsidRDefault="003C4803" w:rsidP="00F80BDF">
      <w:pPr>
        <w:tabs>
          <w:tab w:val="left" w:pos="13608"/>
        </w:tabs>
      </w:pPr>
    </w:p>
    <w:p w:rsidR="003C4803" w:rsidRDefault="003C4803" w:rsidP="00F80BDF">
      <w:pPr>
        <w:tabs>
          <w:tab w:val="left" w:pos="13608"/>
        </w:tabs>
      </w:pPr>
    </w:p>
    <w:p w:rsidR="003C4803" w:rsidRDefault="003C4803" w:rsidP="00F80BDF">
      <w:pPr>
        <w:tabs>
          <w:tab w:val="left" w:pos="13608"/>
        </w:tabs>
      </w:pPr>
    </w:p>
    <w:p w:rsidR="003C4803" w:rsidRDefault="00E33B48" w:rsidP="00F80BDF">
      <w:pPr>
        <w:tabs>
          <w:tab w:val="left" w:pos="13608"/>
        </w:tabs>
        <w:sectPr w:rsidR="003C4803" w:rsidSect="00B33FEA">
          <w:headerReference w:type="even" r:id="rId11"/>
          <w:headerReference w:type="default" r:id="rId12"/>
          <w:footerReference w:type="default" r:id="rId13"/>
          <w:pgSz w:w="16840" w:h="11907" w:orient="landscape" w:code="9"/>
          <w:pgMar w:top="1701" w:right="822" w:bottom="567" w:left="454" w:header="680" w:footer="272" w:gutter="0"/>
          <w:cols w:space="720"/>
          <w:docGrid w:linePitch="272"/>
        </w:sect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465" type="#_x0000_t75" style="position:absolute;margin-left:68.75pt;margin-top:49.3pt;width:661.65pt;height:133.55pt;z-index:251681280">
            <v:imagedata r:id="rId14" o:title=""/>
          </v:shape>
        </w:pict>
      </w:r>
    </w:p>
    <w:p w:rsidR="000936EB" w:rsidRDefault="000936EB">
      <w:pPr>
        <w:pStyle w:val="Heading1"/>
        <w:tabs>
          <w:tab w:val="left" w:pos="9072"/>
          <w:tab w:val="left" w:pos="10206"/>
          <w:tab w:val="left" w:pos="11340"/>
          <w:tab w:val="left" w:pos="12191"/>
        </w:tabs>
        <w:ind w:left="3402" w:firstLine="0"/>
      </w:pPr>
    </w:p>
    <w:p w:rsidR="006528EB" w:rsidRDefault="00806044" w:rsidP="0057406F">
      <w:pPr>
        <w:pStyle w:val="Heading1"/>
        <w:tabs>
          <w:tab w:val="left" w:pos="8080"/>
          <w:tab w:val="left" w:pos="9072"/>
          <w:tab w:val="left" w:pos="9923"/>
          <w:tab w:val="left" w:pos="10490"/>
        </w:tabs>
        <w:ind w:left="3402" w:firstLine="0"/>
      </w:pPr>
      <w:r>
        <w:t xml:space="preserve">I. </w:t>
      </w:r>
      <w:r w:rsidR="006528EB">
        <w:t>Table des matières</w:t>
      </w:r>
      <w:r w:rsidR="006528EB">
        <w:tab/>
      </w:r>
      <w:r w:rsidR="006528EB">
        <w:tab/>
      </w:r>
      <w:r w:rsidR="006528EB">
        <w:tab/>
      </w:r>
      <w:r w:rsidR="006528EB">
        <w:tab/>
        <w:t>page  1 - 1</w:t>
      </w:r>
    </w:p>
    <w:p w:rsidR="000936EB" w:rsidRDefault="00806044" w:rsidP="0057406F">
      <w:pPr>
        <w:pStyle w:val="Heading1"/>
        <w:tabs>
          <w:tab w:val="left" w:pos="8080"/>
          <w:tab w:val="left" w:pos="9072"/>
          <w:tab w:val="left" w:pos="9923"/>
          <w:tab w:val="left" w:pos="10490"/>
        </w:tabs>
        <w:ind w:left="3402" w:firstLine="0"/>
      </w:pPr>
      <w:r>
        <w:t>II.</w:t>
      </w:r>
      <w:r w:rsidR="000B118C">
        <w:t xml:space="preserve"> </w:t>
      </w:r>
      <w:r w:rsidR="000936EB">
        <w:t xml:space="preserve">Historique / </w:t>
      </w:r>
      <w:r w:rsidR="00504BBA">
        <w:t xml:space="preserve">Évolutions </w:t>
      </w:r>
      <w:r w:rsidR="00962B1B">
        <w:t>/</w:t>
      </w:r>
      <w:r w:rsidR="00504BBA">
        <w:t xml:space="preserve"> </w:t>
      </w:r>
      <w:r w:rsidR="0057406F">
        <w:t>Kit</w:t>
      </w:r>
      <w:r w:rsidR="0043269A">
        <w:t>s</w:t>
      </w:r>
      <w:r w:rsidR="0057406F">
        <w:t xml:space="preserve"> </w:t>
      </w:r>
      <w:r w:rsidR="00962B1B">
        <w:t>EPI</w:t>
      </w:r>
      <w:r w:rsidR="000936EB">
        <w:tab/>
      </w:r>
      <w:r w:rsidR="0057406F">
        <w:tab/>
      </w:r>
      <w:r w:rsidR="00B177A7">
        <w:tab/>
      </w:r>
      <w:r>
        <w:tab/>
      </w:r>
      <w:r w:rsidR="0057406F">
        <w:t xml:space="preserve">page  </w:t>
      </w:r>
      <w:r w:rsidR="000936EB">
        <w:t xml:space="preserve">2 </w:t>
      </w:r>
      <w:r w:rsidR="0057406F">
        <w:t>-</w:t>
      </w:r>
      <w:r w:rsidR="000936EB">
        <w:t xml:space="preserve"> 1</w:t>
      </w:r>
    </w:p>
    <w:p w:rsidR="000936EB" w:rsidRDefault="00251AD9">
      <w:pPr>
        <w:pStyle w:val="Heading1"/>
        <w:tabs>
          <w:tab w:val="left" w:pos="8080"/>
          <w:tab w:val="left" w:pos="9072"/>
          <w:tab w:val="left" w:pos="10490"/>
          <w:tab w:val="left" w:pos="12191"/>
        </w:tabs>
        <w:ind w:left="3402" w:firstLine="0"/>
      </w:pPr>
      <w:r>
        <w:t>III.</w:t>
      </w:r>
      <w:r w:rsidR="000B118C">
        <w:t xml:space="preserve"> </w:t>
      </w:r>
      <w:r w:rsidR="006528EB" w:rsidRPr="006528EB">
        <w:t>Documents de référence / Liste outillages</w:t>
      </w:r>
      <w:r w:rsidR="006528EB">
        <w:tab/>
      </w:r>
      <w:r w:rsidR="0057406F">
        <w:t xml:space="preserve">page  </w:t>
      </w:r>
      <w:r w:rsidR="009D2569">
        <w:t xml:space="preserve">3 </w:t>
      </w:r>
      <w:r w:rsidR="0057406F">
        <w:t>-</w:t>
      </w:r>
      <w:r w:rsidR="009D2569">
        <w:t xml:space="preserve"> 1</w:t>
      </w:r>
    </w:p>
    <w:p w:rsidR="000936EB" w:rsidRDefault="00251AD9">
      <w:pPr>
        <w:pStyle w:val="Heading1"/>
        <w:tabs>
          <w:tab w:val="left" w:pos="8080"/>
          <w:tab w:val="left" w:pos="9072"/>
          <w:tab w:val="left" w:pos="9923"/>
          <w:tab w:val="left" w:pos="10490"/>
        </w:tabs>
        <w:ind w:left="3402" w:firstLine="0"/>
      </w:pPr>
      <w:r>
        <w:t>IV.</w:t>
      </w:r>
      <w:r w:rsidR="000B118C">
        <w:t xml:space="preserve"> </w:t>
      </w:r>
      <w:r w:rsidR="007D5EB4">
        <w:t>Objectif / Préliminaires</w:t>
      </w:r>
      <w:r w:rsidR="000936EB">
        <w:tab/>
      </w:r>
      <w:r w:rsidR="0057406F">
        <w:tab/>
      </w:r>
      <w:r w:rsidR="006528EB">
        <w:tab/>
      </w:r>
      <w:r w:rsidR="006528EB">
        <w:tab/>
      </w:r>
      <w:r w:rsidR="0057406F">
        <w:t xml:space="preserve">page  </w:t>
      </w:r>
      <w:r w:rsidR="008F31F0">
        <w:t>4</w:t>
      </w:r>
      <w:r w:rsidR="000936EB">
        <w:t xml:space="preserve"> </w:t>
      </w:r>
      <w:r w:rsidR="0057406F">
        <w:t>-</w:t>
      </w:r>
      <w:r w:rsidR="000936EB">
        <w:t xml:space="preserve"> 1</w:t>
      </w:r>
    </w:p>
    <w:p w:rsidR="007D5EB4" w:rsidRDefault="00251AD9" w:rsidP="007D5EB4">
      <w:pPr>
        <w:pStyle w:val="Heading1"/>
        <w:tabs>
          <w:tab w:val="left" w:pos="9072"/>
          <w:tab w:val="left" w:pos="10490"/>
          <w:tab w:val="left" w:pos="11340"/>
          <w:tab w:val="left" w:pos="12191"/>
        </w:tabs>
        <w:ind w:left="3402" w:firstLine="0"/>
      </w:pPr>
      <w:r>
        <w:t>V.</w:t>
      </w:r>
      <w:r w:rsidR="007D5EB4">
        <w:t xml:space="preserve"> </w:t>
      </w:r>
      <w:bookmarkStart w:id="7" w:name="TITRE_V"/>
      <w:r w:rsidR="00185509">
        <w:t>Mise en oeuvre</w:t>
      </w:r>
      <w:bookmarkEnd w:id="7"/>
      <w:r w:rsidR="009645E3">
        <w:tab/>
      </w:r>
      <w:r w:rsidR="009645E3">
        <w:tab/>
        <w:t>page  5 - 1</w:t>
      </w:r>
    </w:p>
    <w:p w:rsidR="000936EB" w:rsidRDefault="00251AD9" w:rsidP="007D5EB4">
      <w:pPr>
        <w:pStyle w:val="Heading1"/>
        <w:tabs>
          <w:tab w:val="left" w:pos="9072"/>
          <w:tab w:val="left" w:pos="10490"/>
          <w:tab w:val="left" w:pos="11340"/>
          <w:tab w:val="left" w:pos="12191"/>
        </w:tabs>
        <w:ind w:left="3402" w:firstLine="0"/>
      </w:pPr>
      <w:r w:rsidRPr="0088575B">
        <w:t>VI.</w:t>
      </w:r>
      <w:r w:rsidR="007D5EB4" w:rsidRPr="0088575B">
        <w:t xml:space="preserve"> </w:t>
      </w:r>
      <w:bookmarkStart w:id="8" w:name="TITRE_VI"/>
      <w:r w:rsidR="0088575B" w:rsidRPr="0088575B">
        <w:t>Calculateur de pressur</w:t>
      </w:r>
      <w:r w:rsidR="0088575B">
        <w:t>is</w:t>
      </w:r>
      <w:r w:rsidR="0088575B" w:rsidRPr="0088575B">
        <w:t>ation</w:t>
      </w:r>
      <w:bookmarkEnd w:id="8"/>
      <w:r w:rsidR="007D5EB4" w:rsidRPr="0088575B">
        <w:tab/>
      </w:r>
      <w:r w:rsidR="007D5EB4" w:rsidRPr="0088575B">
        <w:tab/>
        <w:t>page  6 - 1</w:t>
      </w:r>
    </w:p>
    <w:p w:rsidR="00242557" w:rsidRPr="0088575B" w:rsidRDefault="00242557" w:rsidP="00242557">
      <w:pPr>
        <w:pStyle w:val="Heading1"/>
        <w:tabs>
          <w:tab w:val="left" w:pos="9072"/>
          <w:tab w:val="left" w:pos="10490"/>
          <w:tab w:val="left" w:pos="11340"/>
          <w:tab w:val="left" w:pos="12191"/>
        </w:tabs>
        <w:ind w:left="3402" w:firstLine="0"/>
      </w:pPr>
      <w:r w:rsidRPr="0088575B">
        <w:t>VI</w:t>
      </w:r>
      <w:r>
        <w:t>I</w:t>
      </w:r>
      <w:r w:rsidRPr="0088575B">
        <w:t xml:space="preserve">. </w:t>
      </w:r>
      <w:bookmarkStart w:id="9" w:name="TITRE_VII"/>
      <w:r>
        <w:t>Liste des composants DPP</w:t>
      </w:r>
      <w:bookmarkEnd w:id="9"/>
      <w:r>
        <w:tab/>
      </w:r>
      <w:r>
        <w:tab/>
        <w:t>page  7</w:t>
      </w:r>
      <w:r w:rsidRPr="0088575B">
        <w:t xml:space="preserve"> - 1</w:t>
      </w:r>
    </w:p>
    <w:p w:rsidR="000936EB" w:rsidRPr="00286502" w:rsidRDefault="00A71A1B">
      <w:pPr>
        <w:pStyle w:val="Heading1"/>
        <w:tabs>
          <w:tab w:val="left" w:pos="9072"/>
          <w:tab w:val="left" w:pos="10206"/>
          <w:tab w:val="left" w:pos="11340"/>
          <w:tab w:val="left" w:pos="12191"/>
        </w:tabs>
        <w:ind w:left="3402" w:firstLine="0"/>
      </w:pPr>
      <w:r w:rsidRPr="00286502">
        <w:t>Annexe PV n° </w:t>
      </w:r>
      <w:fldSimple w:instr=" REF  REF_PV  \* MERGEFORMAT ">
        <w:r w:rsidR="005C7063" w:rsidRPr="005C7063">
          <w:t>8.7.7.0099</w:t>
        </w:r>
      </w:fldSimple>
    </w:p>
    <w:p w:rsidR="000936EB" w:rsidRDefault="000936EB">
      <w:pPr>
        <w:pStyle w:val="Heading1"/>
        <w:tabs>
          <w:tab w:val="left" w:pos="9072"/>
          <w:tab w:val="left" w:pos="10206"/>
          <w:tab w:val="left" w:pos="11340"/>
          <w:tab w:val="left" w:pos="12191"/>
        </w:tabs>
        <w:ind w:left="3402" w:firstLine="0"/>
      </w:pPr>
    </w:p>
    <w:p w:rsidR="000936EB" w:rsidRDefault="000936EB">
      <w:pPr>
        <w:pStyle w:val="Header"/>
        <w:tabs>
          <w:tab w:val="clear" w:pos="4536"/>
          <w:tab w:val="left" w:pos="9072"/>
          <w:tab w:val="left" w:pos="10206"/>
          <w:tab w:val="left" w:pos="11340"/>
          <w:tab w:val="left" w:pos="12191"/>
        </w:tabs>
        <w:rPr>
          <w:rFonts w:ascii="Arial" w:hAnsi="Arial"/>
        </w:rPr>
        <w:sectPr w:rsidR="000936EB" w:rsidSect="003E21DA">
          <w:headerReference w:type="default" r:id="rId15"/>
          <w:footerReference w:type="default" r:id="rId16"/>
          <w:pgSz w:w="16840" w:h="11907" w:orient="landscape" w:code="9"/>
          <w:pgMar w:top="1701" w:right="397" w:bottom="567" w:left="709" w:header="426" w:footer="425" w:gutter="0"/>
          <w:pgNumType w:start="1"/>
          <w:cols w:space="720"/>
        </w:sect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12"/>
        <w:gridCol w:w="1301"/>
        <w:gridCol w:w="1327"/>
        <w:gridCol w:w="1701"/>
        <w:gridCol w:w="10101"/>
      </w:tblGrid>
      <w:tr w:rsidR="006331BB" w:rsidRPr="006331BB" w:rsidTr="006331BB">
        <w:tblPrEx>
          <w:tblCellMar>
            <w:top w:w="0" w:type="dxa"/>
            <w:bottom w:w="0" w:type="dxa"/>
          </w:tblCellMar>
        </w:tblPrEx>
        <w:trPr>
          <w:trHeight w:hRule="exact" w:val="401"/>
          <w:jc w:val="center"/>
        </w:trPr>
        <w:tc>
          <w:tcPr>
            <w:tcW w:w="1012" w:type="dxa"/>
            <w:shd w:val="pct25" w:color="auto" w:fill="auto"/>
            <w:vAlign w:val="center"/>
          </w:tcPr>
          <w:p w:rsidR="006331BB" w:rsidRPr="006331BB" w:rsidRDefault="006331BB" w:rsidP="00F16808">
            <w:pPr>
              <w:spacing w:before="40" w:after="40"/>
              <w:jc w:val="center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lastRenderedPageBreak/>
              <w:t>Indices</w:t>
            </w:r>
          </w:p>
        </w:tc>
        <w:tc>
          <w:tcPr>
            <w:tcW w:w="1301" w:type="dxa"/>
            <w:shd w:val="pct25" w:color="auto" w:fill="auto"/>
            <w:vAlign w:val="center"/>
          </w:tcPr>
          <w:p w:rsidR="006331BB" w:rsidRPr="006331BB" w:rsidRDefault="006331BB" w:rsidP="006331BB">
            <w:pPr>
              <w:spacing w:before="40" w:after="40"/>
              <w:ind w:left="-106" w:firstLine="178"/>
              <w:jc w:val="center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t>Rangs</w:t>
            </w:r>
          </w:p>
        </w:tc>
        <w:tc>
          <w:tcPr>
            <w:tcW w:w="1327" w:type="dxa"/>
            <w:shd w:val="pct25" w:color="auto" w:fill="auto"/>
            <w:vAlign w:val="center"/>
          </w:tcPr>
          <w:p w:rsidR="006331BB" w:rsidRPr="006331BB" w:rsidRDefault="006331BB" w:rsidP="00437F7F">
            <w:pPr>
              <w:spacing w:before="40" w:after="40"/>
              <w:jc w:val="center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t>Dates</w:t>
            </w:r>
          </w:p>
        </w:tc>
        <w:tc>
          <w:tcPr>
            <w:tcW w:w="1701" w:type="dxa"/>
            <w:shd w:val="pct25" w:color="auto" w:fill="auto"/>
            <w:vAlign w:val="center"/>
          </w:tcPr>
          <w:p w:rsidR="006331BB" w:rsidRPr="006331BB" w:rsidRDefault="006331BB" w:rsidP="00437F7F">
            <w:pPr>
              <w:spacing w:before="40" w:after="40"/>
              <w:ind w:firstLine="65"/>
              <w:jc w:val="center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t>Auteurs</w:t>
            </w:r>
          </w:p>
        </w:tc>
        <w:tc>
          <w:tcPr>
            <w:tcW w:w="10101" w:type="dxa"/>
            <w:shd w:val="pct25" w:color="auto" w:fill="auto"/>
            <w:vAlign w:val="center"/>
          </w:tcPr>
          <w:p w:rsidR="006331BB" w:rsidRPr="006331BB" w:rsidRDefault="006331BB" w:rsidP="00F16808">
            <w:pPr>
              <w:pStyle w:val="Header"/>
              <w:tabs>
                <w:tab w:val="clear" w:pos="4536"/>
                <w:tab w:val="clear" w:pos="9072"/>
              </w:tabs>
              <w:spacing w:before="40" w:after="40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t>Nature de l’évolution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132AE8" w:rsidRDefault="003324FE" w:rsidP="003507C1">
            <w:pPr>
              <w:jc w:val="center"/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-</w:t>
            </w:r>
          </w:p>
        </w:tc>
        <w:tc>
          <w:tcPr>
            <w:tcW w:w="1301" w:type="dxa"/>
            <w:vAlign w:val="center"/>
          </w:tcPr>
          <w:p w:rsidR="003324FE" w:rsidRPr="00132AE8" w:rsidRDefault="003324FE" w:rsidP="003507C1">
            <w:pPr>
              <w:jc w:val="center"/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068</w:t>
            </w:r>
            <w:r>
              <w:rPr>
                <w:rFonts w:ascii="Arial" w:hAnsi="Arial" w:cs="Arial"/>
              </w:rPr>
              <w:t xml:space="preserve"> </w:t>
            </w:r>
            <w:r w:rsidRPr="00132AE8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132AE8">
              <w:rPr>
                <w:rFonts w:ascii="Arial" w:hAnsi="Arial" w:cs="Arial"/>
              </w:rPr>
              <w:t>999</w:t>
            </w:r>
          </w:p>
        </w:tc>
        <w:tc>
          <w:tcPr>
            <w:tcW w:w="1327" w:type="dxa"/>
            <w:vAlign w:val="center"/>
          </w:tcPr>
          <w:p w:rsidR="003324FE" w:rsidRPr="00132AE8" w:rsidRDefault="003324FE" w:rsidP="003507C1">
            <w:pPr>
              <w:jc w:val="center"/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03/2005</w:t>
            </w:r>
          </w:p>
        </w:tc>
        <w:tc>
          <w:tcPr>
            <w:tcW w:w="1701" w:type="dxa"/>
            <w:vAlign w:val="center"/>
          </w:tcPr>
          <w:p w:rsidR="003324FE" w:rsidRPr="00132AE8" w:rsidRDefault="003324FE" w:rsidP="003507C1">
            <w:pPr>
              <w:jc w:val="center"/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H. DUPUY</w:t>
            </w:r>
          </w:p>
        </w:tc>
        <w:tc>
          <w:tcPr>
            <w:tcW w:w="10101" w:type="dxa"/>
            <w:vAlign w:val="center"/>
          </w:tcPr>
          <w:p w:rsidR="003324FE" w:rsidRPr="00132AE8" w:rsidRDefault="003324FE" w:rsidP="003507C1">
            <w:pPr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Création suite à la DES n°G2977 et note DGT n°269889 ind. D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A</w:t>
            </w:r>
          </w:p>
        </w:tc>
        <w:tc>
          <w:tcPr>
            <w:tcW w:w="1301" w:type="dxa"/>
            <w:vAlign w:val="center"/>
          </w:tcPr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144</w:t>
            </w:r>
            <w:r>
              <w:rPr>
                <w:rFonts w:ascii="Arial" w:hAnsi="Arial" w:cs="Arial"/>
              </w:rPr>
              <w:t xml:space="preserve"> </w:t>
            </w:r>
            <w:r w:rsidRPr="00DE3235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DE3235">
              <w:rPr>
                <w:rFonts w:ascii="Arial" w:hAnsi="Arial" w:cs="Arial"/>
              </w:rPr>
              <w:t>600</w:t>
            </w:r>
          </w:p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602</w:t>
            </w:r>
            <w:r>
              <w:rPr>
                <w:rFonts w:ascii="Arial" w:hAnsi="Arial" w:cs="Arial"/>
              </w:rPr>
              <w:t xml:space="preserve"> </w:t>
            </w:r>
            <w:r w:rsidRPr="00DE3235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DE3235">
              <w:rPr>
                <w:rFonts w:ascii="Arial" w:hAnsi="Arial" w:cs="Arial"/>
              </w:rPr>
              <w:t>999</w:t>
            </w:r>
          </w:p>
        </w:tc>
        <w:tc>
          <w:tcPr>
            <w:tcW w:w="1327" w:type="dxa"/>
            <w:vAlign w:val="center"/>
          </w:tcPr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06/2007</w:t>
            </w:r>
          </w:p>
        </w:tc>
        <w:tc>
          <w:tcPr>
            <w:tcW w:w="1701" w:type="dxa"/>
            <w:vAlign w:val="center"/>
          </w:tcPr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H. DUPUY</w:t>
            </w:r>
          </w:p>
        </w:tc>
        <w:tc>
          <w:tcPr>
            <w:tcW w:w="10101" w:type="dxa"/>
            <w:vAlign w:val="center"/>
          </w:tcPr>
          <w:p w:rsidR="003324FE" w:rsidRPr="00DE3235" w:rsidRDefault="003324FE" w:rsidP="003507C1">
            <w:pPr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Mise à jour suite à la DES n°G3488 (rajout dans l'initialisation des outillages, "débrancher la prise BAT1") et mise à jour de la mise en œuvre.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6F1C29" w:rsidRDefault="003324FE" w:rsidP="003507C1">
            <w:pPr>
              <w:jc w:val="center"/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B</w:t>
            </w:r>
          </w:p>
        </w:tc>
        <w:tc>
          <w:tcPr>
            <w:tcW w:w="1301" w:type="dxa"/>
            <w:vAlign w:val="center"/>
          </w:tcPr>
          <w:p w:rsidR="003324FE" w:rsidRPr="006F1C29" w:rsidRDefault="003324FE" w:rsidP="002D64A1">
            <w:pPr>
              <w:jc w:val="center"/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171 - 600</w:t>
            </w:r>
          </w:p>
        </w:tc>
        <w:tc>
          <w:tcPr>
            <w:tcW w:w="1327" w:type="dxa"/>
            <w:vAlign w:val="center"/>
          </w:tcPr>
          <w:p w:rsidR="003324FE" w:rsidRPr="006F1C29" w:rsidRDefault="003324FE" w:rsidP="003507C1">
            <w:pPr>
              <w:jc w:val="center"/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02/2008</w:t>
            </w:r>
          </w:p>
        </w:tc>
        <w:tc>
          <w:tcPr>
            <w:tcW w:w="1701" w:type="dxa"/>
            <w:vAlign w:val="center"/>
          </w:tcPr>
          <w:p w:rsidR="003324FE" w:rsidRPr="006F1C29" w:rsidRDefault="003324FE" w:rsidP="003507C1">
            <w:pPr>
              <w:jc w:val="center"/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L. MAZABRAUD</w:t>
            </w:r>
          </w:p>
        </w:tc>
        <w:tc>
          <w:tcPr>
            <w:tcW w:w="10101" w:type="dxa"/>
            <w:vAlign w:val="center"/>
          </w:tcPr>
          <w:p w:rsidR="003324FE" w:rsidRPr="006F1C29" w:rsidRDefault="003324FE" w:rsidP="003507C1">
            <w:pPr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Màj suite au nouveau PV associé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3A5475" w:rsidRDefault="003324FE" w:rsidP="003507C1">
            <w:pPr>
              <w:jc w:val="center"/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C</w:t>
            </w:r>
          </w:p>
        </w:tc>
        <w:tc>
          <w:tcPr>
            <w:tcW w:w="1301" w:type="dxa"/>
            <w:vAlign w:val="center"/>
          </w:tcPr>
          <w:p w:rsidR="003324FE" w:rsidRPr="003A5475" w:rsidRDefault="003324FE" w:rsidP="002D64A1">
            <w:pPr>
              <w:jc w:val="center"/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217</w:t>
            </w:r>
            <w:r>
              <w:rPr>
                <w:rFonts w:ascii="Arial" w:hAnsi="Arial" w:cs="Arial"/>
              </w:rPr>
              <w:t xml:space="preserve"> </w:t>
            </w:r>
            <w:r w:rsidRPr="003A5475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3A5475">
              <w:rPr>
                <w:rFonts w:ascii="Arial" w:hAnsi="Arial" w:cs="Arial"/>
              </w:rPr>
              <w:t>600</w:t>
            </w:r>
          </w:p>
        </w:tc>
        <w:tc>
          <w:tcPr>
            <w:tcW w:w="1327" w:type="dxa"/>
            <w:vAlign w:val="center"/>
          </w:tcPr>
          <w:p w:rsidR="003324FE" w:rsidRPr="003A5475" w:rsidRDefault="003324FE" w:rsidP="003507C1">
            <w:pPr>
              <w:jc w:val="center"/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05/2009</w:t>
            </w:r>
          </w:p>
        </w:tc>
        <w:tc>
          <w:tcPr>
            <w:tcW w:w="1701" w:type="dxa"/>
            <w:vAlign w:val="center"/>
          </w:tcPr>
          <w:p w:rsidR="003324FE" w:rsidRPr="003A5475" w:rsidRDefault="003324FE" w:rsidP="003507C1">
            <w:pPr>
              <w:jc w:val="center"/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H. DUPUY</w:t>
            </w:r>
          </w:p>
        </w:tc>
        <w:tc>
          <w:tcPr>
            <w:tcW w:w="10101" w:type="dxa"/>
            <w:vAlign w:val="center"/>
          </w:tcPr>
          <w:p w:rsidR="003324FE" w:rsidRPr="003A5475" w:rsidRDefault="003324FE" w:rsidP="003507C1">
            <w:pPr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Mise à jour suite à la DES n°</w:t>
            </w:r>
            <w:r w:rsidR="002D64A1">
              <w:rPr>
                <w:rFonts w:ascii="Arial" w:hAnsi="Arial" w:cs="Arial"/>
              </w:rPr>
              <w:t xml:space="preserve"> </w:t>
            </w:r>
            <w:r w:rsidRPr="003A5475">
              <w:rPr>
                <w:rFonts w:ascii="Arial" w:hAnsi="Arial" w:cs="Arial"/>
              </w:rPr>
              <w:t>G3774 (modification mise en en œuvre du boitier sol/vol et remarques diverses)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092A64" w:rsidRDefault="003324FE" w:rsidP="002D64A1">
            <w:pPr>
              <w:jc w:val="center"/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D</w:t>
            </w:r>
          </w:p>
        </w:tc>
        <w:tc>
          <w:tcPr>
            <w:tcW w:w="1301" w:type="dxa"/>
            <w:vAlign w:val="center"/>
          </w:tcPr>
          <w:p w:rsidR="003324FE" w:rsidRPr="00092A64" w:rsidRDefault="003324FE" w:rsidP="002D64A1">
            <w:pPr>
              <w:jc w:val="center"/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227</w:t>
            </w:r>
            <w:r>
              <w:rPr>
                <w:rFonts w:ascii="Arial" w:hAnsi="Arial" w:cs="Arial"/>
              </w:rPr>
              <w:t xml:space="preserve"> </w:t>
            </w:r>
            <w:r w:rsidRPr="00092A64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092A64">
              <w:rPr>
                <w:rFonts w:ascii="Arial" w:hAnsi="Arial" w:cs="Arial"/>
              </w:rPr>
              <w:t>600</w:t>
            </w:r>
          </w:p>
        </w:tc>
        <w:tc>
          <w:tcPr>
            <w:tcW w:w="1327" w:type="dxa"/>
            <w:vAlign w:val="center"/>
          </w:tcPr>
          <w:p w:rsidR="003324FE" w:rsidRPr="00092A64" w:rsidRDefault="003324FE" w:rsidP="003507C1">
            <w:pPr>
              <w:jc w:val="center"/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01/2010</w:t>
            </w:r>
          </w:p>
        </w:tc>
        <w:tc>
          <w:tcPr>
            <w:tcW w:w="1701" w:type="dxa"/>
            <w:vAlign w:val="center"/>
          </w:tcPr>
          <w:p w:rsidR="003324FE" w:rsidRPr="00092A64" w:rsidRDefault="003324FE" w:rsidP="003507C1">
            <w:pPr>
              <w:jc w:val="center"/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M. DESCHAMPS</w:t>
            </w:r>
          </w:p>
        </w:tc>
        <w:tc>
          <w:tcPr>
            <w:tcW w:w="10101" w:type="dxa"/>
            <w:vAlign w:val="center"/>
          </w:tcPr>
          <w:p w:rsidR="003324FE" w:rsidRPr="00092A64" w:rsidRDefault="003324FE" w:rsidP="003507C1">
            <w:pPr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Mise à jour suite à fiche n°3 PAQ</w:t>
            </w:r>
            <w:r>
              <w:rPr>
                <w:rFonts w:ascii="Arial" w:hAnsi="Arial" w:cs="Arial"/>
              </w:rPr>
              <w:t>T 2009 (rajout CS022</w:t>
            </w:r>
            <w:r w:rsidRPr="00092A64">
              <w:rPr>
                <w:rFonts w:ascii="Arial" w:hAnsi="Arial" w:cs="Arial"/>
              </w:rPr>
              <w:t>)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1E758E" w:rsidRDefault="003324FE" w:rsidP="003507C1">
            <w:pPr>
              <w:jc w:val="center"/>
              <w:rPr>
                <w:rFonts w:ascii="Arial" w:hAnsi="Arial" w:cs="Arial"/>
                <w:noProof/>
              </w:rPr>
            </w:pPr>
            <w:r w:rsidRPr="001E758E">
              <w:rPr>
                <w:rFonts w:ascii="Arial" w:hAnsi="Arial" w:cs="Arial"/>
                <w:noProof/>
              </w:rPr>
              <w:t>E</w:t>
            </w:r>
          </w:p>
        </w:tc>
        <w:tc>
          <w:tcPr>
            <w:tcW w:w="1301" w:type="dxa"/>
            <w:vAlign w:val="center"/>
          </w:tcPr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236 - 600</w:t>
            </w:r>
          </w:p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605 - 700</w:t>
            </w:r>
          </w:p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702 - 999</w:t>
            </w:r>
          </w:p>
        </w:tc>
        <w:tc>
          <w:tcPr>
            <w:tcW w:w="1327" w:type="dxa"/>
            <w:vAlign w:val="center"/>
          </w:tcPr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11/2010</w:t>
            </w:r>
          </w:p>
        </w:tc>
        <w:tc>
          <w:tcPr>
            <w:tcW w:w="1701" w:type="dxa"/>
            <w:vAlign w:val="center"/>
          </w:tcPr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V.CAMPO</w:t>
            </w:r>
          </w:p>
        </w:tc>
        <w:tc>
          <w:tcPr>
            <w:tcW w:w="10101" w:type="dxa"/>
            <w:vAlign w:val="center"/>
          </w:tcPr>
          <w:p w:rsidR="003324FE" w:rsidRPr="001E758E" w:rsidRDefault="003324FE" w:rsidP="003507C1">
            <w:pPr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Mise à jour suite à DES n°</w:t>
            </w:r>
            <w:r w:rsidR="002D64A1">
              <w:rPr>
                <w:rFonts w:ascii="Arial" w:hAnsi="Arial" w:cs="Arial"/>
              </w:rPr>
              <w:t xml:space="preserve"> </w:t>
            </w:r>
            <w:r w:rsidRPr="001E758E">
              <w:rPr>
                <w:rFonts w:ascii="Arial" w:hAnsi="Arial" w:cs="Arial"/>
              </w:rPr>
              <w:t>G4023 (Mise à jour de références d'outillages)</w:t>
            </w:r>
          </w:p>
        </w:tc>
      </w:tr>
      <w:tr w:rsidR="003324FE" w:rsidRP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3324FE" w:rsidRDefault="003324FE" w:rsidP="003507C1">
            <w:pPr>
              <w:jc w:val="center"/>
              <w:rPr>
                <w:rFonts w:ascii="Arial" w:hAnsi="Arial" w:cs="Arial"/>
                <w:noProof/>
              </w:rPr>
            </w:pPr>
            <w:r w:rsidRPr="003324FE">
              <w:rPr>
                <w:rFonts w:ascii="Arial" w:hAnsi="Arial" w:cs="Arial"/>
                <w:noProof/>
              </w:rPr>
              <w:t>F</w:t>
            </w:r>
          </w:p>
        </w:tc>
        <w:tc>
          <w:tcPr>
            <w:tcW w:w="1301" w:type="dxa"/>
            <w:vAlign w:val="center"/>
          </w:tcPr>
          <w:p w:rsidR="003324FE" w:rsidRPr="003324FE" w:rsidRDefault="003324FE" w:rsidP="003507C1">
            <w:pPr>
              <w:jc w:val="center"/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273 - 600</w:t>
            </w:r>
          </w:p>
          <w:p w:rsidR="003324FE" w:rsidRPr="003324FE" w:rsidRDefault="003324FE" w:rsidP="003507C1">
            <w:pPr>
              <w:jc w:val="center"/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720 - 999</w:t>
            </w:r>
          </w:p>
        </w:tc>
        <w:tc>
          <w:tcPr>
            <w:tcW w:w="1327" w:type="dxa"/>
            <w:vAlign w:val="center"/>
          </w:tcPr>
          <w:p w:rsidR="003324FE" w:rsidRPr="003324FE" w:rsidRDefault="003324FE" w:rsidP="003507C1">
            <w:pPr>
              <w:jc w:val="center"/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06/2013</w:t>
            </w:r>
          </w:p>
        </w:tc>
        <w:tc>
          <w:tcPr>
            <w:tcW w:w="1701" w:type="dxa"/>
            <w:vAlign w:val="center"/>
          </w:tcPr>
          <w:p w:rsidR="003324FE" w:rsidRPr="003324FE" w:rsidRDefault="003324FE" w:rsidP="003507C1">
            <w:pPr>
              <w:jc w:val="center"/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JJ. DA SILVA</w:t>
            </w:r>
          </w:p>
        </w:tc>
        <w:tc>
          <w:tcPr>
            <w:tcW w:w="10101" w:type="dxa"/>
            <w:vAlign w:val="center"/>
          </w:tcPr>
          <w:p w:rsidR="003324FE" w:rsidRPr="003324FE" w:rsidRDefault="003324FE" w:rsidP="003507C1">
            <w:pPr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Mise à jour suite à DES n° G4741 (Annotation préventive ajoutée page 5-2)</w:t>
            </w:r>
          </w:p>
        </w:tc>
      </w:tr>
      <w:tr w:rsidR="003324FE" w:rsidTr="00B954F3">
        <w:tblPrEx>
          <w:tblCellMar>
            <w:top w:w="0" w:type="dxa"/>
            <w:bottom w:w="0" w:type="dxa"/>
          </w:tblCellMar>
        </w:tblPrEx>
        <w:trPr>
          <w:trHeight w:val="559"/>
          <w:jc w:val="center"/>
        </w:trPr>
        <w:tc>
          <w:tcPr>
            <w:tcW w:w="1012" w:type="dxa"/>
            <w:vAlign w:val="center"/>
          </w:tcPr>
          <w:p w:rsidR="003324FE" w:rsidRPr="00716655" w:rsidRDefault="003324FE" w:rsidP="003507C1">
            <w:pPr>
              <w:jc w:val="center"/>
              <w:rPr>
                <w:rFonts w:ascii="Arial" w:hAnsi="Arial" w:cs="Arial"/>
                <w:noProof/>
              </w:rPr>
            </w:pPr>
            <w:r w:rsidRPr="00716655">
              <w:rPr>
                <w:rFonts w:ascii="Arial" w:hAnsi="Arial" w:cs="Arial"/>
                <w:noProof/>
              </w:rPr>
              <w:t>G</w:t>
            </w:r>
          </w:p>
        </w:tc>
        <w:tc>
          <w:tcPr>
            <w:tcW w:w="1301" w:type="dxa"/>
            <w:vAlign w:val="center"/>
          </w:tcPr>
          <w:p w:rsidR="003324FE" w:rsidRPr="00716655" w:rsidRDefault="003324FE" w:rsidP="003507C1">
            <w:pPr>
              <w:jc w:val="center"/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</w:rPr>
              <w:t>2</w:t>
            </w:r>
            <w:r w:rsidR="00F311C0" w:rsidRPr="00716655">
              <w:rPr>
                <w:rFonts w:ascii="Arial" w:hAnsi="Arial" w:cs="Arial"/>
              </w:rPr>
              <w:t>94</w:t>
            </w:r>
            <w:r w:rsidRPr="00716655">
              <w:rPr>
                <w:rFonts w:ascii="Arial" w:hAnsi="Arial" w:cs="Arial"/>
              </w:rPr>
              <w:t xml:space="preserve"> - 600</w:t>
            </w:r>
          </w:p>
          <w:p w:rsidR="003324FE" w:rsidRPr="00716655" w:rsidRDefault="00F311C0" w:rsidP="003507C1">
            <w:pPr>
              <w:jc w:val="center"/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</w:rPr>
              <w:t>729</w:t>
            </w:r>
            <w:r w:rsidR="003324FE" w:rsidRPr="00716655">
              <w:rPr>
                <w:rFonts w:ascii="Arial" w:hAnsi="Arial" w:cs="Arial"/>
              </w:rPr>
              <w:t xml:space="preserve"> - 999</w:t>
            </w:r>
          </w:p>
        </w:tc>
        <w:tc>
          <w:tcPr>
            <w:tcW w:w="1327" w:type="dxa"/>
            <w:vAlign w:val="center"/>
          </w:tcPr>
          <w:p w:rsidR="003324FE" w:rsidRPr="00716655" w:rsidRDefault="00F311C0" w:rsidP="003324FE">
            <w:pPr>
              <w:jc w:val="center"/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</w:rPr>
              <w:t>21</w:t>
            </w:r>
            <w:r w:rsidR="003324FE" w:rsidRPr="00716655">
              <w:rPr>
                <w:rFonts w:ascii="Arial" w:hAnsi="Arial" w:cs="Arial"/>
              </w:rPr>
              <w:t>/03/2013</w:t>
            </w:r>
          </w:p>
        </w:tc>
        <w:tc>
          <w:tcPr>
            <w:tcW w:w="1701" w:type="dxa"/>
            <w:vAlign w:val="center"/>
          </w:tcPr>
          <w:p w:rsidR="003324FE" w:rsidRPr="00716655" w:rsidRDefault="00526C98" w:rsidP="003507C1">
            <w:pPr>
              <w:jc w:val="center"/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</w:rPr>
              <w:t>C. LABAT</w:t>
            </w:r>
          </w:p>
        </w:tc>
        <w:tc>
          <w:tcPr>
            <w:tcW w:w="10101" w:type="dxa"/>
            <w:vAlign w:val="center"/>
          </w:tcPr>
          <w:p w:rsidR="003324FE" w:rsidRPr="00716655" w:rsidRDefault="0018099C" w:rsidP="00242557">
            <w:pPr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  <w:bCs/>
              </w:rPr>
              <w:t xml:space="preserve">Dans le cadre du Projet Harmonie : évolution de la FI selon </w:t>
            </w:r>
            <w:r w:rsidR="003324FE" w:rsidRPr="00716655">
              <w:rPr>
                <w:rFonts w:ascii="Arial" w:hAnsi="Arial" w:cs="Arial"/>
              </w:rPr>
              <w:t xml:space="preserve">DES n° </w:t>
            </w:r>
            <w:r w:rsidR="00526C98" w:rsidRPr="00716655">
              <w:rPr>
                <w:rFonts w:ascii="Arial" w:hAnsi="Arial" w:cs="Arial"/>
              </w:rPr>
              <w:t>G4598</w:t>
            </w:r>
            <w:r w:rsidR="00242557" w:rsidRPr="00716655">
              <w:rPr>
                <w:rFonts w:ascii="Arial" w:hAnsi="Arial" w:cs="Arial"/>
              </w:rPr>
              <w:t xml:space="preserve"> (DB n°201</w:t>
            </w:r>
            <w:r w:rsidRPr="00716655">
              <w:rPr>
                <w:rFonts w:ascii="Arial" w:hAnsi="Arial" w:cs="Arial"/>
              </w:rPr>
              <w:t xml:space="preserve"> Pas d’impact</w:t>
            </w:r>
            <w:r w:rsidR="00242557" w:rsidRPr="00716655">
              <w:rPr>
                <w:rFonts w:ascii="Arial" w:hAnsi="Arial" w:cs="Arial"/>
              </w:rPr>
              <w:t>)</w:t>
            </w:r>
            <w:r w:rsidRPr="00716655">
              <w:rPr>
                <w:rFonts w:ascii="Arial" w:hAnsi="Arial" w:cs="Arial"/>
              </w:rPr>
              <w:t xml:space="preserve"> </w:t>
            </w:r>
            <w:r w:rsidRPr="00716655">
              <w:rPr>
                <w:rFonts w:ascii="Arial" w:hAnsi="Arial" w:cs="Arial"/>
                <w:bCs/>
              </w:rPr>
              <w:t>et intégration des points BPF sans impact fonctionnel sur les essais.</w:t>
            </w:r>
          </w:p>
        </w:tc>
      </w:tr>
      <w:tr w:rsidR="003C4803" w:rsidTr="00B954F3">
        <w:tblPrEx>
          <w:tblCellMar>
            <w:top w:w="0" w:type="dxa"/>
            <w:bottom w:w="0" w:type="dxa"/>
          </w:tblCellMar>
        </w:tblPrEx>
        <w:trPr>
          <w:trHeight w:val="568"/>
          <w:jc w:val="center"/>
        </w:trPr>
        <w:tc>
          <w:tcPr>
            <w:tcW w:w="1012" w:type="dxa"/>
            <w:vAlign w:val="center"/>
          </w:tcPr>
          <w:p w:rsidR="003C4803" w:rsidRPr="00B954F3" w:rsidRDefault="003C4803" w:rsidP="003507C1">
            <w:pPr>
              <w:jc w:val="center"/>
              <w:rPr>
                <w:rFonts w:ascii="Arial" w:hAnsi="Arial" w:cs="Arial"/>
                <w:noProof/>
              </w:rPr>
            </w:pPr>
            <w:r w:rsidRPr="00B954F3">
              <w:rPr>
                <w:rFonts w:ascii="Arial" w:hAnsi="Arial" w:cs="Arial"/>
                <w:noProof/>
              </w:rPr>
              <w:t>H</w:t>
            </w:r>
          </w:p>
        </w:tc>
        <w:tc>
          <w:tcPr>
            <w:tcW w:w="1301" w:type="dxa"/>
            <w:vAlign w:val="center"/>
          </w:tcPr>
          <w:p w:rsidR="003C4803" w:rsidRPr="00B954F3" w:rsidRDefault="003C4803" w:rsidP="003507C1">
            <w:pPr>
              <w:jc w:val="center"/>
              <w:rPr>
                <w:rFonts w:ascii="Arial" w:hAnsi="Arial" w:cs="Arial"/>
              </w:rPr>
            </w:pPr>
            <w:r w:rsidRPr="00B954F3">
              <w:rPr>
                <w:rFonts w:ascii="Arial" w:hAnsi="Arial" w:cs="Arial"/>
              </w:rPr>
              <w:t xml:space="preserve">300 </w:t>
            </w:r>
            <w:r w:rsidR="00716655" w:rsidRPr="00B954F3">
              <w:rPr>
                <w:rFonts w:ascii="Arial" w:hAnsi="Arial" w:cs="Arial"/>
              </w:rPr>
              <w:t>-</w:t>
            </w:r>
            <w:r w:rsidRPr="00B954F3">
              <w:rPr>
                <w:rFonts w:ascii="Arial" w:hAnsi="Arial" w:cs="Arial"/>
              </w:rPr>
              <w:t xml:space="preserve"> 600</w:t>
            </w:r>
          </w:p>
          <w:p w:rsidR="00716655" w:rsidRPr="00B954F3" w:rsidRDefault="00716655" w:rsidP="003507C1">
            <w:pPr>
              <w:jc w:val="center"/>
              <w:rPr>
                <w:rFonts w:ascii="Arial" w:hAnsi="Arial" w:cs="Arial"/>
              </w:rPr>
            </w:pPr>
            <w:r w:rsidRPr="00B954F3">
              <w:rPr>
                <w:rFonts w:ascii="Arial" w:hAnsi="Arial" w:cs="Arial"/>
              </w:rPr>
              <w:t>732 - 999</w:t>
            </w:r>
          </w:p>
        </w:tc>
        <w:tc>
          <w:tcPr>
            <w:tcW w:w="1327" w:type="dxa"/>
            <w:vAlign w:val="center"/>
          </w:tcPr>
          <w:p w:rsidR="003C4803" w:rsidRPr="00B954F3" w:rsidRDefault="00716655" w:rsidP="003324FE">
            <w:pPr>
              <w:jc w:val="center"/>
              <w:rPr>
                <w:rFonts w:ascii="Arial" w:hAnsi="Arial" w:cs="Arial"/>
              </w:rPr>
            </w:pPr>
            <w:r w:rsidRPr="00B954F3">
              <w:rPr>
                <w:rFonts w:ascii="Arial" w:hAnsi="Arial" w:cs="Arial"/>
              </w:rPr>
              <w:t>24/09/2014</w:t>
            </w:r>
          </w:p>
        </w:tc>
        <w:tc>
          <w:tcPr>
            <w:tcW w:w="1701" w:type="dxa"/>
            <w:vAlign w:val="center"/>
          </w:tcPr>
          <w:p w:rsidR="003C4803" w:rsidRPr="00B954F3" w:rsidRDefault="00716655" w:rsidP="003507C1">
            <w:pPr>
              <w:jc w:val="center"/>
              <w:rPr>
                <w:rFonts w:ascii="Arial" w:hAnsi="Arial" w:cs="Arial"/>
              </w:rPr>
            </w:pPr>
            <w:r w:rsidRPr="00B954F3">
              <w:rPr>
                <w:rFonts w:ascii="Arial" w:hAnsi="Arial" w:cs="Arial"/>
              </w:rPr>
              <w:t>JJ. DA SILVA</w:t>
            </w:r>
          </w:p>
        </w:tc>
        <w:tc>
          <w:tcPr>
            <w:tcW w:w="10101" w:type="dxa"/>
            <w:vAlign w:val="center"/>
          </w:tcPr>
          <w:p w:rsidR="003C4803" w:rsidRPr="00B954F3" w:rsidRDefault="00914ECB" w:rsidP="00242557">
            <w:pPr>
              <w:rPr>
                <w:rFonts w:ascii="Arial" w:hAnsi="Arial" w:cs="Arial"/>
                <w:bCs/>
              </w:rPr>
            </w:pPr>
            <w:r w:rsidRPr="00B954F3">
              <w:rPr>
                <w:rFonts w:ascii="Arial" w:hAnsi="Arial" w:cs="Arial"/>
                <w:bCs/>
              </w:rPr>
              <w:t>Mise à jour suite à Note DGT n°269889 ind F (tests de détection d’un fil coupé)</w:t>
            </w:r>
          </w:p>
        </w:tc>
      </w:tr>
      <w:tr w:rsidR="00B954F3" w:rsidTr="00B954F3">
        <w:tblPrEx>
          <w:tblCellMar>
            <w:top w:w="0" w:type="dxa"/>
            <w:bottom w:w="0" w:type="dxa"/>
          </w:tblCellMar>
        </w:tblPrEx>
        <w:trPr>
          <w:trHeight w:val="547"/>
          <w:jc w:val="center"/>
        </w:trPr>
        <w:tc>
          <w:tcPr>
            <w:tcW w:w="1012" w:type="dxa"/>
            <w:vAlign w:val="center"/>
          </w:tcPr>
          <w:p w:rsidR="00B954F3" w:rsidRDefault="00B954F3" w:rsidP="003507C1">
            <w:pPr>
              <w:jc w:val="center"/>
              <w:rPr>
                <w:rFonts w:ascii="Arial" w:hAnsi="Arial" w:cs="Arial"/>
                <w:b/>
                <w:noProof/>
              </w:rPr>
            </w:pPr>
            <w:r>
              <w:rPr>
                <w:rFonts w:ascii="Arial" w:hAnsi="Arial" w:cs="Arial"/>
                <w:b/>
                <w:noProof/>
              </w:rPr>
              <w:t>I</w:t>
            </w:r>
          </w:p>
        </w:tc>
        <w:tc>
          <w:tcPr>
            <w:tcW w:w="1301" w:type="dxa"/>
            <w:vAlign w:val="center"/>
          </w:tcPr>
          <w:p w:rsidR="00B954F3" w:rsidRDefault="00B954F3" w:rsidP="003507C1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349 - 600</w:t>
            </w:r>
          </w:p>
          <w:p w:rsidR="00B954F3" w:rsidRDefault="00B954F3" w:rsidP="003507C1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745 - 999</w:t>
            </w:r>
          </w:p>
        </w:tc>
        <w:tc>
          <w:tcPr>
            <w:tcW w:w="1327" w:type="dxa"/>
            <w:vAlign w:val="center"/>
          </w:tcPr>
          <w:p w:rsidR="00B954F3" w:rsidRDefault="00B954F3" w:rsidP="003324FE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19/04/2017</w:t>
            </w:r>
          </w:p>
        </w:tc>
        <w:tc>
          <w:tcPr>
            <w:tcW w:w="1701" w:type="dxa"/>
            <w:vAlign w:val="center"/>
          </w:tcPr>
          <w:p w:rsidR="00B954F3" w:rsidRPr="00716655" w:rsidRDefault="00B954F3" w:rsidP="003507C1">
            <w:pPr>
              <w:jc w:val="center"/>
              <w:rPr>
                <w:rFonts w:ascii="Arial" w:hAnsi="Arial" w:cs="Arial"/>
                <w:b/>
              </w:rPr>
            </w:pPr>
            <w:r w:rsidRPr="00716655">
              <w:rPr>
                <w:rFonts w:ascii="Arial" w:hAnsi="Arial" w:cs="Arial"/>
                <w:b/>
              </w:rPr>
              <w:t>JJ. DA SILVA</w:t>
            </w:r>
          </w:p>
        </w:tc>
        <w:tc>
          <w:tcPr>
            <w:tcW w:w="10101" w:type="dxa"/>
            <w:vAlign w:val="center"/>
          </w:tcPr>
          <w:p w:rsidR="00B954F3" w:rsidRDefault="00B954F3" w:rsidP="00242557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Mise à jour suite à note DGT n°269889 ind H</w:t>
            </w:r>
            <w:r w:rsidR="00015E30">
              <w:rPr>
                <w:rFonts w:ascii="Arial" w:hAnsi="Arial" w:cs="Arial"/>
                <w:b/>
                <w:bCs/>
              </w:rPr>
              <w:t xml:space="preserve"> (ajout de tolérances sur les signaux CPCS-soupapes)</w:t>
            </w:r>
          </w:p>
        </w:tc>
      </w:tr>
    </w:tbl>
    <w:p w:rsidR="00962B1B" w:rsidRPr="00962B1B" w:rsidRDefault="00962B1B">
      <w:pPr>
        <w:rPr>
          <w:rFonts w:ascii="Arial" w:hAnsi="Arial"/>
          <w:color w:val="FF0000"/>
        </w:rPr>
      </w:pPr>
    </w:p>
    <w:p w:rsidR="00962B1B" w:rsidRPr="00DC3120" w:rsidRDefault="009952AB" w:rsidP="00DC3120">
      <w:pPr>
        <w:tabs>
          <w:tab w:val="left" w:pos="284"/>
        </w:tabs>
        <w:rPr>
          <w:rFonts w:ascii="Arial" w:hAnsi="Arial" w:cs="Arial"/>
          <w:b/>
          <w:color w:val="FF0000"/>
        </w:rPr>
      </w:pPr>
      <w:r w:rsidRPr="00D60BE6">
        <w:rPr>
          <w:rFonts w:ascii="Arial" w:hAnsi="Arial" w:cs="Arial"/>
          <w:b/>
          <w:color w:val="FF0000"/>
          <w:sz w:val="30"/>
          <w:szCs w:val="30"/>
        </w:rPr>
        <w:tab/>
      </w:r>
      <w:r w:rsidR="0043269A" w:rsidRPr="00526C98">
        <w:rPr>
          <w:rFonts w:ascii="Arial" w:hAnsi="Arial" w:cs="Arial"/>
          <w:b/>
          <w:color w:val="FF0000"/>
          <w:sz w:val="30"/>
          <w:szCs w:val="30"/>
        </w:rPr>
        <w:t>AUCUN KIT EPI REQUIS</w:t>
      </w:r>
    </w:p>
    <w:p w:rsidR="00962B1B" w:rsidRDefault="00962B1B">
      <w:pPr>
        <w:ind w:left="284"/>
        <w:rPr>
          <w:rFonts w:ascii="Arial" w:hAnsi="Arial"/>
          <w:b/>
          <w:sz w:val="24"/>
          <w:u w:val="single"/>
        </w:rPr>
      </w:pPr>
    </w:p>
    <w:p w:rsidR="000936EB" w:rsidRDefault="009952AB" w:rsidP="006331BB">
      <w:pPr>
        <w:tabs>
          <w:tab w:val="left" w:pos="284"/>
        </w:tabs>
        <w:rPr>
          <w:rFonts w:ascii="Arial" w:hAnsi="Arial"/>
          <w:b/>
          <w:sz w:val="24"/>
          <w:u w:val="single"/>
        </w:rPr>
      </w:pPr>
      <w:r w:rsidRPr="009952AB">
        <w:rPr>
          <w:rFonts w:ascii="Arial" w:hAnsi="Arial"/>
          <w:b/>
          <w:sz w:val="24"/>
        </w:rPr>
        <w:tab/>
      </w:r>
      <w:r w:rsidR="000936EB">
        <w:rPr>
          <w:rFonts w:ascii="Arial" w:hAnsi="Arial"/>
          <w:b/>
          <w:sz w:val="24"/>
          <w:u w:val="single"/>
        </w:rPr>
        <w:t>Liste des indices des pages valides du dossier</w:t>
      </w:r>
      <w:r w:rsidR="000936EB" w:rsidRPr="006331BB">
        <w:rPr>
          <w:rFonts w:ascii="Arial" w:hAnsi="Arial"/>
          <w:b/>
          <w:sz w:val="24"/>
        </w:rPr>
        <w:t xml:space="preserve"> :</w:t>
      </w:r>
    </w:p>
    <w:p w:rsidR="000936EB" w:rsidRDefault="000936EB">
      <w:pPr>
        <w:ind w:left="284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35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134"/>
        <w:gridCol w:w="850"/>
        <w:gridCol w:w="851"/>
        <w:gridCol w:w="850"/>
        <w:gridCol w:w="851"/>
        <w:gridCol w:w="850"/>
        <w:gridCol w:w="851"/>
        <w:gridCol w:w="851"/>
        <w:gridCol w:w="850"/>
        <w:gridCol w:w="851"/>
        <w:gridCol w:w="850"/>
        <w:gridCol w:w="850"/>
        <w:gridCol w:w="850"/>
      </w:tblGrid>
      <w:tr w:rsidR="00242557" w:rsidRPr="005B1940" w:rsidTr="000B552D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:rsidR="00242557" w:rsidRPr="005B1940" w:rsidRDefault="00242557" w:rsidP="002D3E72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5B1940">
              <w:rPr>
                <w:rFonts w:ascii="Arial" w:hAnsi="Arial"/>
                <w:b/>
              </w:rPr>
              <w:t>Page</w:t>
            </w:r>
            <w:r>
              <w:rPr>
                <w:rFonts w:ascii="Arial" w:hAnsi="Arial"/>
                <w:b/>
              </w:rPr>
              <w:t>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0 - 1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3C4803" w:rsidRDefault="00242557">
            <w:pPr>
              <w:spacing w:before="60" w:after="60"/>
              <w:jc w:val="center"/>
              <w:rPr>
                <w:rFonts w:ascii="Arial" w:hAnsi="Arial"/>
              </w:rPr>
            </w:pPr>
            <w:r w:rsidRPr="003C4803">
              <w:rPr>
                <w:rFonts w:ascii="Arial" w:hAnsi="Arial"/>
              </w:rPr>
              <w:t>1 - 1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2 - 1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2D64A1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2D64A1">
              <w:rPr>
                <w:rFonts w:ascii="Arial" w:hAnsi="Arial"/>
                <w:b/>
              </w:rPr>
              <w:t>3 - 1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3215D9" w:rsidRDefault="00242557">
            <w:pPr>
              <w:spacing w:before="60" w:after="60"/>
              <w:jc w:val="center"/>
              <w:rPr>
                <w:rFonts w:ascii="Arial" w:hAnsi="Arial"/>
              </w:rPr>
            </w:pPr>
            <w:r w:rsidRPr="003215D9">
              <w:rPr>
                <w:rFonts w:ascii="Arial" w:hAnsi="Arial"/>
              </w:rPr>
              <w:t>4 - 1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B954F3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B954F3">
              <w:rPr>
                <w:rFonts w:ascii="Arial" w:hAnsi="Arial"/>
                <w:b/>
              </w:rPr>
              <w:t>5 - 1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B954F3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B954F3">
              <w:rPr>
                <w:rFonts w:ascii="Arial" w:hAnsi="Arial"/>
                <w:b/>
              </w:rPr>
              <w:t>5 - 2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6 - 1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6 - 2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6 - 3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475D6A" w:rsidRDefault="00242557" w:rsidP="000B552D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475D6A">
              <w:rPr>
                <w:rFonts w:ascii="Arial" w:hAnsi="Arial"/>
                <w:b/>
              </w:rPr>
              <w:t>6 - 4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3215D9" w:rsidRDefault="00242557" w:rsidP="00242557">
            <w:pPr>
              <w:spacing w:before="60" w:after="6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7 - 1</w:t>
            </w:r>
          </w:p>
        </w:tc>
      </w:tr>
      <w:tr w:rsidR="00B954F3" w:rsidRPr="001006B2" w:rsidTr="000B552D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:rsidR="00B954F3" w:rsidRPr="002D3E72" w:rsidRDefault="00B954F3" w:rsidP="002D3E72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2D3E72">
              <w:rPr>
                <w:rFonts w:ascii="Arial" w:hAnsi="Arial"/>
                <w:b/>
              </w:rPr>
              <w:t>Indices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7C09FC" w:rsidRDefault="00B954F3" w:rsidP="007C09FC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3C4803" w:rsidRDefault="00B954F3" w:rsidP="007C09FC">
            <w:pPr>
              <w:spacing w:before="60" w:after="60"/>
              <w:jc w:val="center"/>
              <w:rPr>
                <w:rFonts w:ascii="Arial" w:hAnsi="Arial"/>
              </w:rPr>
            </w:pPr>
            <w:r w:rsidRPr="003C4803">
              <w:rPr>
                <w:rFonts w:ascii="Arial" w:hAnsi="Arial"/>
              </w:rPr>
              <w:t>G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7C09FC" w:rsidRDefault="00B954F3" w:rsidP="007C09FC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2D64A1" w:rsidRDefault="00B954F3" w:rsidP="007C09FC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3C4803" w:rsidRDefault="00B954F3" w:rsidP="007C09FC">
            <w:pPr>
              <w:spacing w:before="60" w:after="60"/>
              <w:jc w:val="center"/>
              <w:rPr>
                <w:rFonts w:ascii="Arial" w:hAnsi="Arial"/>
                <w:color w:val="000000"/>
              </w:rPr>
            </w:pPr>
            <w:r w:rsidRPr="003C4803">
              <w:rPr>
                <w:rFonts w:ascii="Arial" w:hAnsi="Arial"/>
                <w:color w:val="000000"/>
              </w:rPr>
              <w:t>G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564E0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564E0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2908C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2908C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2908C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2908C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3C4803" w:rsidRDefault="00B954F3" w:rsidP="00564E08">
            <w:pPr>
              <w:spacing w:before="60" w:after="60"/>
              <w:jc w:val="center"/>
              <w:rPr>
                <w:rFonts w:ascii="Arial" w:hAnsi="Arial"/>
                <w:color w:val="000000"/>
              </w:rPr>
            </w:pPr>
            <w:r w:rsidRPr="003C4803">
              <w:rPr>
                <w:rFonts w:ascii="Arial" w:hAnsi="Arial"/>
                <w:color w:val="000000"/>
              </w:rPr>
              <w:t>G</w:t>
            </w:r>
          </w:p>
        </w:tc>
      </w:tr>
    </w:tbl>
    <w:p w:rsidR="000936EB" w:rsidRDefault="000936EB">
      <w:pPr>
        <w:rPr>
          <w:rFonts w:ascii="Arial" w:hAnsi="Arial"/>
        </w:rPr>
      </w:pPr>
    </w:p>
    <w:tbl>
      <w:tblPr>
        <w:tblW w:w="0" w:type="auto"/>
        <w:tblInd w:w="35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134"/>
        <w:gridCol w:w="1559"/>
      </w:tblGrid>
      <w:tr w:rsidR="00C5286F" w:rsidRPr="005B1940" w:rsidTr="00F5402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:rsidR="00C5286F" w:rsidRPr="003215D9" w:rsidRDefault="00A71A1B" w:rsidP="009F79DB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3215D9">
              <w:rPr>
                <w:rFonts w:ascii="Arial" w:hAnsi="Arial"/>
                <w:b/>
              </w:rPr>
              <w:t>PV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86F" w:rsidRPr="00B954F3" w:rsidRDefault="003215D9" w:rsidP="003215D9">
            <w:pPr>
              <w:spacing w:before="60" w:after="60"/>
              <w:jc w:val="center"/>
              <w:rPr>
                <w:rFonts w:ascii="Arial" w:hAnsi="Arial"/>
              </w:rPr>
            </w:pPr>
            <w:r w:rsidRPr="00B954F3">
              <w:rPr>
                <w:rFonts w:ascii="Arial" w:hAnsi="Arial"/>
              </w:rPr>
              <w:fldChar w:fldCharType="begin"/>
            </w:r>
            <w:r w:rsidRPr="00B954F3">
              <w:rPr>
                <w:rFonts w:ascii="Arial" w:hAnsi="Arial"/>
              </w:rPr>
              <w:instrText xml:space="preserve"> REF  REF_PV  \* MERGEFORMAT </w:instrText>
            </w:r>
            <w:r w:rsidRPr="00B954F3">
              <w:rPr>
                <w:rFonts w:ascii="Arial" w:hAnsi="Arial"/>
              </w:rPr>
              <w:fldChar w:fldCharType="separate"/>
            </w:r>
            <w:r w:rsidR="005C7063" w:rsidRPr="005C7063">
              <w:rPr>
                <w:rFonts w:ascii="Arial" w:hAnsi="Arial"/>
              </w:rPr>
              <w:t>8.7.7.0099</w:t>
            </w:r>
            <w:r w:rsidRPr="00B954F3">
              <w:rPr>
                <w:rFonts w:ascii="Arial" w:hAnsi="Arial"/>
              </w:rPr>
              <w:fldChar w:fldCharType="end"/>
            </w:r>
          </w:p>
        </w:tc>
      </w:tr>
      <w:tr w:rsidR="00C5286F" w:rsidRPr="001006B2" w:rsidTr="00F5402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:rsidR="00C5286F" w:rsidRPr="003215D9" w:rsidRDefault="001F1D85" w:rsidP="009F79DB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3215D9">
              <w:rPr>
                <w:rFonts w:ascii="Arial" w:hAnsi="Arial"/>
                <w:b/>
              </w:rPr>
              <w:t>Indice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86F" w:rsidRPr="00B954F3" w:rsidRDefault="002D64A1" w:rsidP="009F79DB">
            <w:pPr>
              <w:spacing w:before="60" w:after="60"/>
              <w:jc w:val="center"/>
              <w:rPr>
                <w:rFonts w:ascii="Arial" w:hAnsi="Arial"/>
              </w:rPr>
            </w:pPr>
            <w:r w:rsidRPr="00B954F3">
              <w:rPr>
                <w:rFonts w:ascii="Arial" w:hAnsi="Arial"/>
              </w:rPr>
              <w:t>C</w:t>
            </w:r>
          </w:p>
        </w:tc>
      </w:tr>
    </w:tbl>
    <w:p w:rsidR="000936EB" w:rsidRDefault="000936EB">
      <w:pPr>
        <w:rPr>
          <w:rFonts w:ascii="Arial" w:hAnsi="Arial"/>
        </w:rPr>
      </w:pPr>
    </w:p>
    <w:p w:rsidR="0057406F" w:rsidRDefault="0057406F">
      <w:pPr>
        <w:rPr>
          <w:rFonts w:ascii="Arial" w:hAnsi="Arial"/>
        </w:rPr>
        <w:sectPr w:rsidR="0057406F" w:rsidSect="003E21DA">
          <w:headerReference w:type="default" r:id="rId17"/>
          <w:pgSz w:w="16840" w:h="11907" w:orient="landscape" w:code="9"/>
          <w:pgMar w:top="1701" w:right="397" w:bottom="567" w:left="454" w:header="426" w:footer="425" w:gutter="0"/>
          <w:pgNumType w:start="1"/>
          <w:cols w:space="720"/>
        </w:sectPr>
      </w:pPr>
    </w:p>
    <w:p w:rsidR="000936EB" w:rsidRDefault="000936EB">
      <w:pPr>
        <w:rPr>
          <w:rFonts w:ascii="Arial" w:hAnsi="Arial"/>
        </w:rPr>
      </w:pPr>
    </w:p>
    <w:p w:rsidR="0057406F" w:rsidRDefault="0057406F">
      <w:pPr>
        <w:rPr>
          <w:rFonts w:ascii="Arial" w:hAnsi="Arial"/>
        </w:rPr>
      </w:pPr>
    </w:p>
    <w:p w:rsidR="0057406F" w:rsidRDefault="0057406F">
      <w:pPr>
        <w:rPr>
          <w:rFonts w:ascii="Arial" w:hAnsi="Arial"/>
        </w:rPr>
      </w:pPr>
    </w:p>
    <w:p w:rsidR="0057406F" w:rsidRDefault="0057406F">
      <w:pPr>
        <w:rPr>
          <w:rFonts w:ascii="Arial" w:hAnsi="Arial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31"/>
        <w:gridCol w:w="3685"/>
        <w:gridCol w:w="7513"/>
      </w:tblGrid>
      <w:tr w:rsidR="009300E6" w:rsidRPr="009300E6" w:rsidTr="00E9341A">
        <w:trPr>
          <w:trHeight w:val="253"/>
          <w:jc w:val="center"/>
        </w:trPr>
        <w:tc>
          <w:tcPr>
            <w:tcW w:w="1731" w:type="dxa"/>
            <w:shd w:val="pct25" w:color="auto" w:fill="auto"/>
            <w:vAlign w:val="center"/>
          </w:tcPr>
          <w:p w:rsidR="009300E6" w:rsidRPr="009300E6" w:rsidRDefault="009300E6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300E6">
              <w:rPr>
                <w:rFonts w:ascii="Arial" w:hAnsi="Arial"/>
                <w:b/>
                <w:sz w:val="24"/>
                <w:szCs w:val="24"/>
              </w:rPr>
              <w:t>Natures</w:t>
            </w:r>
          </w:p>
        </w:tc>
        <w:tc>
          <w:tcPr>
            <w:tcW w:w="3685" w:type="dxa"/>
            <w:shd w:val="pct25" w:color="auto" w:fill="auto"/>
            <w:vAlign w:val="center"/>
          </w:tcPr>
          <w:p w:rsidR="009300E6" w:rsidRPr="009300E6" w:rsidRDefault="009300E6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300E6">
              <w:rPr>
                <w:rFonts w:ascii="Arial" w:hAnsi="Arial"/>
                <w:b/>
                <w:sz w:val="24"/>
                <w:szCs w:val="24"/>
              </w:rPr>
              <w:t>Numéros</w:t>
            </w:r>
          </w:p>
        </w:tc>
        <w:tc>
          <w:tcPr>
            <w:tcW w:w="7513" w:type="dxa"/>
            <w:shd w:val="pct25" w:color="auto" w:fill="auto"/>
            <w:vAlign w:val="center"/>
          </w:tcPr>
          <w:p w:rsidR="009300E6" w:rsidRPr="009300E6" w:rsidRDefault="009300E6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300E6">
              <w:rPr>
                <w:rFonts w:ascii="Arial" w:hAnsi="Arial"/>
                <w:b/>
                <w:sz w:val="24"/>
                <w:szCs w:val="24"/>
              </w:rPr>
              <w:t>Désignations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NOM</w:t>
            </w:r>
          </w:p>
        </w:tc>
        <w:tc>
          <w:tcPr>
            <w:tcW w:w="3685" w:type="dxa"/>
            <w:vAlign w:val="center"/>
          </w:tcPr>
          <w:p w:rsidR="0095041E" w:rsidRPr="00716655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600-21-31-00 XX</w:t>
            </w:r>
          </w:p>
        </w:tc>
        <w:tc>
          <w:tcPr>
            <w:tcW w:w="7513" w:type="dxa"/>
            <w:vAlign w:val="center"/>
          </w:tcPr>
          <w:p w:rsidR="0095041E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PRESSURISATION - RECIRCULATION</w:t>
            </w:r>
          </w:p>
        </w:tc>
      </w:tr>
      <w:tr w:rsidR="00E9341A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E9341A" w:rsidRDefault="00E9341A" w:rsidP="002908C8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PLAN</w:t>
            </w:r>
          </w:p>
        </w:tc>
        <w:tc>
          <w:tcPr>
            <w:tcW w:w="3685" w:type="dxa"/>
            <w:vAlign w:val="center"/>
          </w:tcPr>
          <w:p w:rsidR="00E9341A" w:rsidRPr="00716655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600-21-31-00 XX C00</w:t>
            </w:r>
          </w:p>
        </w:tc>
        <w:tc>
          <w:tcPr>
            <w:tcW w:w="7513" w:type="dxa"/>
            <w:vAlign w:val="center"/>
          </w:tcPr>
          <w:p w:rsidR="00E9341A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PRESSURISATION - RECIRCULATION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NOM</w:t>
            </w:r>
          </w:p>
        </w:tc>
        <w:tc>
          <w:tcPr>
            <w:tcW w:w="3685" w:type="dxa"/>
            <w:vAlign w:val="center"/>
          </w:tcPr>
          <w:p w:rsidR="0095041E" w:rsidRPr="00716655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600-21-61-00 XX</w:t>
            </w:r>
          </w:p>
        </w:tc>
        <w:tc>
          <w:tcPr>
            <w:tcW w:w="7513" w:type="dxa"/>
            <w:vAlign w:val="center"/>
          </w:tcPr>
          <w:p w:rsidR="0095041E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CONDITIONING - CREW-CABIN</w:t>
            </w:r>
          </w:p>
        </w:tc>
      </w:tr>
      <w:tr w:rsidR="00E9341A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E9341A" w:rsidRDefault="00E9341A" w:rsidP="002908C8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PLAN</w:t>
            </w:r>
          </w:p>
        </w:tc>
        <w:tc>
          <w:tcPr>
            <w:tcW w:w="3685" w:type="dxa"/>
            <w:vAlign w:val="center"/>
          </w:tcPr>
          <w:p w:rsidR="00E9341A" w:rsidRPr="00716655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600-21-61-00 XX C00</w:t>
            </w:r>
          </w:p>
        </w:tc>
        <w:tc>
          <w:tcPr>
            <w:tcW w:w="7513" w:type="dxa"/>
            <w:vAlign w:val="center"/>
          </w:tcPr>
          <w:p w:rsidR="00E9341A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CONDITIONING - CREW-CABIN</w:t>
            </w:r>
          </w:p>
        </w:tc>
      </w:tr>
      <w:tr w:rsidR="00E9341A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E9341A" w:rsidRPr="0095041E" w:rsidRDefault="00E9341A" w:rsidP="002908C8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NOM</w:t>
            </w:r>
          </w:p>
        </w:tc>
        <w:tc>
          <w:tcPr>
            <w:tcW w:w="3685" w:type="dxa"/>
            <w:vAlign w:val="center"/>
          </w:tcPr>
          <w:p w:rsidR="00E9341A" w:rsidRPr="00716655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600-34-40-00 XX</w:t>
            </w:r>
          </w:p>
        </w:tc>
        <w:tc>
          <w:tcPr>
            <w:tcW w:w="7513" w:type="dxa"/>
            <w:vAlign w:val="center"/>
          </w:tcPr>
          <w:p w:rsidR="00E9341A" w:rsidRPr="0095041E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95041E">
              <w:rPr>
                <w:rFonts w:ascii="Arial" w:hAnsi="Arial"/>
                <w:b w:val="0"/>
                <w:sz w:val="20"/>
              </w:rPr>
              <w:t>SENSORS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P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95041E">
              <w:rPr>
                <w:rFonts w:ascii="Arial" w:hAnsi="Arial"/>
                <w:b w:val="0"/>
                <w:sz w:val="20"/>
              </w:rPr>
              <w:t>PLAN</w:t>
            </w:r>
          </w:p>
        </w:tc>
        <w:tc>
          <w:tcPr>
            <w:tcW w:w="3685" w:type="dxa"/>
            <w:vAlign w:val="center"/>
          </w:tcPr>
          <w:p w:rsidR="0095041E" w:rsidRPr="00716655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600-34-40-00 XX</w:t>
            </w:r>
            <w:r w:rsidR="001066D0" w:rsidRPr="00716655">
              <w:rPr>
                <w:rFonts w:ascii="Arial" w:hAnsi="Arial"/>
                <w:b w:val="0"/>
                <w:sz w:val="20"/>
              </w:rPr>
              <w:t xml:space="preserve"> C00</w:t>
            </w:r>
          </w:p>
        </w:tc>
        <w:tc>
          <w:tcPr>
            <w:tcW w:w="7513" w:type="dxa"/>
            <w:vAlign w:val="center"/>
          </w:tcPr>
          <w:p w:rsidR="0095041E" w:rsidRPr="0095041E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95041E">
              <w:rPr>
                <w:rFonts w:ascii="Arial" w:hAnsi="Arial"/>
                <w:b w:val="0"/>
                <w:sz w:val="20"/>
              </w:rPr>
              <w:t>SENSORS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NOTE</w:t>
            </w:r>
          </w:p>
        </w:tc>
        <w:tc>
          <w:tcPr>
            <w:tcW w:w="3685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DGT 269889</w:t>
            </w:r>
          </w:p>
        </w:tc>
        <w:tc>
          <w:tcPr>
            <w:tcW w:w="7513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ESSAIS SOL PRESSURISATION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Pr="00092A64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092A64">
              <w:rPr>
                <w:rFonts w:ascii="Arial" w:hAnsi="Arial"/>
                <w:b w:val="0"/>
                <w:sz w:val="20"/>
              </w:rPr>
              <w:t>CS</w:t>
            </w:r>
          </w:p>
        </w:tc>
        <w:tc>
          <w:tcPr>
            <w:tcW w:w="3685" w:type="dxa"/>
            <w:vAlign w:val="center"/>
          </w:tcPr>
          <w:p w:rsidR="0095041E" w:rsidRPr="00092A64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092A64">
              <w:rPr>
                <w:rFonts w:ascii="Arial" w:hAnsi="Arial"/>
                <w:b w:val="0"/>
                <w:sz w:val="20"/>
              </w:rPr>
              <w:t>022</w:t>
            </w:r>
          </w:p>
        </w:tc>
        <w:tc>
          <w:tcPr>
            <w:tcW w:w="7513" w:type="dxa"/>
            <w:vAlign w:val="center"/>
          </w:tcPr>
          <w:p w:rsidR="0095041E" w:rsidRPr="00092A64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092A64">
              <w:rPr>
                <w:rFonts w:ascii="Arial" w:hAnsi="Arial"/>
                <w:b w:val="0"/>
                <w:sz w:val="20"/>
              </w:rPr>
              <w:t>AVION EN ESSAI ELECTRIQUE</w:t>
            </w:r>
          </w:p>
        </w:tc>
      </w:tr>
    </w:tbl>
    <w:p w:rsidR="0057406F" w:rsidRDefault="0057406F">
      <w:pPr>
        <w:rPr>
          <w:rFonts w:ascii="Arial" w:hAnsi="Arial"/>
        </w:rPr>
      </w:pPr>
    </w:p>
    <w:p w:rsidR="00D168E2" w:rsidRPr="001066D0" w:rsidRDefault="002A5EAB" w:rsidP="002A5EAB">
      <w:pPr>
        <w:tabs>
          <w:tab w:val="left" w:pos="1560"/>
        </w:tabs>
        <w:rPr>
          <w:rFonts w:ascii="Arial" w:hAnsi="Arial"/>
          <w:b/>
          <w:sz w:val="24"/>
          <w:szCs w:val="24"/>
        </w:rPr>
      </w:pPr>
      <w:r w:rsidRPr="001066D0">
        <w:rPr>
          <w:rFonts w:ascii="Arial" w:hAnsi="Arial"/>
          <w:b/>
          <w:sz w:val="24"/>
          <w:szCs w:val="24"/>
        </w:rPr>
        <w:tab/>
      </w:r>
      <w:r w:rsidR="0043269A" w:rsidRPr="001066D0">
        <w:rPr>
          <w:rFonts w:ascii="Arial" w:hAnsi="Arial"/>
          <w:b/>
          <w:sz w:val="24"/>
          <w:szCs w:val="24"/>
        </w:rPr>
        <w:t>XX : Vérifier et utiliser la validité du plan suivant le rang d’avion donné</w:t>
      </w:r>
      <w:r w:rsidR="006331BB" w:rsidRPr="001066D0">
        <w:rPr>
          <w:rFonts w:ascii="Arial" w:hAnsi="Arial"/>
          <w:b/>
          <w:sz w:val="24"/>
          <w:szCs w:val="24"/>
        </w:rPr>
        <w:t>.</w:t>
      </w:r>
    </w:p>
    <w:p w:rsidR="0095041E" w:rsidRPr="00300248" w:rsidRDefault="0095041E" w:rsidP="002A5EAB">
      <w:pPr>
        <w:tabs>
          <w:tab w:val="left" w:pos="1560"/>
        </w:tabs>
        <w:rPr>
          <w:rFonts w:ascii="Arial" w:hAnsi="Arial"/>
          <w:sz w:val="24"/>
          <w:szCs w:val="24"/>
        </w:rPr>
      </w:pPr>
    </w:p>
    <w:p w:rsidR="0057406F" w:rsidRDefault="0057406F">
      <w:pPr>
        <w:rPr>
          <w:rFonts w:ascii="Arial" w:hAnsi="Arial"/>
        </w:rPr>
      </w:pPr>
    </w:p>
    <w:p w:rsidR="0057406F" w:rsidRPr="00FD1884" w:rsidRDefault="00FD1884" w:rsidP="002A5EAB">
      <w:pPr>
        <w:tabs>
          <w:tab w:val="left" w:pos="1560"/>
        </w:tabs>
        <w:rPr>
          <w:rFonts w:ascii="Arial" w:hAnsi="Arial"/>
          <w:b/>
          <w:sz w:val="24"/>
          <w:szCs w:val="24"/>
        </w:rPr>
      </w:pPr>
      <w:r>
        <w:rPr>
          <w:rFonts w:ascii="Arial" w:hAnsi="Arial"/>
        </w:rPr>
        <w:tab/>
      </w:r>
      <w:r w:rsidRPr="00FD1884">
        <w:rPr>
          <w:rFonts w:ascii="Arial" w:hAnsi="Arial"/>
          <w:b/>
          <w:sz w:val="24"/>
          <w:szCs w:val="24"/>
          <w:u w:val="single"/>
        </w:rPr>
        <w:t>Liste outillages</w:t>
      </w:r>
      <w:r w:rsidRPr="00FD1884">
        <w:rPr>
          <w:rFonts w:ascii="Arial" w:hAnsi="Arial"/>
          <w:b/>
          <w:sz w:val="24"/>
          <w:szCs w:val="24"/>
        </w:rPr>
        <w:t> :</w:t>
      </w:r>
    </w:p>
    <w:p w:rsidR="0057406F" w:rsidRDefault="0057406F">
      <w:pPr>
        <w:rPr>
          <w:rFonts w:ascii="Arial" w:hAnsi="Arial"/>
        </w:rPr>
      </w:pPr>
    </w:p>
    <w:tbl>
      <w:tblPr>
        <w:tblW w:w="0" w:type="auto"/>
        <w:tblInd w:w="1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5"/>
        <w:gridCol w:w="6233"/>
      </w:tblGrid>
      <w:tr w:rsidR="009300E6" w:rsidRPr="009300E6" w:rsidTr="0088575B">
        <w:trPr>
          <w:trHeight w:val="253"/>
        </w:trPr>
        <w:tc>
          <w:tcPr>
            <w:tcW w:w="6305" w:type="dxa"/>
            <w:shd w:val="pct25" w:color="auto" w:fill="auto"/>
            <w:vAlign w:val="center"/>
          </w:tcPr>
          <w:p w:rsidR="009300E6" w:rsidRPr="0095041E" w:rsidRDefault="00FF5D09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5041E">
              <w:rPr>
                <w:rFonts w:ascii="Arial" w:hAnsi="Arial"/>
                <w:b/>
                <w:sz w:val="24"/>
                <w:szCs w:val="24"/>
              </w:rPr>
              <w:t>Désignations</w:t>
            </w:r>
          </w:p>
        </w:tc>
        <w:tc>
          <w:tcPr>
            <w:tcW w:w="6233" w:type="dxa"/>
            <w:tcBorders>
              <w:bottom w:val="single" w:sz="4" w:space="0" w:color="auto"/>
            </w:tcBorders>
            <w:shd w:val="pct25" w:color="auto" w:fill="auto"/>
            <w:vAlign w:val="center"/>
          </w:tcPr>
          <w:p w:rsidR="009300E6" w:rsidRPr="0095041E" w:rsidRDefault="00FF5D09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5041E">
              <w:rPr>
                <w:rFonts w:ascii="Arial" w:hAnsi="Arial"/>
                <w:b/>
                <w:sz w:val="24"/>
                <w:szCs w:val="24"/>
              </w:rPr>
              <w:t>Références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Default="00E9341A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436" type="#_x0000_t32" style="position:absolute;left:0;text-align:left;margin-left:-74.85pt;margin-top:-.8pt;width:.05pt;height:99.1pt;z-index:251656704;mso-position-horizontal-relative:text;mso-position-vertical-relative:text" o:connectortype="straight" strokecolor="red" strokeweight="1.5pt"/>
              </w:pict>
            </w:r>
            <w:r w:rsidR="0095041E">
              <w:rPr>
                <w:rFonts w:ascii="Arial" w:hAnsi="Arial"/>
                <w:sz w:val="20"/>
              </w:rPr>
              <w:t>Banc de génération électrique</w:t>
            </w:r>
          </w:p>
        </w:tc>
        <w:tc>
          <w:tcPr>
            <w:tcW w:w="623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95041E" w:rsidRPr="00716655" w:rsidRDefault="0088575B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 w:rsidRPr="00716655">
              <w:rPr>
                <w:rFonts w:ascii="Arial" w:hAnsi="Arial"/>
                <w:sz w:val="20"/>
              </w:rPr>
              <w:t>MEP5118</w:t>
            </w:r>
            <w:r w:rsidR="00E9341A">
              <w:rPr>
                <w:rFonts w:ascii="Arial" w:hAnsi="Arial"/>
                <w:sz w:val="20"/>
              </w:rPr>
              <w:t xml:space="preserve"> ou équivalent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Default="0095041E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Banc anémométrique DRUCK ADTS405F</w:t>
            </w:r>
          </w:p>
        </w:tc>
        <w:tc>
          <w:tcPr>
            <w:tcW w:w="6233" w:type="dxa"/>
            <w:shd w:val="clear" w:color="auto" w:fill="auto"/>
            <w:vAlign w:val="center"/>
          </w:tcPr>
          <w:p w:rsidR="0095041E" w:rsidRPr="00716655" w:rsidRDefault="001066D0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 w:rsidRPr="00716655">
              <w:rPr>
                <w:rFonts w:ascii="Arial" w:hAnsi="Arial"/>
                <w:sz w:val="20"/>
              </w:rPr>
              <w:t>ME86201Zxx-ADTS405F</w:t>
            </w:r>
          </w:p>
        </w:tc>
      </w:tr>
      <w:tr w:rsidR="0095041E" w:rsidRPr="009300E6" w:rsidTr="0088575B">
        <w:trPr>
          <w:trHeight w:val="269"/>
        </w:trPr>
        <w:tc>
          <w:tcPr>
            <w:tcW w:w="6305" w:type="dxa"/>
            <w:vAlign w:val="center"/>
          </w:tcPr>
          <w:p w:rsidR="0095041E" w:rsidRDefault="0095041E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Boîtier sol/vol</w:t>
            </w:r>
          </w:p>
        </w:tc>
        <w:tc>
          <w:tcPr>
            <w:tcW w:w="6233" w:type="dxa"/>
            <w:vAlign w:val="center"/>
          </w:tcPr>
          <w:p w:rsidR="0095041E" w:rsidRDefault="00B954F3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ME86501Zxx-Fxxx</w:t>
            </w:r>
            <w:r w:rsidR="0095041E">
              <w:rPr>
                <w:rFonts w:ascii="Arial" w:hAnsi="Arial"/>
                <w:sz w:val="20"/>
              </w:rPr>
              <w:t>600326200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Default="0095041E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Boite de coupure 70HP et 80HP</w:t>
            </w:r>
          </w:p>
        </w:tc>
        <w:tc>
          <w:tcPr>
            <w:tcW w:w="6233" w:type="dxa"/>
            <w:tcBorders>
              <w:bottom w:val="single" w:sz="4" w:space="0" w:color="auto"/>
            </w:tcBorders>
            <w:vAlign w:val="center"/>
          </w:tcPr>
          <w:p w:rsidR="0095041E" w:rsidRDefault="0095041E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ME86502Zxx-F2MA722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Pr="00716655" w:rsidRDefault="0095041E" w:rsidP="0088575B">
            <w:pPr>
              <w:jc w:val="center"/>
              <w:rPr>
                <w:rFonts w:ascii="Arial" w:hAnsi="Arial"/>
              </w:rPr>
            </w:pPr>
            <w:r w:rsidRPr="00716655">
              <w:rPr>
                <w:rFonts w:ascii="Arial" w:hAnsi="Arial"/>
              </w:rPr>
              <w:t>Outillage tuyau pressu</w:t>
            </w:r>
            <w:r w:rsidR="00185509" w:rsidRPr="00716655">
              <w:rPr>
                <w:rFonts w:ascii="Arial" w:hAnsi="Arial"/>
              </w:rPr>
              <w:t>risation</w:t>
            </w:r>
            <w:r w:rsidRPr="00716655">
              <w:rPr>
                <w:rFonts w:ascii="Arial" w:hAnsi="Arial"/>
              </w:rPr>
              <w:t xml:space="preserve"> souple </w:t>
            </w:r>
            <w:r w:rsidRPr="00716655">
              <w:rPr>
                <w:rFonts w:ascii="Arial" w:hAnsi="Arial" w:cs="Arial"/>
              </w:rPr>
              <w:t>Ø</w:t>
            </w:r>
            <w:r w:rsidRPr="00716655">
              <w:rPr>
                <w:rFonts w:ascii="Arial" w:hAnsi="Arial"/>
              </w:rPr>
              <w:t>4mm</w:t>
            </w:r>
          </w:p>
        </w:tc>
        <w:tc>
          <w:tcPr>
            <w:tcW w:w="6233" w:type="dxa"/>
            <w:shd w:val="clear" w:color="auto" w:fill="auto"/>
            <w:vAlign w:val="center"/>
          </w:tcPr>
          <w:p w:rsidR="0095041E" w:rsidRPr="00716655" w:rsidRDefault="00B954F3" w:rsidP="0088575B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N/A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Pr="00716655" w:rsidRDefault="0095041E" w:rsidP="00C24C17">
            <w:pPr>
              <w:jc w:val="center"/>
              <w:rPr>
                <w:rFonts w:ascii="Arial" w:hAnsi="Arial"/>
              </w:rPr>
            </w:pPr>
            <w:r w:rsidRPr="00716655">
              <w:rPr>
                <w:rFonts w:ascii="Arial" w:hAnsi="Arial"/>
              </w:rPr>
              <w:t>Multimètre</w:t>
            </w:r>
            <w:r w:rsidR="001066D0" w:rsidRPr="00716655">
              <w:rPr>
                <w:rFonts w:ascii="Arial" w:hAnsi="Arial"/>
              </w:rPr>
              <w:t xml:space="preserve"> </w:t>
            </w:r>
          </w:p>
        </w:tc>
        <w:tc>
          <w:tcPr>
            <w:tcW w:w="6233" w:type="dxa"/>
            <w:shd w:val="clear" w:color="auto" w:fill="auto"/>
            <w:vAlign w:val="center"/>
          </w:tcPr>
          <w:p w:rsidR="0095041E" w:rsidRPr="00716655" w:rsidRDefault="00C24C17" w:rsidP="0088575B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MEP6740 ou équivalent</w:t>
            </w:r>
          </w:p>
        </w:tc>
      </w:tr>
      <w:tr w:rsidR="00914ECB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14ECB" w:rsidRPr="00716655" w:rsidRDefault="00914ECB" w:rsidP="00914ECB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Chronomètre </w:t>
            </w:r>
          </w:p>
        </w:tc>
        <w:tc>
          <w:tcPr>
            <w:tcW w:w="6233" w:type="dxa"/>
            <w:shd w:val="clear" w:color="auto" w:fill="auto"/>
            <w:vAlign w:val="center"/>
          </w:tcPr>
          <w:p w:rsidR="00914ECB" w:rsidRPr="00716655" w:rsidRDefault="00E9341A" w:rsidP="0088575B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MEP6742 ou équivalent</w:t>
            </w:r>
          </w:p>
        </w:tc>
      </w:tr>
    </w:tbl>
    <w:p w:rsidR="0057406F" w:rsidRDefault="0057406F">
      <w:pPr>
        <w:rPr>
          <w:rFonts w:ascii="Arial" w:hAnsi="Arial"/>
        </w:rPr>
      </w:pPr>
    </w:p>
    <w:p w:rsidR="008F48DC" w:rsidRDefault="008F48DC">
      <w:pPr>
        <w:rPr>
          <w:rFonts w:ascii="Arial" w:hAnsi="Arial"/>
        </w:rPr>
      </w:pPr>
    </w:p>
    <w:p w:rsidR="008F48DC" w:rsidRDefault="008F48DC">
      <w:pPr>
        <w:rPr>
          <w:rFonts w:ascii="Arial" w:hAnsi="Arial"/>
        </w:rPr>
        <w:sectPr w:rsidR="008F48DC" w:rsidSect="003E21DA">
          <w:headerReference w:type="default" r:id="rId18"/>
          <w:pgSz w:w="16840" w:h="11907" w:orient="landscape" w:code="9"/>
          <w:pgMar w:top="1701" w:right="397" w:bottom="567" w:left="454" w:header="426" w:footer="425" w:gutter="0"/>
          <w:pgNumType w:start="1"/>
          <w:cols w:space="720"/>
        </w:sectPr>
      </w:pPr>
    </w:p>
    <w:p w:rsidR="0057406F" w:rsidRDefault="0057406F">
      <w:pPr>
        <w:rPr>
          <w:rFonts w:ascii="Arial" w:hAnsi="Arial"/>
        </w:rPr>
      </w:pPr>
    </w:p>
    <w:p w:rsidR="00203AE7" w:rsidRDefault="00203AE7">
      <w:pPr>
        <w:rPr>
          <w:rFonts w:ascii="Arial" w:hAnsi="Arial"/>
        </w:rPr>
      </w:pPr>
    </w:p>
    <w:p w:rsidR="007D5EB4" w:rsidRPr="007D5EB4" w:rsidRDefault="007D5EB4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  <w:r w:rsidRPr="00EF1EF0">
        <w:rPr>
          <w:rFonts w:ascii="Arial" w:hAnsi="Arial" w:cs="Arial"/>
          <w:b/>
          <w:noProof/>
          <w:sz w:val="24"/>
          <w:szCs w:val="24"/>
        </w:rPr>
        <w:t xml:space="preserve">1 - </w:t>
      </w:r>
      <w:r w:rsidR="00EF1EF0" w:rsidRPr="007D5EB4">
        <w:rPr>
          <w:rFonts w:ascii="Arial" w:hAnsi="Arial" w:cs="Arial"/>
          <w:b/>
          <w:noProof/>
          <w:sz w:val="24"/>
          <w:szCs w:val="24"/>
          <w:u w:val="single"/>
        </w:rPr>
        <w:t>Objectif</w:t>
      </w:r>
      <w:r w:rsidR="00EF1EF0">
        <w:rPr>
          <w:rFonts w:ascii="Arial" w:hAnsi="Arial" w:cs="Arial"/>
          <w:b/>
          <w:noProof/>
          <w:sz w:val="24"/>
          <w:szCs w:val="24"/>
          <w:u w:val="single"/>
        </w:rPr>
        <w:t> :</w:t>
      </w:r>
    </w:p>
    <w:p w:rsidR="007D5EB4" w:rsidRPr="007D5EB4" w:rsidRDefault="007D5EB4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Pr="00BA5B9E" w:rsidRDefault="00BA5B9E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  <w:r w:rsidRPr="00BA5B9E">
        <w:rPr>
          <w:rFonts w:ascii="Arial" w:hAnsi="Arial" w:cs="Arial"/>
          <w:noProof/>
        </w:rPr>
        <w:t>L’objectif de cette Fiche d’Instruction</w:t>
      </w:r>
      <w:r w:rsidR="00CA01D6">
        <w:rPr>
          <w:rFonts w:ascii="Arial" w:hAnsi="Arial" w:cs="Arial"/>
          <w:noProof/>
        </w:rPr>
        <w:t>s</w:t>
      </w:r>
      <w:r w:rsidRPr="00BA5B9E">
        <w:rPr>
          <w:rFonts w:ascii="Arial" w:hAnsi="Arial" w:cs="Arial"/>
          <w:noProof/>
        </w:rPr>
        <w:t xml:space="preserve"> est</w:t>
      </w:r>
      <w:r>
        <w:rPr>
          <w:rFonts w:ascii="Arial" w:hAnsi="Arial" w:cs="Arial"/>
          <w:noProof/>
        </w:rPr>
        <w:t xml:space="preserve"> de </w:t>
      </w:r>
      <w:r w:rsidR="00185509">
        <w:rPr>
          <w:rFonts w:ascii="Arial" w:hAnsi="Arial" w:cs="Arial"/>
          <w:noProof/>
        </w:rPr>
        <w:t>vérifier la logique de fonctionnement du calculateur de pressurisation.</w:t>
      </w: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7D5EB4" w:rsidRPr="00EF1EF0" w:rsidRDefault="00EF1EF0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  <w:r w:rsidRPr="00EF1EF0">
        <w:rPr>
          <w:rFonts w:ascii="Arial" w:hAnsi="Arial" w:cs="Arial"/>
          <w:b/>
          <w:noProof/>
          <w:sz w:val="24"/>
          <w:szCs w:val="24"/>
        </w:rPr>
        <w:t xml:space="preserve">2 - </w:t>
      </w:r>
      <w:r w:rsidRPr="00EF1EF0">
        <w:rPr>
          <w:rFonts w:ascii="Arial" w:hAnsi="Arial" w:cs="Arial"/>
          <w:b/>
          <w:noProof/>
          <w:sz w:val="24"/>
          <w:szCs w:val="24"/>
          <w:u w:val="single"/>
        </w:rPr>
        <w:t>Préliminaires</w:t>
      </w:r>
      <w:r>
        <w:rPr>
          <w:rFonts w:ascii="Arial" w:hAnsi="Arial" w:cs="Arial"/>
          <w:b/>
          <w:noProof/>
          <w:sz w:val="24"/>
          <w:szCs w:val="24"/>
          <w:u w:val="single"/>
        </w:rPr>
        <w:t> :</w:t>
      </w:r>
    </w:p>
    <w:p w:rsidR="007D5EB4" w:rsidRDefault="007D5EB4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Pr="00600B7F" w:rsidRDefault="00EE13A2" w:rsidP="00EE13A2">
      <w:pPr>
        <w:pStyle w:val="Header"/>
        <w:tabs>
          <w:tab w:val="clear" w:pos="4536"/>
          <w:tab w:val="left" w:pos="1418"/>
          <w:tab w:val="center" w:pos="2127"/>
        </w:tabs>
        <w:ind w:right="567"/>
        <w:rPr>
          <w:rFonts w:ascii="Arial" w:hAnsi="Arial" w:cs="Arial"/>
          <w:noProof/>
        </w:rPr>
      </w:pP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 w:rsidR="00185509">
        <w:rPr>
          <w:rFonts w:ascii="Arial" w:hAnsi="Arial" w:cs="Arial"/>
          <w:noProof/>
        </w:rPr>
        <w:t>Essais terminés : Génération électrique</w:t>
      </w:r>
    </w:p>
    <w:p w:rsidR="00203AE7" w:rsidRDefault="00203AE7">
      <w:pPr>
        <w:rPr>
          <w:rFonts w:ascii="Arial" w:hAnsi="Arial"/>
        </w:rPr>
      </w:pPr>
    </w:p>
    <w:p w:rsidR="00203AE7" w:rsidRDefault="00203AE7">
      <w:pPr>
        <w:rPr>
          <w:rFonts w:ascii="Arial" w:hAnsi="Arial"/>
        </w:rPr>
      </w:pPr>
    </w:p>
    <w:p w:rsidR="00203AE7" w:rsidRDefault="00203AE7">
      <w:pPr>
        <w:rPr>
          <w:rFonts w:ascii="Arial" w:hAnsi="Arial"/>
        </w:rPr>
      </w:pPr>
    </w:p>
    <w:p w:rsidR="00490D89" w:rsidRDefault="00490D89">
      <w:pPr>
        <w:rPr>
          <w:rFonts w:ascii="Arial" w:hAnsi="Arial"/>
        </w:rPr>
      </w:pPr>
    </w:p>
    <w:p w:rsidR="00490D89" w:rsidRDefault="00490D89">
      <w:pPr>
        <w:rPr>
          <w:rFonts w:ascii="Arial" w:hAnsi="Arial"/>
        </w:rPr>
      </w:pPr>
    </w:p>
    <w:p w:rsidR="00490D89" w:rsidRDefault="00490D89">
      <w:pPr>
        <w:rPr>
          <w:rFonts w:ascii="Arial" w:hAnsi="Arial"/>
        </w:rPr>
        <w:sectPr w:rsidR="00490D89" w:rsidSect="00490D89">
          <w:headerReference w:type="default" r:id="rId19"/>
          <w:pgSz w:w="16840" w:h="11907" w:orient="landscape" w:code="9"/>
          <w:pgMar w:top="1701" w:right="397" w:bottom="567" w:left="454" w:header="851" w:footer="425" w:gutter="0"/>
          <w:pgNumType w:start="1"/>
          <w:cols w:space="720"/>
        </w:sectPr>
      </w:pPr>
    </w:p>
    <w:p w:rsidR="00185509" w:rsidRDefault="00185509" w:rsidP="0088575B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u w:val="single"/>
        </w:rPr>
      </w:pPr>
      <w:r w:rsidRPr="0088575B">
        <w:rPr>
          <w:caps/>
          <w:u w:val="single"/>
        </w:rPr>
        <w:pict>
          <v:shape id="_x0000_s1407" type="#_x0000_t75" style="position:absolute;left:0;text-align:left;margin-left:516.85pt;margin-top:-7.6pt;width:228.3pt;height:150pt;z-index:251634176" o:allowincell="f">
            <v:imagedata r:id="rId20" o:title="IMG_1255" cropbottom="8115f"/>
          </v:shape>
        </w:pict>
      </w:r>
      <w:r>
        <w:rPr>
          <w:caps/>
          <w:u w:val="single"/>
        </w:rPr>
        <w:t>initialisation outillages:</w:t>
      </w: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Fuselage extérieur (F1):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</w:pPr>
      <w:r>
        <w:t>Avion alimenté par Groupe de parc 28Vcc.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</w:pPr>
      <w:r>
        <w:t>Pas de pression hydraulique</w:t>
      </w:r>
    </w:p>
    <w:p w:rsidR="00185509" w:rsidRDefault="00185509" w:rsidP="00185509">
      <w:pPr>
        <w:pStyle w:val="point1"/>
        <w:numPr>
          <w:ilvl w:val="0"/>
          <w:numId w:val="0"/>
        </w:numPr>
        <w:tabs>
          <w:tab w:val="clear" w:pos="2211"/>
        </w:tabs>
        <w:spacing w:after="0"/>
        <w:ind w:left="568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noProof/>
          <w:u w:val="single"/>
        </w:rPr>
        <w:pict>
          <v:shape id="_x0000_s1404" type="#_x0000_t32" style="position:absolute;left:0;text-align:left;margin-left:498.95pt;margin-top:10.8pt;width:147.9pt;height:54.35pt;flip:y;z-index:251638272" o:connectortype="straight" o:allowincell="f" strokecolor="red" strokeweight="1.5pt">
            <v:stroke endarrow="block"/>
          </v:shape>
        </w:pict>
      </w:r>
      <w:r>
        <w:rPr>
          <w:rFonts w:ascii="Arial" w:hAnsi="Arial"/>
          <w:b/>
          <w:i/>
          <w:u w:val="single"/>
        </w:rPr>
        <w:t>Soute conditionnement (F7)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</w:pPr>
      <w:r>
        <w:t>Débrancher la prise BAT1 du banc de génération électrique (éviter les battements des contacteurs</w:t>
      </w:r>
    </w:p>
    <w:p w:rsidR="00185509" w:rsidRDefault="00D11C0B" w:rsidP="00D11C0B">
      <w:pPr>
        <w:pStyle w:val="tiret1"/>
        <w:widowControl w:val="0"/>
        <w:numPr>
          <w:ilvl w:val="0"/>
          <w:numId w:val="0"/>
        </w:numPr>
        <w:tabs>
          <w:tab w:val="clear" w:pos="1588"/>
          <w:tab w:val="left" w:pos="993"/>
        </w:tabs>
      </w:pPr>
      <w:r>
        <w:tab/>
      </w:r>
      <w:r w:rsidR="00185509">
        <w:t>dans les cœurs électriques)</w:t>
      </w:r>
    </w:p>
    <w:p w:rsidR="00185509" w:rsidRDefault="00185509" w:rsidP="00185509">
      <w:pPr>
        <w:pStyle w:val="point1"/>
        <w:numPr>
          <w:ilvl w:val="0"/>
          <w:numId w:val="0"/>
        </w:numPr>
        <w:tabs>
          <w:tab w:val="clear" w:pos="2211"/>
        </w:tabs>
        <w:spacing w:after="0"/>
        <w:ind w:left="568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Armoire gauche (F4)</w:t>
      </w:r>
    </w:p>
    <w:p w:rsidR="00185509" w:rsidRDefault="00185509" w:rsidP="0018550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993" w:hanging="284"/>
        <w:rPr>
          <w:rFonts w:ascii="Arial" w:hAnsi="Arial"/>
          <w:noProof/>
          <w:color w:val="000000"/>
          <w:sz w:val="20"/>
        </w:rPr>
      </w:pPr>
      <w:r>
        <w:rPr>
          <w:rFonts w:ascii="Arial" w:hAnsi="Arial"/>
          <w:noProof/>
          <w:color w:val="000000"/>
          <w:sz w:val="20"/>
        </w:rPr>
        <w:t>Déposer la vis de droite du protecteur et desserrer celle de gauche afin de faire pivoter le protecteur.</w:t>
      </w:r>
    </w:p>
    <w:p w:rsidR="00185509" w:rsidRDefault="00185509" w:rsidP="0018550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993" w:hanging="284"/>
        <w:rPr>
          <w:rFonts w:ascii="Arial" w:hAnsi="Arial"/>
          <w:noProof/>
          <w:color w:val="000000"/>
          <w:sz w:val="20"/>
        </w:rPr>
      </w:pPr>
      <w:r>
        <w:rPr>
          <w:rFonts w:ascii="Arial" w:hAnsi="Arial"/>
          <w:noProof/>
          <w:color w:val="000000"/>
          <w:sz w:val="20"/>
        </w:rPr>
        <w:t>Raccorder (pression statique du banc anémo) les capteurs MAN et AUTO en partie inférieur du CPC</w:t>
      </w:r>
      <w:r>
        <w:rPr>
          <w:rFonts w:ascii="Arial" w:hAnsi="Arial"/>
          <w:noProof/>
          <w:color w:val="000000"/>
          <w:sz w:val="20"/>
        </w:rPr>
        <w:tab/>
      </w:r>
      <w:r>
        <w:rPr>
          <w:rFonts w:ascii="Arial" w:hAnsi="Arial"/>
          <w:noProof/>
          <w:color w:val="000000"/>
          <w:sz w:val="20"/>
        </w:rPr>
        <w:tab/>
        <w:t>CPCS vu de dessous :</w:t>
      </w: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ind w:left="993"/>
        <w:rPr>
          <w:rFonts w:ascii="Arial" w:hAnsi="Arial"/>
          <w:noProof/>
          <w:color w:val="000000"/>
          <w:sz w:val="20"/>
        </w:rPr>
      </w:pPr>
      <w:r>
        <w:rPr>
          <w:rFonts w:ascii="Arial" w:hAnsi="Arial"/>
          <w:b/>
          <w:i/>
          <w:noProof/>
          <w:u w:val="single"/>
        </w:rPr>
        <w:pict>
          <v:shape id="_x0000_s1406" type="#_x0000_t32" style="position:absolute;left:0;text-align:left;margin-left:242.2pt;margin-top:8.6pt;width:379.55pt;height:50.7pt;z-index:251640320" o:connectortype="straight" o:allowincell="f" strokecolor="red" strokeweight="1.5pt">
            <v:stroke endarrow="block"/>
          </v:shape>
        </w:pict>
      </w:r>
      <w:r>
        <w:rPr>
          <w:rFonts w:ascii="Arial" w:hAnsi="Arial"/>
          <w:b/>
          <w:i/>
          <w:noProof/>
          <w:u w:val="single"/>
        </w:rPr>
        <w:pict>
          <v:shape id="_x0000_s1405" type="#_x0000_t32" style="position:absolute;left:0;text-align:left;margin-left:242.2pt;margin-top:8.55pt;width:358.9pt;height:13.4pt;z-index:251639296" o:connectortype="straight" o:allowincell="f" strokecolor="red" strokeweight="1.5pt">
            <v:stroke endarrow="block"/>
          </v:shape>
        </w:pict>
      </w:r>
      <w:r>
        <w:rPr>
          <w:noProof/>
        </w:rPr>
        <w:pict>
          <v:shape id="_x0000_s1403" type="#_x0000_t75" style="position:absolute;left:0;text-align:left;margin-left:519.65pt;margin-top:1.25pt;width:159.65pt;height:117.4pt;z-index:251637248" o:allowincell="f">
            <v:imagedata r:id="rId21" o:title="IMG_1260" croptop="5729f" cropbottom="3732f" cropleft="4307f" cropright="4043f" gain="52429f" blacklevel="6554f"/>
          </v:shape>
        </w:pict>
      </w:r>
      <w:r>
        <w:rPr>
          <w:rFonts w:ascii="Arial" w:hAnsi="Arial"/>
          <w:noProof/>
          <w:color w:val="000000"/>
          <w:sz w:val="20"/>
        </w:rPr>
        <w:t xml:space="preserve"> par des tuyauteries souples </w:t>
      </w:r>
      <w:r>
        <w:rPr>
          <w:rFonts w:ascii="Arial" w:hAnsi="Arial"/>
          <w:noProof/>
          <w:color w:val="000000"/>
          <w:sz w:val="20"/>
        </w:rPr>
        <w:sym w:font="Symbol" w:char="F0C6"/>
      </w:r>
      <w:r>
        <w:rPr>
          <w:rFonts w:ascii="Arial" w:hAnsi="Arial"/>
          <w:noProof/>
          <w:color w:val="000000"/>
          <w:sz w:val="20"/>
        </w:rPr>
        <w:t xml:space="preserve"> int.=4mm.</w:t>
      </w:r>
    </w:p>
    <w:p w:rsidR="00185509" w:rsidRDefault="00185509" w:rsidP="00185509">
      <w:pPr>
        <w:pStyle w:val="point1"/>
        <w:numPr>
          <w:ilvl w:val="0"/>
          <w:numId w:val="0"/>
        </w:numPr>
        <w:tabs>
          <w:tab w:val="clear" w:pos="2211"/>
        </w:tabs>
        <w:spacing w:after="0"/>
        <w:ind w:left="568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Soute à bagages (F6)</w:t>
      </w:r>
    </w:p>
    <w:p w:rsidR="00185509" w:rsidRDefault="00185509" w:rsidP="0018550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0" w:firstLine="709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Brancher la boîte de coupure sur les électrovalves 70HP et 80HP.</w:t>
      </w:r>
    </w:p>
    <w:p w:rsidR="00185509" w:rsidRDefault="00185509" w:rsidP="00185509">
      <w:pPr>
        <w:pStyle w:val="point1"/>
        <w:numPr>
          <w:ilvl w:val="0"/>
          <w:numId w:val="0"/>
        </w:numPr>
        <w:tabs>
          <w:tab w:val="clear" w:pos="2211"/>
        </w:tabs>
        <w:spacing w:after="0"/>
        <w:ind w:left="568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Trains (L1,</w:t>
      </w:r>
      <w:r w:rsidR="00D11C0B">
        <w:rPr>
          <w:rFonts w:ascii="Arial" w:hAnsi="Arial"/>
          <w:b/>
          <w:i/>
          <w:u w:val="single"/>
        </w:rPr>
        <w:t xml:space="preserve"> </w:t>
      </w:r>
      <w:r>
        <w:rPr>
          <w:rFonts w:ascii="Arial" w:hAnsi="Arial"/>
          <w:b/>
          <w:i/>
          <w:u w:val="single"/>
        </w:rPr>
        <w:t>L2,</w:t>
      </w:r>
      <w:r w:rsidR="00D11C0B">
        <w:rPr>
          <w:rFonts w:ascii="Arial" w:hAnsi="Arial"/>
          <w:b/>
          <w:i/>
          <w:u w:val="single"/>
        </w:rPr>
        <w:t xml:space="preserve"> </w:t>
      </w:r>
      <w:r>
        <w:rPr>
          <w:rFonts w:ascii="Arial" w:hAnsi="Arial"/>
          <w:b/>
          <w:i/>
          <w:u w:val="single"/>
        </w:rPr>
        <w:t>L3):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</w:pPr>
      <w:r>
        <w:t>Brancher le Boîtier sol/vol sur les trains sur les prises 55J et 56J au dessus des soutes de trains.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  <w:rPr>
          <w:sz w:val="24"/>
        </w:rPr>
      </w:pPr>
      <w:r>
        <w:t xml:space="preserve">Boîtier sol/vol sur </w:t>
      </w:r>
      <w:r>
        <w:rPr>
          <w:b/>
        </w:rPr>
        <w:t>sol.</w:t>
      </w:r>
    </w:p>
    <w:p w:rsidR="00490D89" w:rsidRDefault="00490D89">
      <w:pPr>
        <w:rPr>
          <w:rFonts w:ascii="Arial" w:hAnsi="Arial"/>
        </w:rPr>
      </w:pPr>
    </w:p>
    <w:p w:rsidR="00185509" w:rsidRDefault="00185509" w:rsidP="00185509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u w:val="single"/>
        </w:rPr>
      </w:pPr>
      <w:r>
        <w:rPr>
          <w:caps/>
          <w:u w:val="single"/>
        </w:rPr>
        <w:t>ÉQUIPEMENTS NÉCESSAIRES montes sur avion:</w:t>
      </w: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Poste pilote (F3):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spacing w:before="60"/>
      </w:pPr>
      <w:r>
        <w:t>Manette de gaz (10EC).</w:t>
      </w:r>
    </w:p>
    <w:p w:rsidR="00185509" w:rsidRDefault="00185509" w:rsidP="00185509">
      <w:pPr>
        <w:pStyle w:val="tiret1"/>
        <w:widowControl w:val="0"/>
        <w:numPr>
          <w:ilvl w:val="0"/>
          <w:numId w:val="0"/>
        </w:numPr>
        <w:tabs>
          <w:tab w:val="clear" w:pos="1588"/>
        </w:tabs>
        <w:spacing w:before="60"/>
        <w:ind w:left="1588" w:right="6633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Armoire gauche (F4)</w:t>
      </w:r>
    </w:p>
    <w:p w:rsidR="00185509" w:rsidRDefault="00185509" w:rsidP="00185509">
      <w:pPr>
        <w:pStyle w:val="point1"/>
        <w:numPr>
          <w:ilvl w:val="0"/>
          <w:numId w:val="6"/>
        </w:numPr>
        <w:tabs>
          <w:tab w:val="clear" w:pos="2211"/>
        </w:tabs>
        <w:spacing w:after="0"/>
        <w:ind w:left="1418" w:hanging="284"/>
      </w:pPr>
      <w:r>
        <w:t>Calculateur de pressurisation (50HP)</w:t>
      </w:r>
    </w:p>
    <w:p w:rsidR="00185509" w:rsidRDefault="00185509" w:rsidP="00185509">
      <w:pPr>
        <w:pStyle w:val="tiret1"/>
        <w:widowControl w:val="0"/>
        <w:numPr>
          <w:ilvl w:val="0"/>
          <w:numId w:val="0"/>
        </w:numPr>
        <w:tabs>
          <w:tab w:val="clear" w:pos="1588"/>
        </w:tabs>
        <w:spacing w:before="60"/>
        <w:ind w:left="1588" w:right="6633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Soute à bagages (F6)</w:t>
      </w:r>
    </w:p>
    <w:p w:rsidR="00185509" w:rsidRPr="0088575B" w:rsidRDefault="00185509" w:rsidP="0088575B">
      <w:pPr>
        <w:pStyle w:val="tiret1"/>
        <w:widowControl w:val="0"/>
        <w:numPr>
          <w:ilvl w:val="0"/>
          <w:numId w:val="4"/>
        </w:numPr>
        <w:tabs>
          <w:tab w:val="clear" w:pos="1588"/>
        </w:tabs>
        <w:spacing w:before="60"/>
      </w:pPr>
      <w:r>
        <w:t>Soupapes électropneumatiques et pneumatique gauche (70HP) et droite (80HP).</w:t>
      </w:r>
    </w:p>
    <w:p w:rsidR="00185509" w:rsidRDefault="00185509" w:rsidP="00185509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u w:val="single"/>
        </w:rPr>
      </w:pPr>
      <w:r>
        <w:br w:type="page"/>
      </w:r>
      <w:r>
        <w:rPr>
          <w:caps/>
          <w:u w:val="single"/>
        </w:rPr>
        <w:t>initialisation des disjoncteurs:</w:t>
      </w:r>
    </w:p>
    <w:p w:rsidR="00185509" w:rsidRPr="00BB6F52" w:rsidRDefault="00D357EA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 w:cs="Arial"/>
          <w:b/>
          <w:i/>
          <w:u w:val="single"/>
        </w:rPr>
      </w:pPr>
      <w:r>
        <w:rPr>
          <w:b/>
          <w:noProof/>
          <w:sz w:val="32"/>
          <w:szCs w:val="32"/>
        </w:rPr>
        <w:pict>
          <v:shape id="_x0000_s1463" type="#_x0000_t32" style="position:absolute;left:0;text-align:left;margin-left:5.2pt;margin-top:-4.45pt;width:.05pt;height:235.45pt;z-index:251679232" o:connectortype="straight" strokecolor="red" strokeweight="1.5pt"/>
        </w:pict>
      </w:r>
      <w:r>
        <w:rPr>
          <w:rFonts w:ascii="Arial" w:hAnsi="Arial"/>
          <w:noProof/>
        </w:rPr>
        <w:pict>
          <v:oval id="_x0000_s1457" style="position:absolute;left:0;text-align:left;margin-left:723.6pt;margin-top:1.25pt;width:9.9pt;height:9.9pt;z-index:251673088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6" style="position:absolute;left:0;text-align:left;margin-left:711.2pt;margin-top:1.25pt;width:9.9pt;height:9.9pt;z-index:251672064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5" style="position:absolute;left:0;text-align:left;margin-left:698.4pt;margin-top:1.25pt;width:9.9pt;height:9.9pt;z-index:251671040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0" style="position:absolute;left:0;text-align:left;margin-left:398.1pt;margin-top:1.25pt;width:9.9pt;height:9.9pt;z-index:251665920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49" style="position:absolute;left:0;text-align:left;margin-left:372.8pt;margin-top:1.25pt;width:9.9pt;height:9.9pt;z-index:251664896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48" style="position:absolute;left:0;text-align:left;margin-left:360.4pt;margin-top:1.25pt;width:9.9pt;height:9.9pt;z-index:251663872" fillcolor="black" strokeweight="1pt">
            <v:textbox inset="2.5mm,,2.5mm,1.3mm"/>
          </v:oval>
        </w:pict>
      </w:r>
      <w:r>
        <w:rPr>
          <w:noProof/>
        </w:rPr>
        <w:pict>
          <v:shape id="_x0000_s1447" type="#_x0000_t75" style="position:absolute;left:0;text-align:left;margin-left:337.35pt;margin-top:-36.4pt;width:431.4pt;height:315.2pt;z-index:251662848">
            <v:imagedata r:id="rId22" o:title="C00 F2MB600245110F9 1" croptop="6293f" cropbottom="7144f" cropleft="25792f" cropright="16542f"/>
          </v:shape>
        </w:pict>
      </w:r>
      <w:r w:rsidR="00185509" w:rsidRPr="00BB6F52">
        <w:rPr>
          <w:rFonts w:ascii="Arial" w:hAnsi="Arial" w:cs="Arial"/>
          <w:b/>
          <w:i/>
          <w:u w:val="single"/>
        </w:rPr>
        <w:t>Poste pilote (F3):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</w:pPr>
      <w:r>
        <w:t>Enclencher les disjoncteurs suivants :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 xml:space="preserve">CABIN PRESS </w:t>
      </w:r>
    </w:p>
    <w:p w:rsidR="00185509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  <w:noProof/>
        </w:rPr>
        <w:pict>
          <v:oval id="_x0000_s1462" style="position:absolute;left:0;text-align:left;margin-left:410.4pt;margin-top:4.3pt;width:9.9pt;height:9.9pt;z-index:251678208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9" style="position:absolute;left:0;text-align:left;margin-left:504.4pt;margin-top:4.3pt;width:9.9pt;height:9.9pt;z-index:251675136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3" style="position:absolute;left:0;text-align:left;margin-left:542pt;margin-top:4.3pt;width:9.9pt;height:9.9pt;z-index:251668992" fillcolor="black" strokeweight="1pt">
            <v:textbox inset="2.5mm,,2.5mm,1.3mm"/>
          </v:oval>
        </w:pict>
      </w:r>
      <w:r w:rsidR="00185509">
        <w:rPr>
          <w:rFonts w:ascii="Arial" w:hAnsi="Arial"/>
        </w:rPr>
        <w:t>PRESS MONIT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  <w:lang w:val="en-GB"/>
        </w:rPr>
      </w:pPr>
      <w:r>
        <w:rPr>
          <w:rFonts w:ascii="Arial" w:hAnsi="Arial"/>
          <w:lang w:val="en-GB"/>
        </w:rPr>
        <w:t xml:space="preserve">EXT WARN E </w:t>
      </w:r>
    </w:p>
    <w:p w:rsidR="00185509" w:rsidRPr="00132AE8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  <w:lang w:val="en-GB"/>
        </w:rPr>
      </w:pPr>
      <w:r>
        <w:rPr>
          <w:rFonts w:ascii="Arial" w:hAnsi="Arial"/>
          <w:noProof/>
        </w:rPr>
        <w:pict>
          <v:oval id="_x0000_s1458" style="position:absolute;left:0;text-align:left;margin-left:723.6pt;margin-top:.85pt;width:9.9pt;height:9.9pt;z-index:251674112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2" style="position:absolute;left:0;text-align:left;margin-left:360.5pt;margin-top:.85pt;width:9.9pt;height:9.9pt;z-index:251667968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1" style="position:absolute;left:0;text-align:left;margin-left:604.8pt;margin-top:8.65pt;width:9.9pt;height:9.9pt;z-index:251666944" fillcolor="black" strokeweight="1pt">
            <v:textbox inset="2.5mm,,2.5mm,1.3mm"/>
          </v:oval>
        </w:pict>
      </w:r>
      <w:r w:rsidR="00185509">
        <w:rPr>
          <w:rFonts w:ascii="Arial" w:hAnsi="Arial"/>
          <w:lang w:val="en-GB"/>
        </w:rPr>
        <w:t>EXT WARN B</w:t>
      </w:r>
    </w:p>
    <w:p w:rsidR="00185509" w:rsidRPr="00BB6F52" w:rsidRDefault="00185509" w:rsidP="00D357EA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  <w:lang w:val="en-GB"/>
        </w:rPr>
      </w:pPr>
      <w:r>
        <w:rPr>
          <w:lang w:val="en-GB"/>
        </w:rPr>
        <w:t xml:space="preserve">WARN E/B LH </w:t>
      </w:r>
    </w:p>
    <w:p w:rsidR="00185509" w:rsidRPr="00132AE8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  <w:lang w:val="en-GB"/>
        </w:rPr>
      </w:pPr>
      <w:r w:rsidRPr="00132AE8">
        <w:rPr>
          <w:lang w:val="en-GB"/>
        </w:rPr>
        <w:t xml:space="preserve">WARN </w:t>
      </w:r>
      <w:r>
        <w:rPr>
          <w:lang w:val="en-GB"/>
        </w:rPr>
        <w:t xml:space="preserve">E/B RH 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 xml:space="preserve">L/G EMER 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L/G INDIC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AUDIO WARN B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 xml:space="preserve">AUDIO WARN ESS </w:t>
      </w:r>
    </w:p>
    <w:p w:rsidR="00185509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  <w:noProof/>
        </w:rPr>
        <w:pict>
          <v:oval id="_x0000_s1454" style="position:absolute;left:0;text-align:left;margin-left:567.2pt;margin-top:5.55pt;width:9.9pt;height:9.9pt;z-index:251670016" fillcolor="black" strokeweight="1pt">
            <v:textbox inset="2.5mm,,2.5mm,1.3mm"/>
          </v:oval>
        </w:pict>
      </w:r>
      <w:r w:rsidR="00185509">
        <w:rPr>
          <w:rFonts w:ascii="Arial" w:hAnsi="Arial"/>
        </w:rPr>
        <w:t>MRC 1 NIM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MRC 2 NIM</w:t>
      </w:r>
    </w:p>
    <w:p w:rsidR="00185509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  <w:noProof/>
        </w:rPr>
        <w:pict>
          <v:oval id="_x0000_s1460" style="position:absolute;left:0;text-align:left;margin-left:504.4pt;margin-top:2pt;width:9.9pt;height:9.9pt;z-index:251676160" fillcolor="black" strokeweight="1pt">
            <v:textbox inset="2.5mm,,2.5mm,1.3mm"/>
          </v:oval>
        </w:pict>
      </w:r>
      <w:r w:rsidR="00185509">
        <w:rPr>
          <w:rFonts w:ascii="Arial" w:hAnsi="Arial"/>
        </w:rPr>
        <w:t>TCU LH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TCU RH</w:t>
      </w:r>
    </w:p>
    <w:p w:rsidR="00D357EA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  <w:noProof/>
        </w:rPr>
        <w:pict>
          <v:oval id="_x0000_s1461" style="position:absolute;left:0;text-align:left;margin-left:711.2pt;margin-top:6.05pt;width:9.9pt;height:9.9pt;z-index:251677184" fillcolor="black" strokeweight="1pt">
            <v:textbox inset="2.5mm,,2.5mm,1.3mm"/>
          </v:oval>
        </w:pict>
      </w:r>
      <w:r>
        <w:rPr>
          <w:rFonts w:ascii="Arial" w:hAnsi="Arial"/>
        </w:rPr>
        <w:t>ADM1</w:t>
      </w:r>
    </w:p>
    <w:p w:rsidR="00D357EA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ADM2</w:t>
      </w:r>
    </w:p>
    <w:p w:rsidR="00185509" w:rsidRDefault="00185509" w:rsidP="0018550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rPr>
          <w:rFonts w:ascii="Arial" w:hAnsi="Arial"/>
        </w:rPr>
      </w:pPr>
    </w:p>
    <w:p w:rsidR="00185509" w:rsidRDefault="00185509" w:rsidP="0018550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rPr>
          <w:rFonts w:ascii="Arial" w:hAnsi="Arial"/>
        </w:rPr>
      </w:pPr>
    </w:p>
    <w:p w:rsidR="00185509" w:rsidRDefault="00185509" w:rsidP="00185509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noProof/>
          <w:u w:val="single"/>
        </w:rPr>
      </w:pPr>
      <w:r>
        <w:rPr>
          <w:caps/>
          <w:noProof/>
          <w:u w:val="single"/>
        </w:rPr>
        <w:t>PRÉPARATION:</w:t>
      </w: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Poste pilote (F3):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spacing w:before="60"/>
        <w:ind w:left="284" w:firstLine="425"/>
      </w:pPr>
      <w:r>
        <w:t xml:space="preserve">Mettre sous tension l'avionique par GPU </w:t>
      </w:r>
      <w:r>
        <w:rPr>
          <w:b/>
        </w:rPr>
        <w:t>(IF 027)</w:t>
      </w:r>
    </w:p>
    <w:p w:rsidR="00185509" w:rsidRDefault="00185509" w:rsidP="00185509">
      <w:pPr>
        <w:pStyle w:val="tiret1"/>
        <w:numPr>
          <w:ilvl w:val="0"/>
          <w:numId w:val="8"/>
        </w:numPr>
        <w:tabs>
          <w:tab w:val="clear" w:pos="360"/>
          <w:tab w:val="clear" w:pos="1588"/>
          <w:tab w:val="num" w:pos="567"/>
        </w:tabs>
        <w:spacing w:before="60"/>
        <w:ind w:firstLine="774"/>
      </w:pPr>
      <w:r>
        <w:t>Vérifier après l’autotest qu’aucune panne concernant l’avionique n’est signalée dans les fenêtres CAS des PDU.</w:t>
      </w:r>
    </w:p>
    <w:p w:rsidR="00185509" w:rsidRDefault="00185509" w:rsidP="00185509">
      <w:pPr>
        <w:pStyle w:val="tiret1"/>
        <w:numPr>
          <w:ilvl w:val="0"/>
          <w:numId w:val="0"/>
        </w:numPr>
        <w:tabs>
          <w:tab w:val="clear" w:pos="1588"/>
        </w:tabs>
        <w:spacing w:before="60"/>
        <w:ind w:left="1134"/>
      </w:pPr>
    </w:p>
    <w:p w:rsidR="00185509" w:rsidRDefault="00185509" w:rsidP="00185509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noProof/>
          <w:u w:val="single"/>
        </w:rPr>
      </w:pPr>
      <w:r>
        <w:rPr>
          <w:noProof/>
        </w:rPr>
        <w:pict>
          <v:shape id="_x0000_s1409" type="#_x0000_t32" style="position:absolute;left:0;text-align:left;margin-left:-40.2pt;margin-top:11.8pt;width:0;height:36pt;z-index:251641344" o:connectortype="straight" o:allowincell="f" strokecolor="red" strokeweight="1.5pt"/>
        </w:pict>
      </w:r>
      <w:r>
        <w:rPr>
          <w:caps/>
          <w:noProof/>
          <w:u w:val="single"/>
        </w:rPr>
        <w:t>PRÉcautions particulieres:</w:t>
      </w:r>
    </w:p>
    <w:p w:rsidR="00185509" w:rsidRDefault="00185509" w:rsidP="0088575B">
      <w:pPr>
        <w:ind w:firstLine="567"/>
        <w:rPr>
          <w:b/>
          <w:sz w:val="32"/>
          <w:szCs w:val="32"/>
        </w:rPr>
      </w:pPr>
      <w:r>
        <w:rPr>
          <w:b/>
          <w:sz w:val="32"/>
          <w:szCs w:val="32"/>
        </w:rPr>
        <w:t>Suivant CS022  (consigne sécurité électrique</w:t>
      </w:r>
      <w:r w:rsidRPr="002877BC">
        <w:rPr>
          <w:b/>
          <w:sz w:val="32"/>
          <w:szCs w:val="32"/>
        </w:rPr>
        <w:t>)</w:t>
      </w:r>
    </w:p>
    <w:p w:rsidR="0088575B" w:rsidRDefault="0088575B" w:rsidP="0088575B">
      <w:pPr>
        <w:rPr>
          <w:b/>
          <w:sz w:val="32"/>
          <w:szCs w:val="32"/>
        </w:rPr>
      </w:pPr>
    </w:p>
    <w:p w:rsidR="0088575B" w:rsidRDefault="0088575B" w:rsidP="0088575B">
      <w:pPr>
        <w:rPr>
          <w:rFonts w:ascii="Arial" w:hAnsi="Arial"/>
        </w:rPr>
        <w:sectPr w:rsidR="0088575B" w:rsidSect="00490D89">
          <w:headerReference w:type="default" r:id="rId23"/>
          <w:pgSz w:w="16840" w:h="11907" w:orient="landscape" w:code="9"/>
          <w:pgMar w:top="1701" w:right="397" w:bottom="567" w:left="454" w:header="851" w:footer="425" w:gutter="0"/>
          <w:pgNumType w:start="1"/>
          <w:cols w:space="720"/>
        </w:sectPr>
      </w:pPr>
    </w:p>
    <w:p w:rsidR="0088575B" w:rsidRPr="00DF7925" w:rsidRDefault="0088575B" w:rsidP="00DF7925">
      <w:pPr>
        <w:pStyle w:val="Heading1"/>
        <w:keepNext w:val="0"/>
        <w:numPr>
          <w:ilvl w:val="0"/>
          <w:numId w:val="27"/>
        </w:numPr>
        <w:tabs>
          <w:tab w:val="clear" w:pos="360"/>
          <w:tab w:val="num" w:pos="851"/>
        </w:tabs>
        <w:spacing w:before="120" w:after="120"/>
        <w:ind w:firstLine="207"/>
        <w:rPr>
          <w:noProof/>
          <w:u w:val="single"/>
        </w:rPr>
      </w:pPr>
      <w:r w:rsidRPr="00DF7925">
        <w:rPr>
          <w:noProof/>
          <w:u w:val="single"/>
        </w:rPr>
        <w:t>Vérification du message CAS "CABIN ALTITUDE".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Poussoir PRESSU du tableau supérieur sur la position « AUTO » (voyant MAN au dessus du poussoir éteint).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Sélectionner la fenêtre "LDG ELEV" au synoptique ECS et mettre une valeur de 0ft.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Mettre les manettes sur plein gaz.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Boîtier SOL / VOL sur </w:t>
      </w:r>
      <w:r>
        <w:rPr>
          <w:rFonts w:ascii="Arial" w:hAnsi="Arial"/>
          <w:b/>
          <w:noProof/>
          <w:sz w:val="20"/>
        </w:rPr>
        <w:t>VOL</w:t>
      </w:r>
      <w:r>
        <w:rPr>
          <w:rFonts w:ascii="Arial" w:hAnsi="Arial"/>
          <w:noProof/>
          <w:sz w:val="20"/>
        </w:rPr>
        <w:t>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Au banc anémo, monter à </w:t>
      </w:r>
      <w:r>
        <w:rPr>
          <w:rFonts w:ascii="Arial" w:hAnsi="Arial"/>
          <w:b/>
          <w:noProof/>
          <w:sz w:val="20"/>
        </w:rPr>
        <w:t xml:space="preserve">11000ft </w:t>
      </w:r>
      <w:r>
        <w:rPr>
          <w:rFonts w:ascii="Arial" w:hAnsi="Arial"/>
          <w:noProof/>
          <w:sz w:val="20"/>
        </w:rPr>
        <w:t xml:space="preserve">avec un </w:t>
      </w:r>
      <w:r>
        <w:rPr>
          <w:rFonts w:ascii="Arial" w:hAnsi="Arial"/>
          <w:b/>
          <w:noProof/>
          <w:sz w:val="20"/>
        </w:rPr>
        <w:t>vario de 3000ft/min</w:t>
      </w:r>
      <w:r>
        <w:rPr>
          <w:rFonts w:ascii="Arial" w:hAnsi="Arial"/>
          <w:noProof/>
          <w:sz w:val="20"/>
        </w:rPr>
        <w:t>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b/>
          <w:noProof/>
          <w:sz w:val="20"/>
        </w:rPr>
        <w:t>Vérifier à 8200ft</w:t>
      </w:r>
      <w:r>
        <w:rPr>
          <w:rFonts w:ascii="Arial" w:hAnsi="Arial"/>
          <w:noProof/>
          <w:sz w:val="20"/>
        </w:rPr>
        <w:t>, l'apparition du message CAS ambre "CHECK CABIN ALTITUDE" + gong permanant (plus passage ambre sur l'échelle d'altitude cabine du synoptique ECS).</w:t>
      </w:r>
    </w:p>
    <w:p w:rsidR="0088575B" w:rsidRPr="00FA09E9" w:rsidRDefault="0088575B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b/>
          <w:noProof/>
          <w:sz w:val="20"/>
        </w:rPr>
      </w:pPr>
      <w:r>
        <w:rPr>
          <w:rFonts w:ascii="Arial" w:hAnsi="Arial"/>
          <w:b/>
          <w:noProof/>
          <w:sz w:val="20"/>
        </w:rPr>
        <w:t>Vérifier à 9700ft</w:t>
      </w:r>
      <w:r w:rsidRPr="00FA09E9">
        <w:rPr>
          <w:rFonts w:ascii="Arial" w:hAnsi="Arial"/>
          <w:b/>
          <w:noProof/>
          <w:sz w:val="20"/>
        </w:rPr>
        <w:t xml:space="preserve">, </w:t>
      </w:r>
      <w:r w:rsidRPr="00FA09E9">
        <w:rPr>
          <w:rFonts w:ascii="Arial" w:hAnsi="Arial"/>
          <w:noProof/>
          <w:sz w:val="20"/>
        </w:rPr>
        <w:t>l'apparition du message CAS rouge "CABIN ALTITUDE" et l'alarme sonore "CABIN" (plus passage rouge sur l'échelle d'altitude cabine du synoptique ECS).</w:t>
      </w:r>
    </w:p>
    <w:p w:rsidR="0088575B" w:rsidRDefault="0088575B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color w:val="000000"/>
          <w:sz w:val="20"/>
        </w:rPr>
      </w:pP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Poussoir PRESSU du tableau supérieur sur la position « MAN » (voyant MAN au dessus du poussoir allumé).</w:t>
      </w:r>
    </w:p>
    <w:p w:rsidR="0088575B" w:rsidRPr="00FA09E9" w:rsidRDefault="0088575B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que les deux messages et l'alarme sonore restent actifs.</w:t>
      </w:r>
    </w:p>
    <w:p w:rsidR="0088575B" w:rsidRDefault="0088575B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color w:val="000000"/>
          <w:sz w:val="20"/>
        </w:rPr>
      </w:pP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Redescendre à 0ft.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Couper le banc anémo.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Débrancher les tuyauteries souples des</w:t>
      </w:r>
      <w:r w:rsidRPr="002B31C9">
        <w:rPr>
          <w:rFonts w:ascii="Arial" w:hAnsi="Arial"/>
          <w:noProof/>
          <w:sz w:val="20"/>
        </w:rPr>
        <w:t xml:space="preserve"> capteurs MAN et AUTO en partie inférieur du CPC</w:t>
      </w:r>
      <w:r>
        <w:rPr>
          <w:rFonts w:ascii="Arial" w:hAnsi="Arial"/>
          <w:noProof/>
          <w:sz w:val="20"/>
        </w:rPr>
        <w:t>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pict>
          <v:shape id="_x0000_s1410" type="#_x0000_t32" style="position:absolute;left:0;text-align:left;margin-left:-43.55pt;margin-top:-.3pt;width:0;height:18.1pt;z-index:251642368" o:connectortype="straight" o:allowincell="f" strokecolor="red" strokeweight="1.5pt"/>
        </w:pict>
      </w:r>
      <w:r>
        <w:rPr>
          <w:rFonts w:ascii="Arial" w:hAnsi="Arial"/>
          <w:noProof/>
          <w:sz w:val="20"/>
        </w:rPr>
        <w:t>Repositionner le protecteur sous le CPCS.</w:t>
      </w:r>
    </w:p>
    <w:p w:rsidR="00DF7925" w:rsidRDefault="00DF7925" w:rsidP="00DF7925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sz w:val="20"/>
        </w:rPr>
      </w:pPr>
    </w:p>
    <w:p w:rsidR="00EC2B08" w:rsidRDefault="00EC2B08" w:rsidP="00DF7925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pict>
          <v:shape id="Picture 25" o:spid="_x0000_s1426" type="#_x0000_t75" style="position:absolute;left:0;text-align:left;margin-left:479.55pt;margin-top:8.4pt;width:317.15pt;height:182.4pt;z-index:251648512;visibility:visible" o:gfxdata="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">
            <v:imagedata r:id="rId24" o:title="" cropbottom="25283f"/>
          </v:shape>
        </w:pict>
      </w:r>
    </w:p>
    <w:p w:rsidR="00EC2B08" w:rsidRDefault="00EC2B08" w:rsidP="00DF7925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sz w:val="20"/>
        </w:rPr>
      </w:pPr>
    </w:p>
    <w:p w:rsidR="00FA09E9" w:rsidRPr="00DF7925" w:rsidRDefault="00FA09E9" w:rsidP="00DF7925">
      <w:pPr>
        <w:pStyle w:val="Heading1"/>
        <w:keepNext w:val="0"/>
        <w:numPr>
          <w:ilvl w:val="0"/>
          <w:numId w:val="27"/>
        </w:numPr>
        <w:tabs>
          <w:tab w:val="clear" w:pos="360"/>
          <w:tab w:val="num" w:pos="851"/>
        </w:tabs>
        <w:spacing w:before="120" w:after="120"/>
        <w:ind w:firstLine="207"/>
        <w:rPr>
          <w:noProof/>
          <w:u w:val="single"/>
        </w:rPr>
      </w:pPr>
      <w:r w:rsidRPr="00DF7925">
        <w:rPr>
          <w:noProof/>
          <w:u w:val="single"/>
        </w:rPr>
        <w:t>Vérification logique signaux CPCS-SOUPAPES:</w:t>
      </w:r>
    </w:p>
    <w:p w:rsidR="00EC2B08" w:rsidRDefault="00A31ADD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Vérifier que l’ANALOG CABIN PRESSURE indiquée au CMC (</w:t>
      </w:r>
      <w:r w:rsidRPr="00EC2B08">
        <w:rPr>
          <w:rFonts w:ascii="Arial" w:hAnsi="Arial"/>
          <w:noProof/>
          <w:sz w:val="18"/>
          <w:szCs w:val="18"/>
        </w:rPr>
        <w:t>ATA 21-30 CPCS MEASUREMENTS</w:t>
      </w:r>
      <w:r>
        <w:rPr>
          <w:rFonts w:ascii="Arial" w:hAnsi="Arial"/>
          <w:noProof/>
          <w:sz w:val="20"/>
        </w:rPr>
        <w:t>)</w:t>
      </w:r>
    </w:p>
    <w:p w:rsidR="00A31ADD" w:rsidRDefault="00683667" w:rsidP="00EC2B08">
      <w:pPr>
        <w:pStyle w:val="titrenivx"/>
        <w:keepNext w:val="0"/>
        <w:keepLines w:val="0"/>
        <w:spacing w:before="40" w:after="0" w:line="240" w:lineRule="auto"/>
        <w:ind w:left="1275" w:firstLine="141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pict>
          <v:shape id="_x0000_s1431" type="#_x0000_t75" style="position:absolute;left:0;text-align:left;margin-left:521.65pt;margin-top:6.5pt;width:192pt;height:35.25pt;z-index:251653632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">
            <v:imagedata r:id="rId25" o:title=""/>
          </v:shape>
        </w:pict>
      </w:r>
      <w:r w:rsidR="00A31ADD">
        <w:rPr>
          <w:rFonts w:ascii="Arial" w:hAnsi="Arial"/>
          <w:noProof/>
          <w:sz w:val="20"/>
        </w:rPr>
        <w:t xml:space="preserve"> est </w:t>
      </w:r>
      <w:r w:rsidR="00EC2B08">
        <w:rPr>
          <w:rFonts w:ascii="Arial" w:hAnsi="Arial"/>
          <w:noProof/>
          <w:sz w:val="20"/>
        </w:rPr>
        <w:t>équivalente à l’ARINC</w:t>
      </w:r>
      <w:r w:rsidR="00727189">
        <w:rPr>
          <w:rFonts w:ascii="Arial" w:hAnsi="Arial"/>
          <w:noProof/>
          <w:sz w:val="20"/>
        </w:rPr>
        <w:t>429</w:t>
      </w:r>
      <w:r w:rsidR="00EC2B08">
        <w:rPr>
          <w:rFonts w:ascii="Arial" w:hAnsi="Arial"/>
          <w:noProof/>
          <w:sz w:val="20"/>
        </w:rPr>
        <w:t xml:space="preserve"> CABIN PRESSURE à </w:t>
      </w:r>
      <w:r w:rsidR="00EC2B08" w:rsidRPr="00EC2B08">
        <w:rPr>
          <w:rFonts w:ascii="Arial" w:hAnsi="Arial"/>
          <w:noProof/>
          <w:sz w:val="20"/>
        </w:rPr>
        <w:t xml:space="preserve">± 5 mBar  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EC2B08" w:rsidRPr="00EC2B08" w:rsidRDefault="00683667" w:rsidP="00EC2B08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</w:rPr>
      </w:pPr>
      <w:r>
        <w:rPr>
          <w:rFonts w:ascii="Arial" w:hAnsi="Arial"/>
          <w:noProof/>
          <w:sz w:val="20"/>
        </w:rPr>
        <w:pict>
          <v:shape id="Connecteur droit avec flèche 30" o:spid="_x0000_s1432" type="#_x0000_t75" style="position:absolute;left:0;text-align:left;margin-left:642.95pt;margin-top:-11.9pt;width:60.75pt;height:107.45pt;rotation:5759232fd;z-index:251654656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">
            <v:imagedata r:id="rId26" o:title=""/>
            <o:lock v:ext="edit" aspectratio="f"/>
          </v:shape>
        </w:pict>
      </w:r>
      <w:r w:rsidR="00EC2B08">
        <w:rPr>
          <w:rFonts w:ascii="Arial" w:hAnsi="Arial"/>
          <w:noProof/>
          <w:sz w:val="20"/>
        </w:rPr>
        <w:t xml:space="preserve">Vérifier que </w:t>
      </w:r>
      <w:r w:rsidR="00EC2B08" w:rsidRPr="00EC2B08">
        <w:rPr>
          <w:rFonts w:ascii="Arial" w:hAnsi="Arial"/>
          <w:noProof/>
          <w:sz w:val="20"/>
        </w:rPr>
        <w:t xml:space="preserve">l'ANALOG CABIN PRESSURE RATE indiquée au CMC est nulle à ± 2 mBar/min  </w:t>
      </w:r>
    </w:p>
    <w:p w:rsidR="00EC2B08" w:rsidRPr="00EC2B08" w:rsidRDefault="00683667" w:rsidP="00EC2B08">
      <w:pPr>
        <w:pStyle w:val="titrenivx"/>
        <w:keepNext w:val="0"/>
        <w:keepLines w:val="0"/>
        <w:spacing w:before="40" w:after="0" w:line="240" w:lineRule="auto"/>
        <w:rPr>
          <w:rFonts w:ascii="Arial" w:hAnsi="Arial"/>
        </w:rPr>
      </w:pPr>
      <w:r>
        <w:rPr>
          <w:rFonts w:ascii="Arial" w:hAnsi="Arial"/>
          <w:noProof/>
          <w:sz w:val="20"/>
        </w:rPr>
        <w:pict>
          <v:shape id="Forme libre 59" o:spid="_x0000_s1429" type="#_x0000_t75" style="position:absolute;left:0;text-align:left;margin-left:734.55pt;margin-top:12.35pt;width:46.55pt;height:60.75pt;z-index:251651584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" o:insetmode="auto">
            <v:imagedata r:id="rId27" o:title=""/>
            <o:lock v:ext="edit" aspectratio="f"/>
          </v:shape>
        </w:pict>
      </w:r>
      <w:r w:rsidR="00EC2B08">
        <w:rPr>
          <w:rFonts w:ascii="Arial" w:hAnsi="Arial"/>
          <w:noProof/>
          <w:sz w:val="20"/>
        </w:rPr>
        <w:pict>
          <v:shape id="Ellipse 2" o:spid="_x0000_s1427" type="#_x0000_t75" style="position:absolute;left:0;text-align:left;margin-left:479.55pt;margin-top:8.65pt;width:279.75pt;height:22.35pt;z-index:251649536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" o:insetmode="auto">
            <v:imagedata r:id="rId28" o:title=""/>
            <o:lock v:ext="edit" aspectratio="f"/>
          </v:shape>
        </w:pict>
      </w:r>
    </w:p>
    <w:p w:rsidR="00A31ADD" w:rsidRPr="00EC2B08" w:rsidRDefault="00683667" w:rsidP="00EC2B08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</w:rPr>
      </w:pPr>
      <w:r>
        <w:rPr>
          <w:rFonts w:ascii="Arial" w:hAnsi="Arial"/>
          <w:noProof/>
          <w:sz w:val="20"/>
        </w:rPr>
        <w:pict>
          <v:shape id="Oval 1" o:spid="_x0000_s1430" type="#_x0000_t75" style="position:absolute;left:0;text-align:left;margin-left:752.3pt;margin-top:12.15pt;width:41.25pt;height:36.75pt;z-index:251652608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">
            <v:imagedata r:id="rId29" o:title=""/>
          </v:shape>
        </w:pict>
      </w:r>
      <w:r w:rsidR="00EC2B08">
        <w:rPr>
          <w:rFonts w:ascii="Arial" w:hAnsi="Arial"/>
          <w:noProof/>
          <w:sz w:val="20"/>
        </w:rPr>
        <w:t xml:space="preserve">Relever provisoirement </w:t>
      </w:r>
      <w:r w:rsidR="00EC2B08" w:rsidRPr="00EC2B08">
        <w:rPr>
          <w:rFonts w:ascii="Arial" w:hAnsi="Arial"/>
          <w:noProof/>
          <w:sz w:val="20"/>
        </w:rPr>
        <w:t xml:space="preserve">l'ANALOG CABIN PRESSURE </w:t>
      </w:r>
      <w:r w:rsidR="00EC2B08">
        <w:rPr>
          <w:rFonts w:ascii="Arial" w:hAnsi="Arial"/>
          <w:noProof/>
          <w:sz w:val="20"/>
        </w:rPr>
        <w:t xml:space="preserve">et </w:t>
      </w:r>
      <w:r w:rsidR="00EC2B08" w:rsidRPr="00EC2B08">
        <w:rPr>
          <w:rFonts w:ascii="Arial" w:hAnsi="Arial"/>
          <w:noProof/>
          <w:sz w:val="20"/>
        </w:rPr>
        <w:t>l'ANALOG CABIN PRESSURE RATE</w:t>
      </w:r>
      <w:r w:rsidR="00EC2B08">
        <w:rPr>
          <w:rFonts w:ascii="Arial" w:hAnsi="Arial"/>
          <w:noProof/>
          <w:sz w:val="20"/>
        </w:rPr>
        <w:t xml:space="preserve"> et</w:t>
      </w:r>
    </w:p>
    <w:p w:rsidR="00EC2B08" w:rsidRDefault="00683667" w:rsidP="00EC2B08">
      <w:pPr>
        <w:pStyle w:val="titrenivx"/>
        <w:keepNext w:val="0"/>
        <w:keepLines w:val="0"/>
        <w:spacing w:before="40" w:after="0" w:line="240" w:lineRule="auto"/>
        <w:rPr>
          <w:rFonts w:ascii="Arial" w:hAnsi="Arial"/>
        </w:rPr>
      </w:pPr>
      <w:r>
        <w:rPr>
          <w:rFonts w:ascii="Arial" w:hAnsi="Arial"/>
          <w:noProof/>
          <w:sz w:val="20"/>
        </w:rPr>
        <w:pict>
          <v:shape id="Rectangle 17" o:spid="_x0000_s1433" type="#_x0000_t75" style="position:absolute;left:0;text-align:left;margin-left:485pt;margin-top:2.15pt;width:267.3pt;height:20.15pt;z-index:251655680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" o:insetmode="auto">
            <v:imagedata r:id="rId30" o:title=""/>
            <o:lock v:ext="edit" aspectratio="f"/>
          </v:shape>
        </w:pict>
      </w:r>
      <w:r w:rsidR="00EC2B08">
        <w:rPr>
          <w:rFonts w:ascii="Arial" w:hAnsi="Arial"/>
          <w:noProof/>
          <w:sz w:val="20"/>
        </w:rPr>
        <w:t xml:space="preserve">     déclencher un chronomètre</w:t>
      </w:r>
    </w:p>
    <w:p w:rsidR="00A31ADD" w:rsidRDefault="00EC2B08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  <w:r>
        <w:rPr>
          <w:rFonts w:ascii="Arial" w:hAnsi="Arial"/>
          <w:noProof/>
        </w:rPr>
        <w:pict>
          <v:shape id="_x0000_s1428" type="#_x0000_t75" style="position:absolute;left:0;text-align:left;margin-left:479.55pt;margin-top:11pt;width:279.75pt;height:22.35pt;z-index:251650560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" o:insetmode="auto">
            <v:imagedata r:id="rId28" o:title=""/>
            <o:lock v:ext="edit" aspectratio="f"/>
          </v:shape>
        </w:pict>
      </w: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E747D5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  <w:r>
        <w:rPr>
          <w:noProof/>
        </w:rPr>
        <w:pict>
          <v:shape id="_x0000_s1439" type="#_x0000_t75" style="position:absolute;left:0;text-align:left;margin-left:521.45pt;margin-top:-4.45pt;width:226.75pt;height:253.6pt;z-index:251657728">
            <v:imagedata r:id="rId31" o:title="DSC00027" croptop="33776f" cropbottom="2695f" cropleft="23390f" cropright="22661f"/>
          </v:shape>
        </w:pic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disjoncteur: COND’G MAN</w: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disjoncteur: COND’G CREW</w: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Tableau supérieur :</w:t>
      </w:r>
    </w:p>
    <w:p w:rsidR="00A31ADD" w:rsidRPr="00FA09E9" w:rsidRDefault="00A31ADD" w:rsidP="00A31ADD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P</w:t>
      </w:r>
      <w:r w:rsidRPr="00FA09E9">
        <w:rPr>
          <w:rFonts w:ascii="Arial" w:hAnsi="Arial"/>
          <w:noProof/>
          <w:sz w:val="20"/>
        </w:rPr>
        <w:t>oussoir CKPT et CABIN sur OFF.</w:t>
      </w:r>
    </w:p>
    <w:p w:rsidR="00A31ADD" w:rsidRPr="00FA09E9" w:rsidRDefault="00A31ADD" w:rsidP="00A31ADD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P</w:t>
      </w:r>
      <w:r w:rsidRPr="00FA09E9">
        <w:rPr>
          <w:rFonts w:ascii="Arial" w:hAnsi="Arial"/>
          <w:noProof/>
          <w:sz w:val="20"/>
        </w:rPr>
        <w:t>oussoir XBLEED sur ISOL.</w:t>
      </w:r>
    </w:p>
    <w:p w:rsidR="00A31ADD" w:rsidRDefault="00A31ADD" w:rsidP="00A31ADD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Manettes de gaz sur IDLE (gauche et droite).</w: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Boîtier sol/vol sur </w:t>
      </w:r>
      <w:r>
        <w:rPr>
          <w:rFonts w:ascii="Arial" w:hAnsi="Arial"/>
          <w:b/>
          <w:noProof/>
          <w:sz w:val="20"/>
        </w:rPr>
        <w:t>SOL</w:t>
      </w:r>
      <w:r>
        <w:rPr>
          <w:rFonts w:ascii="Arial" w:hAnsi="Arial"/>
          <w:noProof/>
          <w:sz w:val="20"/>
        </w:rPr>
        <w:t>.</w: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Basculer le poussoir  "PRESSU" sur auto (voyant MAN au dessus du poussoir éteint).</w:t>
      </w:r>
    </w:p>
    <w:p w:rsidR="00A31ADD" w:rsidRPr="00FA09E9" w:rsidRDefault="00A31ADD" w:rsidP="00A31ADD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“AUTO” et “NORM” sont allumés en page ECS sur MDU (CPC_MAN = OC pull down).</w:t>
      </w: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Déclencher le disjoncteur CABIN PRESS.</w:t>
      </w:r>
    </w:p>
    <w:p w:rsidR="00FA09E9" w:rsidRP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l'apparition du message Ambre "PRESSURE CMPTR FAIL" en zone CAS.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disjoncteur CABIN PRESS.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Boitier sol/vol sur </w:t>
      </w:r>
      <w:r>
        <w:rPr>
          <w:rFonts w:ascii="Arial" w:hAnsi="Arial"/>
          <w:b/>
          <w:noProof/>
          <w:sz w:val="20"/>
        </w:rPr>
        <w:t>VOL</w:t>
      </w:r>
      <w:r>
        <w:rPr>
          <w:rFonts w:ascii="Arial" w:hAnsi="Arial"/>
          <w:noProof/>
          <w:sz w:val="20"/>
        </w:rPr>
        <w:t>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413" type="#_x0000_t5" style="position:absolute;left:0;text-align:left;margin-left:4.05pt;margin-top:10.1pt;width:33.5pt;height:36pt;z-index:251645440" o:allowincell="f" strokecolor="red" strokeweight="1.25pt"/>
        </w:pict>
      </w:r>
      <w:r>
        <w:rPr>
          <w:rFonts w:ascii="Arial" w:hAnsi="Arial"/>
          <w:noProof/>
        </w:rPr>
        <w:pict>
          <v:shape id="_x0000_s1411" type="#_x0000_t32" style="position:absolute;left:0;text-align:left;margin-left:-44.1pt;margin-top:7.35pt;width:0;height:36pt;z-index:251643392" o:connectortype="straight" o:allowincell="f" strokecolor="red" strokeweight="1.5pt"/>
        </w:pict>
      </w:r>
      <w:r>
        <w:rPr>
          <w:rFonts w:ascii="Arial" w:hAnsi="Arial"/>
          <w:noProof/>
          <w:sz w:val="20"/>
        </w:rPr>
        <w:t>Effectuer une reversion écran pour afficher les CAS sur un MDU</w:t>
      </w: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  <w:r w:rsidRPr="00F6727A">
        <w:rPr>
          <w:rFonts w:ascii="Arial" w:hAnsi="Arial"/>
          <w:noProof/>
          <w:sz w:val="20"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12" type="#_x0000_t202" style="position:absolute;left:0;text-align:left;margin-left:25.35pt;margin-top:4.65pt;width:709.1pt;height:22.15pt;z-index:251644416;mso-width-relative:margin;mso-height-relative:margin" o:allowincell="f">
            <v:textbox style="mso-next-textbox:#_x0000_s1412">
              <w:txbxContent>
                <w:p w:rsidR="00E747D5" w:rsidRPr="00E6479D" w:rsidRDefault="00E747D5" w:rsidP="00FA09E9">
                  <w:pPr>
                    <w:rPr>
                      <w:b/>
                    </w:rPr>
                  </w:pPr>
                  <w:r>
                    <w:rPr>
                      <w:b/>
                    </w:rPr>
                    <w:t>A</w:t>
                  </w:r>
                  <w:r w:rsidRPr="00E6479D">
                    <w:rPr>
                      <w:b/>
                    </w:rPr>
                    <w:t>vant d’effectuer l’opération suivante, Si l’avion est en pression hydraulique</w:t>
                  </w:r>
                  <w:r>
                    <w:rPr>
                      <w:b/>
                    </w:rPr>
                    <w:t>,</w:t>
                  </w:r>
                  <w:r w:rsidRPr="00E6479D">
                    <w:rPr>
                      <w:b/>
                    </w:rPr>
                    <w:t xml:space="preserve"> Attention à la rentrée automatique des Becs, (si ces d</w:t>
                  </w:r>
                  <w:r>
                    <w:rPr>
                      <w:b/>
                    </w:rPr>
                    <w:t>e</w:t>
                  </w:r>
                  <w:r w:rsidRPr="00E6479D">
                    <w:rPr>
                      <w:b/>
                    </w:rPr>
                    <w:t>rniers étaient sortis)</w:t>
                  </w:r>
                </w:p>
              </w:txbxContent>
            </v:textbox>
          </v:shape>
        </w:pict>
      </w:r>
      <w:r w:rsidRPr="00E6479D">
        <w:rPr>
          <w:rFonts w:ascii="Arial" w:hAnsi="Arial"/>
          <w:noProof/>
          <w:lang w:eastAsia="en-US"/>
        </w:rPr>
        <w:pict>
          <v:shape id="_x0000_s1414" type="#_x0000_t202" style="position:absolute;left:0;text-align:left;margin-left:17.5pt;margin-top:6.9pt;width:16.55pt;height:27.75pt;z-index:251646464;mso-width-relative:margin;mso-height-relative:margin" o:allowincell="f" filled="f" stroked="f">
            <v:textbox style="mso-next-textbox:#_x0000_s1414" inset="0,0,0,0">
              <w:txbxContent>
                <w:p w:rsidR="00E747D5" w:rsidRPr="00FA09E9" w:rsidRDefault="00E747D5" w:rsidP="00FA09E9">
                  <w:pPr>
                    <w:rPr>
                      <w:b/>
                      <w:color w:val="FF0000"/>
                      <w:sz w:val="40"/>
                      <w:szCs w:val="40"/>
                    </w:rPr>
                  </w:pPr>
                  <w:r w:rsidRPr="00FA09E9">
                    <w:rPr>
                      <w:b/>
                      <w:color w:val="FF0000"/>
                      <w:sz w:val="40"/>
                      <w:szCs w:val="40"/>
                    </w:rPr>
                    <w:t>!</w:t>
                  </w:r>
                </w:p>
              </w:txbxContent>
            </v:textbox>
          </v:shape>
        </w:pict>
      </w: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Déclencher les breakers MAU1A et MAU2A.</w:t>
      </w:r>
    </w:p>
    <w:p w:rsidR="00FA09E9" w:rsidRP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l'apparition du message " PRESSURE CMPTR FAIL" en zone CAS après 15 secondes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breaker MAU1A.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la disparition du message CAS.</w:t>
      </w:r>
    </w:p>
    <w:p w:rsidR="00FA09E9" w:rsidRP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Déclencher le breaker MAU1A.</w:t>
      </w: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breaker MAU2A.</w:t>
      </w:r>
    </w:p>
    <w:p w:rsidR="00FA09E9" w:rsidRP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l'absence de message CAS après 15 secondes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breaker MAU1A.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Enlever la reversion écran.</w:t>
      </w:r>
    </w:p>
    <w:p w:rsidR="00FA09E9" w:rsidRDefault="00B954F3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</w:rPr>
        <w:pict>
          <v:shape id="_x0000_s1444" type="#_x0000_t32" style="position:absolute;left:0;text-align:left;margin-left:3.3pt;margin-top:10.95pt;width:.05pt;height:19.45pt;z-index:251659776" o:connectortype="straight" strokecolor="red" strokeweight="1.5pt"/>
        </w:pict>
      </w:r>
      <w:r w:rsidR="00FA09E9">
        <w:rPr>
          <w:rFonts w:ascii="Arial" w:hAnsi="Arial"/>
          <w:noProof/>
          <w:sz w:val="20"/>
        </w:rPr>
        <w:t xml:space="preserve">Boîtier sol/vol sur </w:t>
      </w:r>
      <w:r w:rsidR="00FA09E9">
        <w:rPr>
          <w:rFonts w:ascii="Arial" w:hAnsi="Arial"/>
          <w:b/>
          <w:noProof/>
          <w:sz w:val="20"/>
        </w:rPr>
        <w:t>SOL</w:t>
      </w:r>
      <w:r w:rsidR="00FA09E9">
        <w:rPr>
          <w:rFonts w:ascii="Arial" w:hAnsi="Arial"/>
          <w:noProof/>
          <w:sz w:val="20"/>
        </w:rPr>
        <w:t>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70HP (prise de la soupape éle</w:t>
      </w:r>
      <w:r w:rsidR="00B954F3">
        <w:rPr>
          <w:rFonts w:ascii="Arial" w:hAnsi="Arial"/>
          <w:noProof/>
          <w:sz w:val="20"/>
        </w:rPr>
        <w:t xml:space="preserve">ctropneumatique) est de 10V </w:t>
      </w:r>
      <w:r w:rsidR="00B954F3">
        <w:rPr>
          <w:rFonts w:ascii="Arial" w:hAnsi="Arial" w:cs="Arial"/>
          <w:noProof/>
          <w:sz w:val="20"/>
        </w:rPr>
        <w:t xml:space="preserve">± </w:t>
      </w:r>
      <w:r w:rsidR="00B954F3">
        <w:rPr>
          <w:rFonts w:ascii="Arial" w:hAnsi="Arial"/>
          <w:noProof/>
          <w:sz w:val="20"/>
        </w:rPr>
        <w:t>0,5V</w:t>
      </w:r>
      <w:r w:rsidR="00FA09E9" w:rsidRPr="00FA09E9">
        <w:rPr>
          <w:rFonts w:ascii="Arial" w:hAnsi="Arial"/>
          <w:noProof/>
          <w:sz w:val="20"/>
        </w:rPr>
        <w:t xml:space="preserve"> (pleine ouverture).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80HP (prise de l’électrovalve de la soupape pneumatique) est nulle.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40" w:line="240" w:lineRule="auto"/>
        <w:ind w:left="567" w:firstLine="0"/>
        <w:rPr>
          <w:rFonts w:ascii="Arial" w:hAnsi="Arial"/>
          <w:noProof/>
        </w:rPr>
      </w:pPr>
    </w:p>
    <w:p w:rsidR="00FA09E9" w:rsidRDefault="00B954F3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</w:rPr>
        <w:pict>
          <v:shape id="_x0000_s1446" type="#_x0000_t32" style="position:absolute;left:0;text-align:left;margin-left:3.4pt;margin-top:10.05pt;width:.05pt;height:19.45pt;z-index:251661824" o:connectortype="straight" strokecolor="red" strokeweight="1.5pt"/>
        </w:pict>
      </w:r>
      <w:r w:rsidR="00FA09E9">
        <w:rPr>
          <w:rFonts w:ascii="Arial" w:hAnsi="Arial"/>
          <w:noProof/>
          <w:sz w:val="20"/>
        </w:rPr>
        <w:t>Mettre la manette de gaz moteur 1 sur plein Gaz.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70HP (prise de la soupa</w:t>
      </w:r>
      <w:r w:rsidR="00B954F3">
        <w:rPr>
          <w:rFonts w:ascii="Arial" w:hAnsi="Arial"/>
          <w:noProof/>
          <w:sz w:val="20"/>
        </w:rPr>
        <w:t xml:space="preserve">pe électropneumatique) est de 0 </w:t>
      </w:r>
      <w:r w:rsidR="00B954F3">
        <w:rPr>
          <w:rFonts w:ascii="Arial" w:hAnsi="Arial" w:cs="Arial"/>
          <w:noProof/>
          <w:sz w:val="20"/>
        </w:rPr>
        <w:t xml:space="preserve">± </w:t>
      </w:r>
      <w:r w:rsidR="00B954F3">
        <w:rPr>
          <w:rFonts w:ascii="Arial" w:hAnsi="Arial"/>
          <w:noProof/>
          <w:sz w:val="20"/>
        </w:rPr>
        <w:t>0,5V</w:t>
      </w:r>
      <w:r w:rsidR="00B954F3" w:rsidRPr="00FA09E9">
        <w:rPr>
          <w:rFonts w:ascii="Arial" w:hAnsi="Arial"/>
          <w:noProof/>
          <w:sz w:val="20"/>
        </w:rPr>
        <w:t xml:space="preserve"> </w:t>
      </w:r>
      <w:r w:rsidR="00FA09E9" w:rsidRPr="00FA09E9">
        <w:rPr>
          <w:rFonts w:ascii="Arial" w:hAnsi="Arial"/>
          <w:noProof/>
          <w:sz w:val="20"/>
        </w:rPr>
        <w:t>(pleine fermeture).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80HP (prise de l’électrovalve de la soupape pneumatique) est de 28 volts.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40" w:line="240" w:lineRule="auto"/>
        <w:ind w:left="567" w:firstLine="0"/>
        <w:rPr>
          <w:rFonts w:ascii="Arial" w:hAnsi="Arial"/>
          <w:noProof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Mettre la manette de gaz moteur 1 sur ralenti.</w:t>
      </w:r>
    </w:p>
    <w:p w:rsidR="00FA09E9" w:rsidRDefault="00123B41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</w:rPr>
        <w:pict>
          <v:shape id="_x0000_s1464" type="#_x0000_t32" style="position:absolute;left:0;text-align:left;margin-left:3.55pt;margin-top:13.4pt;width:.05pt;height:19.45pt;z-index:251680256" o:connectortype="straight" strokecolor="red" strokeweight="1.5pt"/>
        </w:pict>
      </w:r>
      <w:r w:rsidR="00FA09E9">
        <w:rPr>
          <w:rFonts w:ascii="Arial" w:hAnsi="Arial"/>
          <w:noProof/>
          <w:sz w:val="20"/>
        </w:rPr>
        <w:t>Mettre la manette de gaz moteur 2 sur plein Gaz.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 xml:space="preserve">la tension aux bornes A (+) et B (masse) de la prise 70HP (prise de la soupape électropneumatique) est </w:t>
      </w:r>
      <w:r w:rsidR="00123B41">
        <w:rPr>
          <w:rFonts w:ascii="Arial" w:hAnsi="Arial"/>
          <w:noProof/>
          <w:sz w:val="20"/>
        </w:rPr>
        <w:t xml:space="preserve">de 0 </w:t>
      </w:r>
      <w:r w:rsidR="00123B41">
        <w:rPr>
          <w:rFonts w:ascii="Arial" w:hAnsi="Arial" w:cs="Arial"/>
          <w:noProof/>
          <w:sz w:val="20"/>
        </w:rPr>
        <w:t xml:space="preserve">± </w:t>
      </w:r>
      <w:r w:rsidR="00123B41">
        <w:rPr>
          <w:rFonts w:ascii="Arial" w:hAnsi="Arial"/>
          <w:noProof/>
          <w:sz w:val="20"/>
        </w:rPr>
        <w:t>0,5V</w:t>
      </w:r>
      <w:r w:rsidR="00123B41" w:rsidRPr="00FA09E9">
        <w:rPr>
          <w:rFonts w:ascii="Arial" w:hAnsi="Arial"/>
          <w:noProof/>
          <w:sz w:val="20"/>
        </w:rPr>
        <w:t xml:space="preserve"> </w:t>
      </w:r>
      <w:r w:rsidR="00FA09E9" w:rsidRPr="00FA09E9">
        <w:rPr>
          <w:rFonts w:ascii="Arial" w:hAnsi="Arial"/>
          <w:noProof/>
          <w:sz w:val="20"/>
        </w:rPr>
        <w:t xml:space="preserve"> (pleine fermeture).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80HP (prise de l’électrovalve de la soupape pneumatique) est de 28 volts.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Mettre la manette de gaz moteur 2 sur ralenti.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Boitier sol/vol sur </w:t>
      </w:r>
      <w:r>
        <w:rPr>
          <w:rFonts w:ascii="Arial" w:hAnsi="Arial"/>
          <w:b/>
          <w:noProof/>
          <w:sz w:val="20"/>
        </w:rPr>
        <w:t>VOL</w:t>
      </w:r>
      <w:r>
        <w:rPr>
          <w:rFonts w:ascii="Arial" w:hAnsi="Arial"/>
          <w:noProof/>
          <w:sz w:val="20"/>
        </w:rPr>
        <w:t>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Mettre la manette de gaz moteur 1 sur plein Gaz.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80HP (prise de l’électrovalve de la soupape pneumatique) est nulle.</w:t>
      </w: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 Basculer le poussoir  "PRESSU" sur Man (voyant MAN allumé au dessus de la commande).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“MAN” et “NORM” sont allumés en page EC</w:t>
      </w:r>
      <w:r w:rsidR="00B954F3">
        <w:rPr>
          <w:rFonts w:ascii="Arial" w:hAnsi="Arial"/>
          <w:noProof/>
          <w:sz w:val="20"/>
        </w:rPr>
        <w:t>S sur MDU</w:t>
      </w:r>
      <w:r w:rsidRPr="00FA09E9">
        <w:rPr>
          <w:rFonts w:ascii="Arial" w:hAnsi="Arial"/>
          <w:noProof/>
          <w:sz w:val="20"/>
        </w:rPr>
        <w:t>.</w:t>
      </w:r>
    </w:p>
    <w:p w:rsidR="00FA09E9" w:rsidRP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Enfoncer la commande sous cache “DUMP” au tableau supérieur (voyant DUMP allumé au dessus du poussoir).</w:t>
      </w:r>
    </w:p>
    <w:p w:rsidR="00FA09E9" w:rsidRPr="00B954F3" w:rsidRDefault="00B954F3" w:rsidP="00683667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noProof/>
        </w:rPr>
        <w:pict>
          <v:shape id="_x0000_s1445" type="#_x0000_t32" style="position:absolute;left:0;text-align:left;margin-left:3.5pt;margin-top:3.9pt;width:.05pt;height:19.45pt;z-index:251660800" o:connectortype="straight" strokecolor="red" strokeweight="1.5pt"/>
        </w:pict>
      </w:r>
      <w:r w:rsidR="001066D0" w:rsidRPr="00B954F3">
        <w:rPr>
          <w:rFonts w:ascii="Arial" w:hAnsi="Arial"/>
          <w:noProof/>
          <w:sz w:val="20"/>
        </w:rPr>
        <w:t xml:space="preserve">Vérifier </w:t>
      </w:r>
      <w:r w:rsidR="00FA09E9" w:rsidRPr="00B954F3">
        <w:rPr>
          <w:rFonts w:ascii="Arial" w:hAnsi="Arial"/>
          <w:noProof/>
          <w:sz w:val="20"/>
        </w:rPr>
        <w:t>la tension aux bornes A (+) et B (masse) de la prise 70HP</w:t>
      </w:r>
      <w:r>
        <w:rPr>
          <w:rFonts w:ascii="Arial" w:hAnsi="Arial"/>
          <w:noProof/>
          <w:sz w:val="20"/>
        </w:rPr>
        <w:t xml:space="preserve"> </w:t>
      </w:r>
      <w:r w:rsidR="00FA09E9" w:rsidRPr="00B954F3">
        <w:rPr>
          <w:rFonts w:ascii="Arial" w:hAnsi="Arial"/>
          <w:noProof/>
          <w:sz w:val="20"/>
        </w:rPr>
        <w:t>(prise de la soupape él</w:t>
      </w:r>
      <w:r w:rsidRPr="00B954F3">
        <w:rPr>
          <w:rFonts w:ascii="Arial" w:hAnsi="Arial"/>
          <w:noProof/>
          <w:sz w:val="20"/>
        </w:rPr>
        <w:t xml:space="preserve">ectropneumatique) est de 10V </w:t>
      </w:r>
      <w:r w:rsidRPr="00B954F3">
        <w:rPr>
          <w:rFonts w:ascii="Arial" w:hAnsi="Arial" w:cs="Arial"/>
          <w:noProof/>
          <w:sz w:val="20"/>
        </w:rPr>
        <w:t xml:space="preserve">± </w:t>
      </w:r>
      <w:r w:rsidRPr="00B954F3">
        <w:rPr>
          <w:rFonts w:ascii="Arial" w:hAnsi="Arial"/>
          <w:noProof/>
          <w:sz w:val="20"/>
        </w:rPr>
        <w:t>0,5V</w:t>
      </w:r>
      <w:r w:rsidR="00FA09E9" w:rsidRPr="00B954F3">
        <w:rPr>
          <w:rFonts w:ascii="Arial" w:hAnsi="Arial"/>
          <w:noProof/>
          <w:sz w:val="20"/>
        </w:rPr>
        <w:t>.</w:t>
      </w:r>
      <w:r w:rsidR="00E747D5" w:rsidRPr="00B954F3">
        <w:rPr>
          <w:rStyle w:val="Norm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A09E9" w:rsidRPr="00DF7925" w:rsidRDefault="00FA09E9" w:rsidP="00DF7925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DF7925">
        <w:rPr>
          <w:rFonts w:ascii="Arial" w:hAnsi="Arial"/>
          <w:noProof/>
          <w:sz w:val="20"/>
        </w:rPr>
        <w:t>“DUMP” allumé en page ECS</w:t>
      </w:r>
      <w:r w:rsidR="00B954F3">
        <w:rPr>
          <w:rFonts w:ascii="Arial" w:hAnsi="Arial"/>
          <w:noProof/>
          <w:sz w:val="20"/>
        </w:rPr>
        <w:t xml:space="preserve"> sur MDU</w:t>
      </w:r>
      <w:r w:rsidRPr="00DF7925">
        <w:rPr>
          <w:rFonts w:ascii="Arial" w:hAnsi="Arial"/>
          <w:noProof/>
          <w:sz w:val="20"/>
        </w:rPr>
        <w:t>.</w:t>
      </w:r>
      <w:r w:rsidR="00683667" w:rsidRPr="00683667">
        <w:rPr>
          <w:noProof/>
        </w:rPr>
        <w:t xml:space="preserve"> 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5103"/>
        </w:tabs>
        <w:spacing w:before="40" w:line="240" w:lineRule="auto"/>
        <w:ind w:left="567" w:firstLine="0"/>
        <w:rPr>
          <w:rFonts w:ascii="Arial" w:hAnsi="Arial"/>
          <w:noProof/>
        </w:rPr>
      </w:pP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jc w:val="center"/>
        <w:rPr>
          <w:rFonts w:ascii="Arial" w:hAnsi="Arial"/>
          <w:noProof/>
          <w:sz w:val="20"/>
        </w:rPr>
      </w:pPr>
    </w:p>
    <w:p w:rsidR="00683667" w:rsidRPr="00914ECB" w:rsidRDefault="00683667" w:rsidP="00683667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 w:cs="Arial"/>
          <w:noProof/>
          <w:sz w:val="20"/>
        </w:rPr>
      </w:pPr>
      <w:r w:rsidRPr="00914ECB">
        <w:rPr>
          <w:rFonts w:ascii="Arial" w:hAnsi="Arial" w:cs="Arial"/>
          <w:noProof/>
          <w:sz w:val="20"/>
        </w:rPr>
        <w:t>Consulter le chronomètre et vérifier si 20 mn se sont écoulées depuis son déclenchement (si ce n’est le cas, attendre</w:t>
      </w:r>
    </w:p>
    <w:p w:rsidR="00683667" w:rsidRPr="00914ECB" w:rsidRDefault="00683667" w:rsidP="00683667">
      <w:pPr>
        <w:pStyle w:val="titrenivx"/>
        <w:keepNext w:val="0"/>
        <w:keepLines w:val="0"/>
        <w:spacing w:before="40" w:after="0" w:line="240" w:lineRule="auto"/>
        <w:rPr>
          <w:rFonts w:ascii="Arial" w:hAnsi="Arial" w:cs="Arial"/>
          <w:noProof/>
          <w:sz w:val="20"/>
        </w:rPr>
      </w:pPr>
      <w:r w:rsidRPr="00914ECB">
        <w:rPr>
          <w:rFonts w:ascii="Arial" w:hAnsi="Arial" w:cs="Arial"/>
          <w:noProof/>
          <w:sz w:val="20"/>
        </w:rPr>
        <w:t xml:space="preserve">       le temps restant.)</w:t>
      </w:r>
    </w:p>
    <w:p w:rsidR="00914ECB" w:rsidRPr="00914ECB" w:rsidRDefault="00683667" w:rsidP="00914ECB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776"/>
        <w:rPr>
          <w:rFonts w:ascii="Arial" w:hAnsi="Arial" w:cs="Arial"/>
          <w:noProof/>
          <w:sz w:val="20"/>
        </w:rPr>
      </w:pPr>
      <w:r w:rsidRPr="00914ECB">
        <w:rPr>
          <w:rFonts w:ascii="Arial" w:hAnsi="Arial" w:cs="Arial"/>
          <w:noProof/>
          <w:sz w:val="20"/>
        </w:rPr>
        <w:t>Vérifier que l’ANALOG CABIN PRESSURE indiquée au CMC  est équivalente à</w:t>
      </w:r>
      <w:r w:rsidR="00914ECB" w:rsidRPr="00914ECB">
        <w:rPr>
          <w:rFonts w:ascii="Arial" w:hAnsi="Arial" w:cs="Arial"/>
          <w:noProof/>
          <w:sz w:val="20"/>
        </w:rPr>
        <w:t xml:space="preserve"> celle relevée</w:t>
      </w:r>
    </w:p>
    <w:p w:rsidR="00FA09E9" w:rsidRPr="00914ECB" w:rsidRDefault="00914ECB" w:rsidP="00914ECB">
      <w:pPr>
        <w:pStyle w:val="titrenivx"/>
        <w:keepNext w:val="0"/>
        <w:keepLines w:val="0"/>
        <w:spacing w:before="40" w:after="0" w:line="240" w:lineRule="auto"/>
        <w:ind w:left="1416"/>
        <w:rPr>
          <w:rFonts w:ascii="Arial" w:hAnsi="Arial" w:cs="Arial"/>
          <w:color w:val="000000"/>
          <w:sz w:val="20"/>
        </w:rPr>
      </w:pPr>
      <w:r w:rsidRPr="00914ECB">
        <w:rPr>
          <w:rFonts w:ascii="Arial" w:hAnsi="Arial" w:cs="Arial"/>
          <w:noProof/>
          <w:sz w:val="20"/>
        </w:rPr>
        <w:t xml:space="preserve">     </w:t>
      </w:r>
      <w:r>
        <w:rPr>
          <w:rFonts w:ascii="Arial" w:hAnsi="Arial" w:cs="Arial"/>
          <w:noProof/>
          <w:sz w:val="20"/>
        </w:rPr>
        <w:t xml:space="preserve">  précé</w:t>
      </w:r>
      <w:r w:rsidRPr="00914ECB">
        <w:rPr>
          <w:rFonts w:ascii="Arial" w:hAnsi="Arial" w:cs="Arial"/>
          <w:noProof/>
          <w:sz w:val="20"/>
        </w:rPr>
        <w:t xml:space="preserve">demment à </w:t>
      </w:r>
      <w:r w:rsidRPr="00914ECB">
        <w:rPr>
          <w:rFonts w:ascii="Arial" w:hAnsi="Arial" w:cs="Arial"/>
          <w:color w:val="000000"/>
          <w:sz w:val="20"/>
        </w:rPr>
        <w:t>± 2 mBar</w:t>
      </w:r>
    </w:p>
    <w:p w:rsidR="00914ECB" w:rsidRPr="00914ECB" w:rsidRDefault="00914ECB" w:rsidP="00914ECB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776"/>
        <w:rPr>
          <w:rFonts w:ascii="Arial" w:hAnsi="Arial" w:cs="Arial"/>
          <w:noProof/>
          <w:sz w:val="20"/>
        </w:rPr>
      </w:pPr>
      <w:r w:rsidRPr="00914ECB">
        <w:rPr>
          <w:rFonts w:ascii="Arial" w:hAnsi="Arial" w:cs="Arial"/>
          <w:color w:val="000000"/>
          <w:sz w:val="20"/>
        </w:rPr>
        <w:t>Vérifier que l'ANALOG CABIN PRESSURE RATE indiquée au CMC est équivalente à celle relevée</w:t>
      </w:r>
    </w:p>
    <w:p w:rsidR="00914ECB" w:rsidRPr="00914ECB" w:rsidRDefault="000F409C" w:rsidP="000F409C">
      <w:pPr>
        <w:pStyle w:val="titrenivx"/>
        <w:keepNext w:val="0"/>
        <w:keepLines w:val="0"/>
        <w:spacing w:before="40" w:after="0" w:line="240" w:lineRule="auto"/>
        <w:ind w:left="1416"/>
        <w:rPr>
          <w:rFonts w:ascii="Arial" w:hAnsi="Arial" w:cs="Arial"/>
          <w:noProof/>
          <w:sz w:val="20"/>
        </w:rPr>
      </w:pPr>
      <w:r>
        <w:rPr>
          <w:rFonts w:ascii="Arial" w:hAnsi="Arial" w:cs="Arial"/>
          <w:color w:val="000000"/>
          <w:sz w:val="20"/>
        </w:rPr>
        <w:t xml:space="preserve">       </w:t>
      </w:r>
      <w:r w:rsidR="00914ECB">
        <w:rPr>
          <w:rFonts w:ascii="Arial" w:hAnsi="Arial" w:cs="Arial"/>
          <w:color w:val="000000"/>
          <w:sz w:val="20"/>
        </w:rPr>
        <w:t>précédemment</w:t>
      </w:r>
      <w:r w:rsidR="00914ECB" w:rsidRPr="00914ECB">
        <w:rPr>
          <w:rFonts w:ascii="Arial" w:hAnsi="Arial" w:cs="Arial"/>
          <w:color w:val="000000"/>
          <w:sz w:val="20"/>
        </w:rPr>
        <w:t xml:space="preserve"> à ± 4 mBar/min</w:t>
      </w:r>
    </w:p>
    <w:p w:rsidR="00FA09E9" w:rsidRPr="00DF7925" w:rsidRDefault="00DF7925" w:rsidP="00DF7925">
      <w:pPr>
        <w:pStyle w:val="Heading1"/>
        <w:keepNext w:val="0"/>
        <w:numPr>
          <w:ilvl w:val="0"/>
          <w:numId w:val="27"/>
        </w:numPr>
        <w:tabs>
          <w:tab w:val="clear" w:pos="360"/>
          <w:tab w:val="num" w:pos="851"/>
        </w:tabs>
        <w:spacing w:before="120" w:after="120"/>
        <w:ind w:firstLine="207"/>
        <w:rPr>
          <w:noProof/>
          <w:u w:val="single"/>
        </w:rPr>
      </w:pPr>
      <w:r>
        <w:rPr>
          <w:noProof/>
          <w:u w:val="single"/>
        </w:rPr>
        <w:br w:type="page"/>
      </w:r>
      <w:r w:rsidR="00FA09E9" w:rsidRPr="00DF7925">
        <w:rPr>
          <w:noProof/>
          <w:u w:val="single"/>
        </w:rPr>
        <w:t>Remise en condition:</w:t>
      </w:r>
    </w:p>
    <w:p w:rsidR="00FA09E9" w:rsidRDefault="00FA09E9" w:rsidP="00FA09E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color w:val="000000"/>
          <w:sz w:val="20"/>
        </w:rPr>
      </w:pPr>
    </w:p>
    <w:p w:rsidR="00FA09E9" w:rsidRDefault="00D21331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Débrancher les</w:t>
      </w:r>
      <w:r w:rsidR="00FA09E9">
        <w:rPr>
          <w:rFonts w:ascii="Arial" w:hAnsi="Arial"/>
          <w:noProof/>
          <w:sz w:val="20"/>
        </w:rPr>
        <w:t xml:space="preserve"> boite</w:t>
      </w:r>
      <w:r>
        <w:rPr>
          <w:rFonts w:ascii="Arial" w:hAnsi="Arial"/>
          <w:noProof/>
          <w:sz w:val="20"/>
        </w:rPr>
        <w:t>s</w:t>
      </w:r>
      <w:r w:rsidR="00FA09E9">
        <w:rPr>
          <w:rFonts w:ascii="Arial" w:hAnsi="Arial"/>
          <w:noProof/>
          <w:sz w:val="20"/>
        </w:rPr>
        <w:t xml:space="preserve"> de coupure 70HP et 80HP (rebrancher les soupapes).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Rebrancher la prise BAT1 du banc génération électrique sur l'avion.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Déclencher la commande "DUMP" au tableau supérieur.</w:t>
      </w:r>
    </w:p>
    <w:p w:rsidR="00FA09E9" w:rsidRDefault="00FA09E9" w:rsidP="00FA09E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ret1"/>
        <w:widowControl w:val="0"/>
        <w:numPr>
          <w:ilvl w:val="0"/>
          <w:numId w:val="4"/>
        </w:numPr>
        <w:tabs>
          <w:tab w:val="clear" w:pos="1588"/>
        </w:tabs>
        <w:spacing w:line="216" w:lineRule="auto"/>
        <w:ind w:left="567" w:firstLine="0"/>
      </w:pPr>
      <w:r>
        <w:t>Reseter les pannes du CPC à l'aide du CMC (Maintenance / Maintenance message / Clear computer fault)</w:t>
      </w:r>
    </w:p>
    <w:p w:rsidR="00FA09E9" w:rsidRDefault="001066D0" w:rsidP="00DF7925">
      <w:pPr>
        <w:pStyle w:val="titrenivx"/>
        <w:keepNext w:val="0"/>
        <w:keepLines w:val="0"/>
        <w:numPr>
          <w:ilvl w:val="0"/>
          <w:numId w:val="12"/>
        </w:numPr>
        <w:tabs>
          <w:tab w:val="num" w:pos="567"/>
        </w:tabs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Vérifier </w:t>
      </w:r>
      <w:r w:rsidR="00FA09E9">
        <w:rPr>
          <w:rFonts w:ascii="Arial" w:hAnsi="Arial"/>
          <w:noProof/>
          <w:sz w:val="20"/>
        </w:rPr>
        <w:t>l'absence de code de panne du CPC</w:t>
      </w:r>
    </w:p>
    <w:p w:rsidR="00DB6D6F" w:rsidRDefault="00DB6D6F">
      <w:pPr>
        <w:rPr>
          <w:rFonts w:ascii="Arial" w:hAnsi="Arial"/>
        </w:rPr>
        <w:sectPr w:rsidR="00DB6D6F" w:rsidSect="00490D89">
          <w:headerReference w:type="default" r:id="rId32"/>
          <w:pgSz w:w="16840" w:h="11907" w:orient="landscape" w:code="9"/>
          <w:pgMar w:top="1701" w:right="397" w:bottom="567" w:left="454" w:header="851" w:footer="425" w:gutter="0"/>
          <w:pgNumType w:start="1"/>
          <w:cols w:space="720"/>
        </w:sectPr>
      </w:pPr>
    </w:p>
    <w:tbl>
      <w:tblPr>
        <w:tblW w:w="0" w:type="auto"/>
        <w:tblInd w:w="31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30"/>
        <w:gridCol w:w="1110"/>
        <w:gridCol w:w="490"/>
        <w:gridCol w:w="830"/>
        <w:gridCol w:w="2066"/>
        <w:gridCol w:w="1395"/>
        <w:gridCol w:w="1096"/>
        <w:gridCol w:w="1054"/>
        <w:gridCol w:w="2599"/>
        <w:gridCol w:w="1880"/>
        <w:gridCol w:w="1272"/>
        <w:gridCol w:w="90"/>
      </w:tblGrid>
      <w:tr w:rsidR="00DB6D6F" w:rsidRPr="001A29F3" w:rsidTr="002012F3">
        <w:tblPrEx>
          <w:tblCellMar>
            <w:top w:w="0" w:type="dxa"/>
            <w:bottom w:w="0" w:type="dxa"/>
          </w:tblCellMar>
        </w:tblPrEx>
        <w:trPr>
          <w:gridAfter w:val="4"/>
          <w:wAfter w:w="5841" w:type="dxa"/>
          <w:trHeight w:val="300"/>
        </w:trPr>
        <w:tc>
          <w:tcPr>
            <w:tcW w:w="6126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Désignation de l’opération :</w:t>
            </w:r>
          </w:p>
        </w:tc>
        <w:tc>
          <w:tcPr>
            <w:tcW w:w="1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NAL :</w:t>
            </w:r>
          </w:p>
        </w:tc>
        <w:tc>
          <w:tcPr>
            <w:tcW w:w="215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Variance :</w:t>
            </w:r>
          </w:p>
        </w:tc>
      </w:tr>
      <w:tr w:rsidR="00DB6D6F" w:rsidRPr="001A29F3" w:rsidTr="002012F3">
        <w:tblPrEx>
          <w:tblCellMar>
            <w:top w:w="0" w:type="dxa"/>
            <w:bottom w:w="0" w:type="dxa"/>
          </w:tblCellMar>
        </w:tblPrEx>
        <w:trPr>
          <w:gridAfter w:val="4"/>
          <w:wAfter w:w="5841" w:type="dxa"/>
          <w:trHeight w:val="300"/>
        </w:trPr>
        <w:tc>
          <w:tcPr>
            <w:tcW w:w="6126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B6D6F" w:rsidRPr="00DB6D6F" w:rsidRDefault="00DB6D6F" w:rsidP="00DB6D6F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  <w:r w:rsidRPr="00DB6D6F">
              <w:rPr>
                <w:rFonts w:ascii="Arial" w:hAnsi="Arial" w:cs="Arial"/>
                <w:color w:val="000000"/>
              </w:rPr>
              <w:t>Essai calculateur pressurisation</w:t>
            </w:r>
          </w:p>
        </w:tc>
        <w:tc>
          <w:tcPr>
            <w:tcW w:w="1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2340390</w:t>
            </w:r>
          </w:p>
        </w:tc>
        <w:tc>
          <w:tcPr>
            <w:tcW w:w="215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C6262" w:rsidRPr="001A29F3" w:rsidRDefault="00DB6D6F" w:rsidP="00F311C0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001 001 </w:t>
            </w:r>
            <w:r w:rsidR="00F311C0">
              <w:rPr>
                <w:rFonts w:ascii="Arial" w:hAnsi="Arial" w:cs="Arial"/>
                <w:color w:val="000000"/>
              </w:rPr>
              <w:t>(001 999)</w:t>
            </w:r>
          </w:p>
        </w:tc>
      </w:tr>
      <w:tr w:rsidR="00DB6D6F" w:rsidRPr="001A29F3" w:rsidTr="002012F3">
        <w:tblPrEx>
          <w:tblCellMar>
            <w:top w:w="0" w:type="dxa"/>
            <w:bottom w:w="0" w:type="dxa"/>
          </w:tblCellMar>
        </w:tblPrEx>
        <w:trPr>
          <w:gridAfter w:val="9"/>
          <w:wAfter w:w="12282" w:type="dxa"/>
          <w:trHeight w:val="300"/>
        </w:trPr>
        <w:tc>
          <w:tcPr>
            <w:tcW w:w="323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B6D6F" w:rsidRPr="001A29F3" w:rsidTr="002012F3">
        <w:tblPrEx>
          <w:tblCellMar>
            <w:top w:w="0" w:type="dxa"/>
            <w:bottom w:w="0" w:type="dxa"/>
          </w:tblCellMar>
        </w:tblPrEx>
        <w:trPr>
          <w:trHeight w:val="555"/>
        </w:trPr>
        <w:tc>
          <w:tcPr>
            <w:tcW w:w="1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Repère libre-</w:t>
            </w:r>
          </w:p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service :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Rep. DPP :</w:t>
            </w:r>
          </w:p>
        </w:tc>
        <w:tc>
          <w:tcPr>
            <w:tcW w:w="132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Quantité :</w:t>
            </w:r>
          </w:p>
        </w:tc>
        <w:tc>
          <w:tcPr>
            <w:tcW w:w="455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Désignation de l’article :</w:t>
            </w:r>
          </w:p>
        </w:tc>
        <w:tc>
          <w:tcPr>
            <w:tcW w:w="365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Référence de l’article :</w:t>
            </w:r>
          </w:p>
        </w:tc>
        <w:tc>
          <w:tcPr>
            <w:tcW w:w="1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NAL :</w:t>
            </w: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CBN :</w:t>
            </w:r>
          </w:p>
        </w:tc>
        <w:tc>
          <w:tcPr>
            <w:tcW w:w="90" w:type="dxa"/>
            <w:tcBorders>
              <w:top w:val="none" w:sz="0" w:space="0" w:color="000000"/>
              <w:left w:val="single" w:sz="6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</w:p>
        </w:tc>
      </w:tr>
      <w:tr w:rsidR="00F311C0" w:rsidRPr="00C06CFA" w:rsidTr="00C5392D">
        <w:tblPrEx>
          <w:tblCellMar>
            <w:top w:w="0" w:type="dxa"/>
            <w:bottom w:w="0" w:type="dxa"/>
          </w:tblCellMar>
        </w:tblPrEx>
        <w:trPr>
          <w:trHeight w:val="368"/>
        </w:trPr>
        <w:tc>
          <w:tcPr>
            <w:tcW w:w="15422" w:type="dxa"/>
            <w:gridSpan w:val="11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311C0" w:rsidRPr="006A066A" w:rsidRDefault="00F311C0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NEANT</w:t>
            </w:r>
          </w:p>
        </w:tc>
        <w:tc>
          <w:tcPr>
            <w:tcW w:w="90" w:type="dxa"/>
            <w:tcBorders>
              <w:top w:val="none" w:sz="0" w:space="0" w:color="000000"/>
              <w:left w:val="single" w:sz="6" w:space="0" w:color="000000"/>
              <w:bottom w:val="none" w:sz="0" w:space="0" w:color="000000"/>
              <w:right w:val="none" w:sz="0" w:space="0" w:color="000000"/>
            </w:tcBorders>
          </w:tcPr>
          <w:p w:rsidR="00F311C0" w:rsidRPr="00C06CFA" w:rsidRDefault="00F311C0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000000"/>
              </w:rPr>
            </w:pPr>
          </w:p>
        </w:tc>
      </w:tr>
    </w:tbl>
    <w:p w:rsidR="00DB6D6F" w:rsidRDefault="00DB6D6F">
      <w:pPr>
        <w:rPr>
          <w:rFonts w:ascii="Arial" w:hAnsi="Arial"/>
        </w:rPr>
      </w:pPr>
    </w:p>
    <w:p w:rsidR="00DB6D6F" w:rsidRDefault="00DB6D6F">
      <w:pPr>
        <w:rPr>
          <w:rFonts w:ascii="Arial" w:hAnsi="Arial"/>
        </w:rPr>
        <w:sectPr w:rsidR="00DB6D6F" w:rsidSect="00490D89">
          <w:headerReference w:type="default" r:id="rId33"/>
          <w:pgSz w:w="16840" w:h="11907" w:orient="landscape" w:code="9"/>
          <w:pgMar w:top="1701" w:right="397" w:bottom="567" w:left="454" w:header="851" w:footer="425" w:gutter="0"/>
          <w:pgNumType w:start="1"/>
          <w:cols w:space="720"/>
        </w:sectPr>
      </w:pPr>
    </w:p>
    <w:p w:rsidR="000936EB" w:rsidRDefault="000936E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12"/>
        <w:gridCol w:w="567"/>
        <w:gridCol w:w="6237"/>
        <w:gridCol w:w="567"/>
        <w:gridCol w:w="499"/>
        <w:gridCol w:w="1564"/>
        <w:gridCol w:w="1549"/>
        <w:gridCol w:w="6"/>
      </w:tblGrid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gridAfter w:val="1"/>
          <w:wAfter w:w="6" w:type="dxa"/>
          <w:cantSplit/>
          <w:trHeight w:val="501"/>
        </w:trPr>
        <w:tc>
          <w:tcPr>
            <w:tcW w:w="36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Header"/>
              <w:tabs>
                <w:tab w:val="clear" w:pos="4536"/>
                <w:tab w:val="clear" w:pos="9072"/>
              </w:tabs>
              <w:rPr>
                <w:rFonts w:ascii="Arial" w:hAnsi="Arial" w:cs="Arial"/>
              </w:rPr>
            </w:pPr>
          </w:p>
        </w:tc>
        <w:tc>
          <w:tcPr>
            <w:tcW w:w="73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Type"/>
              <w:framePr w:w="7365" w:h="3418" w:hSpace="142" w:wrap="notBeside" w:vAnchor="text" w:hAnchor="page" w:x="4548" w:y="1"/>
              <w:spacing w:before="0"/>
              <w:rPr>
                <w:sz w:val="20"/>
              </w:rPr>
            </w:pPr>
          </w:p>
          <w:p w:rsidR="000C262F" w:rsidRPr="000C262F" w:rsidRDefault="000C262F" w:rsidP="00641411">
            <w:pPr>
              <w:pStyle w:val="ZType"/>
              <w:framePr w:w="7365" w:h="3418" w:hSpace="142" w:wrap="notBeside" w:vAnchor="text" w:hAnchor="page" w:x="4548" w:y="1"/>
              <w:spacing w:before="0"/>
              <w:rPr>
                <w:highlight w:val="yellow"/>
              </w:rPr>
            </w:pPr>
            <w:r w:rsidRPr="000C262F">
              <w:t>Procès Verbal de Contrôle</w:t>
            </w:r>
          </w:p>
        </w:tc>
        <w:tc>
          <w:tcPr>
            <w:tcW w:w="36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</w:tr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6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  <w:tc>
          <w:tcPr>
            <w:tcW w:w="73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DocTitreL1"/>
              <w:keepLines/>
              <w:framePr w:w="7365" w:h="3418" w:hSpace="142" w:wrap="notBeside" w:vAnchor="text" w:hAnchor="page" w:x="4548" w:y="1"/>
              <w:spacing w:before="120"/>
              <w:rPr>
                <w:b w:val="0"/>
                <w:highlight w:val="yellow"/>
              </w:rPr>
            </w:pPr>
          </w:p>
          <w:p w:rsidR="00641411" w:rsidRPr="00641411" w:rsidRDefault="00DB77CF" w:rsidP="00641411">
            <w:pPr>
              <w:pStyle w:val="ZDocTitreL1"/>
              <w:spacing w:before="0" w:after="120"/>
            </w:pPr>
            <w:bookmarkStart w:id="10" w:name="TITRE_PV"/>
            <w:r>
              <w:t>ESSAI DU CALCULATEUR PRESSURATION</w:t>
            </w:r>
          </w:p>
          <w:bookmarkEnd w:id="10"/>
          <w:p w:rsidR="000C262F" w:rsidRPr="000C262F" w:rsidRDefault="000C262F" w:rsidP="00641411">
            <w:pPr>
              <w:pStyle w:val="ZDocTitreL1"/>
              <w:keepLines/>
              <w:framePr w:w="7365" w:h="3418" w:hSpace="142" w:wrap="notBeside" w:vAnchor="text" w:hAnchor="page" w:x="4548" w:y="1"/>
              <w:spacing w:before="120"/>
              <w:rPr>
                <w:highlight w:val="yellow"/>
              </w:rPr>
            </w:pP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  <w:r w:rsidRPr="000C262F">
              <w:rPr>
                <w:rFonts w:cs="Arial"/>
              </w:rPr>
              <w:t>DOMAINE</w:t>
            </w:r>
          </w:p>
          <w:p w:rsidR="000C262F" w:rsidRPr="000C262F" w:rsidRDefault="000C262F" w:rsidP="00641411">
            <w:pPr>
              <w:rPr>
                <w:rFonts w:ascii="Arial" w:hAnsi="Arial" w:cs="Arial"/>
              </w:rPr>
            </w:pPr>
          </w:p>
        </w:tc>
        <w:tc>
          <w:tcPr>
            <w:tcW w:w="15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  <w:r w:rsidRPr="000C262F">
              <w:rPr>
                <w:rFonts w:cs="Arial"/>
              </w:rPr>
              <w:t>VERSION</w:t>
            </w:r>
          </w:p>
          <w:p w:rsidR="000C262F" w:rsidRPr="000C262F" w:rsidRDefault="000C262F" w:rsidP="00641411">
            <w:pPr>
              <w:rPr>
                <w:rFonts w:ascii="Arial" w:hAnsi="Arial" w:cs="Arial"/>
              </w:rPr>
            </w:pPr>
          </w:p>
        </w:tc>
      </w:tr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6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  <w:tc>
          <w:tcPr>
            <w:tcW w:w="73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DocTitreL1"/>
              <w:keepLines/>
              <w:framePr w:w="7365" w:h="3418" w:hSpace="142" w:wrap="notBeside" w:vAnchor="text" w:hAnchor="page" w:x="4548" w:y="1"/>
              <w:spacing w:before="120"/>
              <w:rPr>
                <w:b w:val="0"/>
                <w:highlight w:val="yellow"/>
              </w:rPr>
            </w:pP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102AD6">
            <w:pPr>
              <w:tabs>
                <w:tab w:val="left" w:pos="992"/>
              </w:tabs>
              <w:rPr>
                <w:rFonts w:ascii="Arial" w:hAnsi="Arial" w:cs="Arial"/>
                <w:b/>
              </w:rPr>
            </w:pPr>
            <w:r w:rsidRPr="000C262F">
              <w:rPr>
                <w:rFonts w:ascii="Arial" w:hAnsi="Arial" w:cs="Arial"/>
                <w:b/>
              </w:rPr>
              <w:t>F</w:t>
            </w:r>
            <w:r w:rsidR="00102AD6">
              <w:rPr>
                <w:rFonts w:ascii="Arial" w:hAnsi="Arial" w:cs="Arial"/>
                <w:b/>
              </w:rPr>
              <w:t>2M</w:t>
            </w:r>
          </w:p>
        </w:tc>
        <w:tc>
          <w:tcPr>
            <w:tcW w:w="15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102AD6">
            <w:pPr>
              <w:tabs>
                <w:tab w:val="left" w:pos="992"/>
              </w:tabs>
              <w:rPr>
                <w:rFonts w:ascii="Arial" w:hAnsi="Arial" w:cs="Arial"/>
                <w:b/>
              </w:rPr>
            </w:pPr>
            <w:r w:rsidRPr="000C262F">
              <w:rPr>
                <w:rFonts w:ascii="Arial" w:hAnsi="Arial" w:cs="Arial"/>
                <w:b/>
              </w:rPr>
              <w:t>F</w:t>
            </w:r>
            <w:r w:rsidR="00102AD6">
              <w:rPr>
                <w:rFonts w:ascii="Arial" w:hAnsi="Arial" w:cs="Arial"/>
                <w:b/>
              </w:rPr>
              <w:t>2MB</w:t>
            </w:r>
          </w:p>
        </w:tc>
      </w:tr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gridAfter w:val="1"/>
          <w:wAfter w:w="6" w:type="dxa"/>
          <w:cantSplit/>
        </w:trPr>
        <w:tc>
          <w:tcPr>
            <w:tcW w:w="417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b/>
                <w:highlight w:val="yellow"/>
              </w:rPr>
            </w:pP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jc w:val="center"/>
              <w:rPr>
                <w:rFonts w:ascii="Arial" w:hAnsi="Arial" w:cs="Arial"/>
                <w:sz w:val="32"/>
                <w:highlight w:val="yellow"/>
              </w:rPr>
            </w:pPr>
          </w:p>
          <w:p w:rsidR="000C262F" w:rsidRPr="000C262F" w:rsidRDefault="000C262F" w:rsidP="00641411">
            <w:pPr>
              <w:jc w:val="center"/>
              <w:rPr>
                <w:rFonts w:ascii="Arial" w:hAnsi="Arial" w:cs="Arial"/>
                <w:sz w:val="32"/>
                <w:highlight w:val="yellow"/>
              </w:rPr>
            </w:pPr>
          </w:p>
          <w:p w:rsidR="000C262F" w:rsidRPr="000C262F" w:rsidRDefault="000C262F" w:rsidP="00641411">
            <w:pPr>
              <w:jc w:val="center"/>
              <w:rPr>
                <w:rFonts w:ascii="Arial" w:hAnsi="Arial" w:cs="Arial"/>
                <w:b/>
                <w:sz w:val="32"/>
              </w:rPr>
            </w:pPr>
          </w:p>
          <w:p w:rsidR="000C262F" w:rsidRPr="000C262F" w:rsidRDefault="000C262F" w:rsidP="00641411">
            <w:pPr>
              <w:jc w:val="center"/>
              <w:rPr>
                <w:rFonts w:ascii="Arial" w:hAnsi="Arial" w:cs="Arial"/>
                <w:b/>
                <w:sz w:val="32"/>
                <w:highlight w:val="yellow"/>
              </w:rPr>
            </w:pPr>
          </w:p>
        </w:tc>
        <w:tc>
          <w:tcPr>
            <w:tcW w:w="417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b/>
                <w:highlight w:val="yellow"/>
              </w:rPr>
            </w:pPr>
          </w:p>
        </w:tc>
      </w:tr>
    </w:tbl>
    <w:p w:rsidR="000C262F" w:rsidRPr="000C262F" w:rsidRDefault="000C262F" w:rsidP="000C262F">
      <w:pPr>
        <w:rPr>
          <w:rFonts w:ascii="Arial" w:hAnsi="Arial" w:cs="Arial"/>
          <w:highlight w:val="yellow"/>
        </w:rPr>
      </w:pPr>
    </w:p>
    <w:p w:rsidR="000C262F" w:rsidRPr="000C262F" w:rsidRDefault="0084469F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  <w:r>
        <w:rPr>
          <w:noProof/>
        </w:rPr>
        <w:pict>
          <v:shape id="_x0000_s1443" type="#_x0000_t75" style="position:absolute;left:0;text-align:left;margin-left:95.45pt;margin-top:20.9pt;width:575.45pt;height:126.15pt;rotation:359;z-index:251658752">
            <v:imagedata r:id="rId34" o:title=""/>
          </v:shape>
        </w:pict>
      </w:r>
    </w:p>
    <w:p w:rsidR="000C262F" w:rsidRPr="000C262F" w:rsidRDefault="001066D0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  <w:r>
        <w:rPr>
          <w:rFonts w:cs="Arial"/>
          <w:noProof/>
        </w:rPr>
        <w:pict>
          <v:shape id="_x0000_s1417" type="#_x0000_t202" style="position:absolute;left:0;text-align:left;margin-left:68.7pt;margin-top:10.15pt;width:572.85pt;height:133.5pt;z-index:251647488" o:allowincell="f" filled="f" stroked="f">
            <v:textbox style="mso-next-textbox:#_x0000_s1417">
              <w:txbxContent>
                <w:tbl>
                  <w:tblPr>
                    <w:tblW w:w="0" w:type="auto"/>
                    <w:jc w:val="center"/>
                    <w:tblLayout w:type="fixed"/>
                    <w:tblCellMar>
                      <w:left w:w="70" w:type="dxa"/>
                      <w:right w:w="7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957"/>
                    <w:gridCol w:w="1177"/>
                    <w:gridCol w:w="1134"/>
                    <w:gridCol w:w="1985"/>
                    <w:gridCol w:w="2268"/>
                    <w:gridCol w:w="1207"/>
                    <w:gridCol w:w="536"/>
                  </w:tblGrid>
                  <w:tr w:rsidR="00E747D5" w:rsidTr="00641411">
                    <w:tblPrEx>
                      <w:tblCellMar>
                        <w:top w:w="0" w:type="dxa"/>
                        <w:bottom w:w="0" w:type="dxa"/>
                      </w:tblCellMar>
                    </w:tblPrEx>
                    <w:trPr>
                      <w:gridAfter w:val="1"/>
                      <w:wAfter w:w="536" w:type="dxa"/>
                      <w:cantSplit/>
                      <w:trHeight w:hRule="exact" w:val="80"/>
                      <w:jc w:val="center"/>
                    </w:trPr>
                    <w:tc>
                      <w:tcPr>
                        <w:tcW w:w="9728" w:type="dxa"/>
                        <w:gridSpan w:val="6"/>
                      </w:tcPr>
                      <w:p w:rsidR="00E747D5" w:rsidRDefault="00E747D5" w:rsidP="00641411">
                        <w:pPr>
                          <w:pStyle w:val="ZDirection"/>
                        </w:pPr>
                      </w:p>
                    </w:tc>
                  </w:tr>
                  <w:tr w:rsidR="00E747D5" w:rsidTr="00641411">
                    <w:tblPrEx>
                      <w:tblCellMar>
                        <w:top w:w="0" w:type="dxa"/>
                        <w:left w:w="71" w:type="dxa"/>
                        <w:bottom w:w="0" w:type="dxa"/>
                        <w:right w:w="71" w:type="dxa"/>
                      </w:tblCellMar>
                    </w:tblPrEx>
                    <w:trPr>
                      <w:cantSplit/>
                      <w:trHeight w:val="670"/>
                      <w:jc w:val="center"/>
                    </w:trPr>
                    <w:tc>
                      <w:tcPr>
                        <w:tcW w:w="1957" w:type="dxa"/>
                        <w:tcBorders>
                          <w:top w:val="single" w:sz="12" w:space="0" w:color="auto"/>
                          <w:left w:val="single" w:sz="12" w:space="0" w:color="auto"/>
                          <w:bottom w:val="nil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Édition</w:t>
                        </w:r>
                      </w:p>
                    </w:tc>
                    <w:tc>
                      <w:tcPr>
                        <w:tcW w:w="1177" w:type="dxa"/>
                        <w:tcBorders>
                          <w:top w:val="single" w:sz="12" w:space="0" w:color="auto"/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Date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2" w:space="0" w:color="auto"/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Indice</w:t>
                        </w:r>
                      </w:p>
                    </w:tc>
                    <w:tc>
                      <w:tcPr>
                        <w:tcW w:w="1985" w:type="dxa"/>
                        <w:tcBorders>
                          <w:top w:val="single" w:sz="12" w:space="0" w:color="auto"/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Rédacteur</w:t>
                        </w:r>
                      </w:p>
                    </w:tc>
                    <w:tc>
                      <w:tcPr>
                        <w:tcW w:w="2268" w:type="dxa"/>
                        <w:vMerge w:val="restart"/>
                        <w:tcBorders>
                          <w:top w:val="single" w:sz="12" w:space="0" w:color="auto"/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  <w:r w:rsidRPr="00801EEA">
                          <w:t xml:space="preserve">Visa </w:t>
                        </w:r>
                        <w:r>
                          <w:t>Vérificateur</w:t>
                        </w: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Pr="00801EEA" w:rsidRDefault="00E747D5" w:rsidP="00641411">
                        <w:pPr>
                          <w:pStyle w:val="ZCentrI8"/>
                        </w:pPr>
                      </w:p>
                      <w:p w:rsidR="00E747D5" w:rsidRPr="00801EEA" w:rsidRDefault="00E747D5" w:rsidP="00641411">
                        <w:pPr>
                          <w:pStyle w:val="ZCentrI8"/>
                        </w:pPr>
                      </w:p>
                    </w:tc>
                    <w:tc>
                      <w:tcPr>
                        <w:tcW w:w="1743" w:type="dxa"/>
                        <w:gridSpan w:val="2"/>
                        <w:tcBorders>
                          <w:top w:val="single" w:sz="12" w:space="0" w:color="auto"/>
                          <w:left w:val="nil"/>
                          <w:right w:val="single" w:sz="12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</w:pPr>
                        <w:r w:rsidRPr="00801EEA">
                          <w:t>Visa Approbateur</w:t>
                        </w:r>
                      </w:p>
                      <w:p w:rsidR="00E747D5" w:rsidRPr="00801EEA" w:rsidRDefault="00E747D5" w:rsidP="00641411">
                        <w:pPr>
                          <w:pStyle w:val="ZCentrI8"/>
                        </w:pPr>
                      </w:p>
                    </w:tc>
                  </w:tr>
                  <w:tr w:rsidR="00E747D5" w:rsidRPr="00E40DC8" w:rsidTr="001066D0">
                    <w:tblPrEx>
                      <w:tblCellMar>
                        <w:top w:w="0" w:type="dxa"/>
                        <w:bottom w:w="0" w:type="dxa"/>
                      </w:tblCellMar>
                    </w:tblPrEx>
                    <w:trPr>
                      <w:cantSplit/>
                      <w:trHeight w:hRule="exact" w:val="600"/>
                      <w:jc w:val="center"/>
                    </w:trPr>
                    <w:tc>
                      <w:tcPr>
                        <w:tcW w:w="1957" w:type="dxa"/>
                        <w:tcBorders>
                          <w:top w:val="single" w:sz="6" w:space="0" w:color="auto"/>
                          <w:left w:val="single" w:sz="12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CentrI28"/>
                        </w:pPr>
                        <w:r w:rsidRPr="001066D0">
                          <w:t>Origine</w:t>
                        </w:r>
                      </w:p>
                    </w:tc>
                    <w:tc>
                      <w:tcPr>
                        <w:tcW w:w="1177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1066D0">
                        <w:pPr>
                          <w:pStyle w:val="ZDATEINDMAJ"/>
                        </w:pPr>
                        <w:r>
                          <w:t>02</w:t>
                        </w:r>
                        <w:r w:rsidRPr="001066D0">
                          <w:t>/20</w:t>
                        </w:r>
                        <w:r>
                          <w:t>08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INDICEMAJ"/>
                        </w:pPr>
                        <w:r w:rsidRPr="001066D0">
                          <w:t>-</w:t>
                        </w:r>
                      </w:p>
                    </w:tc>
                    <w:tc>
                      <w:tcPr>
                        <w:tcW w:w="1985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REDACTINDMAJ"/>
                        </w:pPr>
                        <w:r>
                          <w:t>L. MAZABRAUD</w:t>
                        </w:r>
                      </w:p>
                    </w:tc>
                    <w:tc>
                      <w:tcPr>
                        <w:tcW w:w="2268" w:type="dxa"/>
                        <w:vMerge/>
                        <w:tcBorders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Pr="001066D0" w:rsidRDefault="00E747D5" w:rsidP="00641411">
                        <w:pPr>
                          <w:keepLines/>
                          <w:spacing w:before="360"/>
                          <w:jc w:val="right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1743" w:type="dxa"/>
                        <w:gridSpan w:val="2"/>
                        <w:tcBorders>
                          <w:left w:val="single" w:sz="6" w:space="0" w:color="auto"/>
                          <w:right w:val="single" w:sz="12" w:space="0" w:color="auto"/>
                        </w:tcBorders>
                        <w:vAlign w:val="center"/>
                      </w:tcPr>
                      <w:p w:rsidR="00E747D5" w:rsidRPr="001066D0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</w:p>
                    </w:tc>
                  </w:tr>
                  <w:tr w:rsidR="00E747D5" w:rsidRPr="00E40DC8" w:rsidTr="00782F0C">
                    <w:tblPrEx>
                      <w:tblCellMar>
                        <w:top w:w="0" w:type="dxa"/>
                        <w:bottom w:w="0" w:type="dxa"/>
                      </w:tblCellMar>
                    </w:tblPrEx>
                    <w:trPr>
                      <w:cantSplit/>
                      <w:trHeight w:hRule="exact" w:val="600"/>
                      <w:jc w:val="center"/>
                    </w:trPr>
                    <w:tc>
                      <w:tcPr>
                        <w:tcW w:w="1957" w:type="dxa"/>
                        <w:tcBorders>
                          <w:top w:val="single" w:sz="6" w:space="0" w:color="auto"/>
                          <w:left w:val="single" w:sz="12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CentrI28"/>
                        </w:pPr>
                        <w:r w:rsidRPr="001066D0">
                          <w:t>Dernière mise à jour</w:t>
                        </w:r>
                      </w:p>
                    </w:tc>
                    <w:tc>
                      <w:tcPr>
                        <w:tcW w:w="1177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2D64A1">
                        <w:pPr>
                          <w:pStyle w:val="ZDATEINDMAJ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24/</w:t>
                        </w:r>
                        <w:r w:rsidRPr="001066D0">
                          <w:rPr>
                            <w:b/>
                          </w:rPr>
                          <w:t>0</w:t>
                        </w:r>
                        <w:r>
                          <w:rPr>
                            <w:b/>
                          </w:rPr>
                          <w:t>9</w:t>
                        </w:r>
                        <w:r w:rsidRPr="001066D0">
                          <w:rPr>
                            <w:b/>
                          </w:rPr>
                          <w:t>/2014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INDICEMAJ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</w:t>
                        </w:r>
                      </w:p>
                    </w:tc>
                    <w:tc>
                      <w:tcPr>
                        <w:tcW w:w="1985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REDACTINDMAJ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JJ. DA SILVA</w:t>
                        </w:r>
                      </w:p>
                    </w:tc>
                    <w:tc>
                      <w:tcPr>
                        <w:tcW w:w="2268" w:type="dxa"/>
                        <w:tcBorders>
                          <w:left w:val="single" w:sz="6" w:space="0" w:color="auto"/>
                          <w:bottom w:val="single" w:sz="4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Pr="00782F0C" w:rsidRDefault="00E747D5" w:rsidP="00641411">
                        <w:pPr>
                          <w:keepLines/>
                          <w:spacing w:before="360"/>
                          <w:jc w:val="right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1743" w:type="dxa"/>
                        <w:gridSpan w:val="2"/>
                        <w:tcBorders>
                          <w:left w:val="single" w:sz="6" w:space="0" w:color="auto"/>
                          <w:bottom w:val="single" w:sz="4" w:space="0" w:color="auto"/>
                          <w:right w:val="single" w:sz="12" w:space="0" w:color="auto"/>
                        </w:tcBorders>
                        <w:vAlign w:val="center"/>
                      </w:tcPr>
                      <w:p w:rsidR="00E747D5" w:rsidRPr="00782F0C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JP. MARTINE</w:t>
                        </w:r>
                      </w:p>
                    </w:tc>
                  </w:tr>
                </w:tbl>
                <w:p w:rsidR="00E747D5" w:rsidRDefault="00E747D5" w:rsidP="001066D0"/>
              </w:txbxContent>
            </v:textbox>
          </v:shape>
        </w:pict>
      </w:r>
    </w:p>
    <w:p w:rsidR="000C262F" w:rsidRPr="000C262F" w:rsidRDefault="000C262F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</w:p>
    <w:p w:rsidR="000C262F" w:rsidRPr="000C262F" w:rsidRDefault="000C262F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</w:p>
    <w:p w:rsidR="000C262F" w:rsidRPr="000C262F" w:rsidRDefault="000C262F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</w:p>
    <w:p w:rsidR="000C262F" w:rsidRPr="000C262F" w:rsidRDefault="000C262F" w:rsidP="000C262F">
      <w:pPr>
        <w:pStyle w:val="ZDroite"/>
        <w:tabs>
          <w:tab w:val="left" w:pos="13325"/>
        </w:tabs>
        <w:jc w:val="center"/>
        <w:rPr>
          <w:rFonts w:cs="Arial"/>
          <w:highlight w:val="yellow"/>
        </w:rPr>
        <w:sectPr w:rsidR="000C262F" w:rsidRPr="000C262F" w:rsidSect="00772D87">
          <w:headerReference w:type="default" r:id="rId35"/>
          <w:footerReference w:type="default" r:id="rId36"/>
          <w:headerReference w:type="first" r:id="rId37"/>
          <w:footerReference w:type="first" r:id="rId38"/>
          <w:pgSz w:w="16840" w:h="11907" w:orient="landscape" w:code="9"/>
          <w:pgMar w:top="1701" w:right="397" w:bottom="567" w:left="426" w:header="846" w:footer="283" w:gutter="0"/>
          <w:cols w:space="720"/>
          <w:docGrid w:linePitch="272"/>
        </w:sectPr>
      </w:pPr>
    </w:p>
    <w:p w:rsidR="005C7063" w:rsidRPr="00641411" w:rsidRDefault="00DB77CF" w:rsidP="00641411">
      <w:pPr>
        <w:pStyle w:val="ZDocTitreL1"/>
        <w:spacing w:before="0" w:after="120"/>
      </w:pPr>
      <w:r>
        <w:rPr>
          <w:highlight w:val="yellow"/>
        </w:rPr>
        <w:fldChar w:fldCharType="begin"/>
      </w:r>
      <w:r>
        <w:rPr>
          <w:highlight w:val="yellow"/>
        </w:rPr>
        <w:instrText xml:space="preserve"> REF  TITRE_PV </w:instrText>
      </w:r>
      <w:r>
        <w:rPr>
          <w:highlight w:val="yellow"/>
        </w:rPr>
        <w:fldChar w:fldCharType="separate"/>
      </w:r>
      <w:r w:rsidR="005C7063">
        <w:t>ESSAI DU CALCULATEUR PRESSURATION</w:t>
      </w:r>
    </w:p>
    <w:p w:rsidR="004D73F8" w:rsidRPr="00641411" w:rsidRDefault="00DB77CF" w:rsidP="004D73F8">
      <w:pPr>
        <w:pStyle w:val="ZDocTitreL1"/>
        <w:spacing w:before="0" w:after="120"/>
      </w:pPr>
      <w:r>
        <w:rPr>
          <w:highlight w:val="yellow"/>
        </w:rPr>
        <w:fldChar w:fldCharType="end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712"/>
      </w:tblGrid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7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40" w:lineRule="auto"/>
              <w:rPr>
                <w:rFonts w:ascii="Arial" w:hAnsi="Arial" w:cs="Arial"/>
                <w:caps w:val="0"/>
              </w:rPr>
            </w:pPr>
            <w:r w:rsidRPr="000C262F">
              <w:rPr>
                <w:rFonts w:ascii="Arial" w:hAnsi="Arial" w:cs="Arial"/>
                <w:caps w:val="0"/>
              </w:rPr>
              <w:t>TABLE DES MATIÈRES</w:t>
            </w:r>
          </w:p>
          <w:p w:rsidR="000C262F" w:rsidRPr="000C262F" w:rsidRDefault="000C262F" w:rsidP="00641411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40" w:lineRule="auto"/>
              <w:rPr>
                <w:rFonts w:ascii="Arial" w:hAnsi="Arial" w:cs="Arial"/>
                <w:caps w:val="0"/>
                <w:highlight w:val="yellow"/>
              </w:rPr>
            </w:pPr>
          </w:p>
        </w:tc>
      </w:tr>
      <w:tr w:rsidR="000C262F" w:rsidRPr="00DB77C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7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DB77CF" w:rsidRDefault="000C262F" w:rsidP="00641411">
            <w:pPr>
              <w:tabs>
                <w:tab w:val="left" w:pos="567"/>
                <w:tab w:val="right" w:leader="dot" w:pos="14459"/>
              </w:tabs>
              <w:rPr>
                <w:rFonts w:ascii="Arial" w:hAnsi="Arial" w:cs="Arial"/>
              </w:rPr>
            </w:pPr>
            <w:r w:rsidRPr="00DB77CF">
              <w:rPr>
                <w:rFonts w:ascii="Arial" w:hAnsi="Arial" w:cs="Arial"/>
              </w:rPr>
              <w:t xml:space="preserve">1. </w:t>
            </w:r>
            <w:r w:rsidR="00DB77CF" w:rsidRPr="00DB77CF">
              <w:rPr>
                <w:rFonts w:ascii="Arial" w:hAnsi="Arial" w:cs="Arial"/>
              </w:rPr>
              <w:t>Vérification du message CAS CABIN ALTITUDE</w:t>
            </w:r>
          </w:p>
          <w:p w:rsidR="000C262F" w:rsidRPr="00DB77CF" w:rsidRDefault="000C262F" w:rsidP="00641411">
            <w:pPr>
              <w:tabs>
                <w:tab w:val="left" w:pos="567"/>
                <w:tab w:val="right" w:leader="dot" w:pos="14459"/>
              </w:tabs>
              <w:rPr>
                <w:rFonts w:ascii="Arial" w:hAnsi="Arial" w:cs="Arial"/>
              </w:rPr>
            </w:pPr>
            <w:r w:rsidRPr="00DB77CF">
              <w:rPr>
                <w:rFonts w:ascii="Arial" w:hAnsi="Arial" w:cs="Arial"/>
              </w:rPr>
              <w:t xml:space="preserve">2. </w:t>
            </w:r>
            <w:r w:rsidR="00DB77CF" w:rsidRPr="00DB77CF">
              <w:rPr>
                <w:rFonts w:ascii="Arial" w:hAnsi="Arial" w:cs="Arial"/>
              </w:rPr>
              <w:t>Vérification logique signaux CPCS-SOUPAPES</w:t>
            </w:r>
          </w:p>
          <w:p w:rsidR="000C262F" w:rsidRPr="00DB77CF" w:rsidRDefault="000C262F" w:rsidP="00641411">
            <w:pPr>
              <w:tabs>
                <w:tab w:val="left" w:pos="567"/>
                <w:tab w:val="right" w:leader="dot" w:pos="14459"/>
              </w:tabs>
              <w:rPr>
                <w:rFonts w:ascii="Arial" w:hAnsi="Arial" w:cs="Arial"/>
              </w:rPr>
            </w:pPr>
          </w:p>
          <w:p w:rsidR="000C262F" w:rsidRPr="00DB77CF" w:rsidRDefault="000C262F" w:rsidP="00641411">
            <w:pPr>
              <w:tabs>
                <w:tab w:val="left" w:pos="567"/>
                <w:tab w:val="right" w:leader="dot" w:pos="14459"/>
              </w:tabs>
              <w:rPr>
                <w:rFonts w:ascii="Arial" w:hAnsi="Arial" w:cs="Arial"/>
                <w:b/>
              </w:rPr>
            </w:pPr>
          </w:p>
          <w:p w:rsidR="000C262F" w:rsidRPr="00DB77CF" w:rsidRDefault="000C262F" w:rsidP="00641411">
            <w:pPr>
              <w:tabs>
                <w:tab w:val="left" w:pos="567"/>
                <w:tab w:val="left" w:pos="1134"/>
                <w:tab w:val="right" w:leader="dot" w:pos="14459"/>
              </w:tabs>
              <w:rPr>
                <w:rFonts w:ascii="Arial" w:hAnsi="Arial" w:cs="Arial"/>
              </w:rPr>
            </w:pPr>
          </w:p>
        </w:tc>
      </w:tr>
    </w:tbl>
    <w:p w:rsidR="000C262F" w:rsidRPr="000C262F" w:rsidRDefault="000C262F" w:rsidP="000C262F">
      <w:pPr>
        <w:pStyle w:val="Corps"/>
        <w:rPr>
          <w:rFonts w:ascii="Arial" w:hAnsi="Arial" w:cs="Arial"/>
          <w:b/>
          <w:highlight w:val="yellow"/>
        </w:rPr>
        <w:sectPr w:rsidR="000C262F" w:rsidRPr="000C262F" w:rsidSect="00772D87">
          <w:footerReference w:type="default" r:id="rId39"/>
          <w:pgSz w:w="16840" w:h="11907" w:orient="landscape" w:code="9"/>
          <w:pgMar w:top="567" w:right="538" w:bottom="567" w:left="1134" w:header="425" w:footer="283" w:gutter="0"/>
          <w:pgNumType w:start="1"/>
          <w:cols w:space="720"/>
          <w:docGrid w:linePitch="272"/>
        </w:sectPr>
      </w:pPr>
    </w:p>
    <w:p w:rsidR="000C262F" w:rsidRPr="000C262F" w:rsidRDefault="000C262F" w:rsidP="000C262F">
      <w:pPr>
        <w:pStyle w:val="Corps"/>
        <w:rPr>
          <w:rFonts w:ascii="Arial" w:hAnsi="Arial" w:cs="Arial"/>
          <w:b/>
        </w:rPr>
      </w:pPr>
      <w:r w:rsidRPr="000C262F">
        <w:rPr>
          <w:rFonts w:ascii="Arial" w:hAnsi="Arial" w:cs="Arial"/>
          <w:b/>
        </w:rPr>
        <w:t>Préliminaire :</w:t>
      </w:r>
    </w:p>
    <w:p w:rsidR="000C262F" w:rsidRPr="000C262F" w:rsidRDefault="000C262F" w:rsidP="000C262F">
      <w:pPr>
        <w:pStyle w:val="Corps"/>
        <w:rPr>
          <w:rFonts w:ascii="Arial" w:hAnsi="Arial" w:cs="Arial"/>
          <w:b/>
        </w:rPr>
      </w:pPr>
      <w:r w:rsidRPr="000C262F">
        <w:rPr>
          <w:rFonts w:ascii="Arial" w:hAnsi="Arial" w:cs="Arial"/>
          <w:b/>
        </w:rPr>
        <w:t>Historique du document :</w:t>
      </w:r>
    </w:p>
    <w:tbl>
      <w:tblPr>
        <w:tblW w:w="0" w:type="auto"/>
        <w:tblInd w:w="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88"/>
        <w:gridCol w:w="851"/>
        <w:gridCol w:w="1916"/>
        <w:gridCol w:w="9781"/>
      </w:tblGrid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cantSplit/>
          <w:tblHeader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:rsidR="000C262F" w:rsidRPr="000C262F" w:rsidRDefault="000C262F" w:rsidP="00641411">
            <w:pPr>
              <w:pStyle w:val="ZHistotitre"/>
              <w:rPr>
                <w:rFonts w:ascii="Arial" w:hAnsi="Arial" w:cs="Arial"/>
                <w:sz w:val="22"/>
              </w:rPr>
            </w:pPr>
            <w:r w:rsidRPr="000C262F">
              <w:rPr>
                <w:rFonts w:ascii="Arial" w:hAnsi="Arial" w:cs="Arial"/>
                <w:sz w:val="22"/>
              </w:rPr>
              <w:t>Date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:rsidR="000C262F" w:rsidRPr="000C262F" w:rsidRDefault="000C262F" w:rsidP="00641411">
            <w:pPr>
              <w:pStyle w:val="ZHistotitre"/>
              <w:rPr>
                <w:rFonts w:ascii="Arial" w:hAnsi="Arial" w:cs="Arial"/>
                <w:sz w:val="22"/>
              </w:rPr>
            </w:pPr>
            <w:r w:rsidRPr="000C262F">
              <w:rPr>
                <w:rFonts w:ascii="Arial" w:hAnsi="Arial" w:cs="Arial"/>
                <w:sz w:val="22"/>
              </w:rPr>
              <w:t>Indice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:rsidR="000C262F" w:rsidRPr="000C262F" w:rsidRDefault="000C262F" w:rsidP="00641411">
            <w:pPr>
              <w:pStyle w:val="ZHistotitre"/>
              <w:rPr>
                <w:rFonts w:ascii="Arial" w:hAnsi="Arial" w:cs="Arial"/>
                <w:sz w:val="22"/>
              </w:rPr>
            </w:pPr>
            <w:r w:rsidRPr="000C262F">
              <w:rPr>
                <w:rFonts w:ascii="Arial" w:hAnsi="Arial" w:cs="Arial"/>
                <w:sz w:val="22"/>
              </w:rPr>
              <w:t>Rédacteur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:rsidR="000C262F" w:rsidRPr="000C262F" w:rsidRDefault="000C262F" w:rsidP="00641411">
            <w:pPr>
              <w:pStyle w:val="ZHistotitre"/>
              <w:rPr>
                <w:rFonts w:ascii="Arial" w:hAnsi="Arial" w:cs="Arial"/>
                <w:sz w:val="22"/>
              </w:rPr>
            </w:pPr>
            <w:r w:rsidRPr="000C262F">
              <w:rPr>
                <w:rFonts w:ascii="Arial" w:hAnsi="Arial" w:cs="Arial"/>
                <w:sz w:val="22"/>
              </w:rPr>
              <w:t>Objet de la mise à jour</w:t>
            </w:r>
          </w:p>
        </w:tc>
      </w:tr>
      <w:tr w:rsidR="00DB77C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01/08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-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L. MAZABRAUD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77CF" w:rsidRPr="007C09FC" w:rsidRDefault="00DB77CF" w:rsidP="00F42BB5">
            <w:pPr>
              <w:keepNext/>
              <w:keepLines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 xml:space="preserve">Création </w:t>
            </w:r>
          </w:p>
        </w:tc>
      </w:tr>
      <w:tr w:rsidR="00DB77C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06/13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A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JJ. DA SILVA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77CF" w:rsidRPr="007C09FC" w:rsidRDefault="00DB77CF" w:rsidP="00F42BB5">
            <w:pPr>
              <w:keepNext/>
              <w:keepLines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Mise à jour suite à harmonisation avec le PV informatique.</w:t>
            </w:r>
          </w:p>
        </w:tc>
      </w:tr>
      <w:tr w:rsidR="00DB77C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2D64A1" w:rsidRDefault="00F311C0" w:rsidP="00641411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2D64A1">
              <w:rPr>
                <w:rFonts w:ascii="Arial" w:hAnsi="Arial" w:cs="Arial"/>
              </w:rPr>
              <w:t>21/</w:t>
            </w:r>
            <w:r w:rsidR="00286502" w:rsidRPr="002D64A1">
              <w:rPr>
                <w:rFonts w:ascii="Arial" w:hAnsi="Arial" w:cs="Arial"/>
              </w:rPr>
              <w:t>03/14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2D64A1" w:rsidRDefault="00286502" w:rsidP="00641411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2D64A1">
              <w:rPr>
                <w:rFonts w:ascii="Arial" w:hAnsi="Arial" w:cs="Arial"/>
              </w:rPr>
              <w:t>B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2D64A1" w:rsidRDefault="00C24F5E" w:rsidP="004D73F8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2D64A1">
              <w:rPr>
                <w:rFonts w:ascii="Arial" w:hAnsi="Arial" w:cs="Arial"/>
              </w:rPr>
              <w:t>T. CHINOUILH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77CF" w:rsidRPr="002D64A1" w:rsidRDefault="00286502" w:rsidP="001066D0">
            <w:pPr>
              <w:keepNext/>
              <w:keepLines/>
              <w:rPr>
                <w:rFonts w:ascii="Arial" w:hAnsi="Arial" w:cs="Arial"/>
              </w:rPr>
            </w:pPr>
            <w:r w:rsidRPr="002D64A1">
              <w:rPr>
                <w:rFonts w:ascii="Arial" w:hAnsi="Arial" w:cs="Arial"/>
              </w:rPr>
              <w:t xml:space="preserve">Mise à jour </w:t>
            </w:r>
            <w:r w:rsidR="001066D0" w:rsidRPr="002D64A1">
              <w:rPr>
                <w:rFonts w:ascii="Arial" w:hAnsi="Arial" w:cs="Arial"/>
              </w:rPr>
              <w:t>Domaine et Version avion</w:t>
            </w:r>
          </w:p>
        </w:tc>
      </w:tr>
      <w:tr w:rsidR="002D64A1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64A1" w:rsidRDefault="002D64A1" w:rsidP="00641411">
            <w:pPr>
              <w:keepNext/>
              <w:keepLines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24/09/14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64A1" w:rsidRPr="007C09FC" w:rsidRDefault="002D64A1" w:rsidP="00641411">
            <w:pPr>
              <w:keepNext/>
              <w:keepLines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64A1" w:rsidRPr="00C24F5E" w:rsidRDefault="002D64A1" w:rsidP="004D73F8">
            <w:pPr>
              <w:keepNext/>
              <w:keepLines/>
              <w:jc w:val="center"/>
              <w:rPr>
                <w:rFonts w:ascii="Arial" w:hAnsi="Arial" w:cs="Arial"/>
                <w:b/>
              </w:rPr>
            </w:pPr>
            <w:r w:rsidRPr="002D64A1">
              <w:rPr>
                <w:rFonts w:ascii="Arial" w:hAnsi="Arial" w:cs="Arial"/>
                <w:b/>
              </w:rPr>
              <w:t>JJ. DA SILVA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D64A1" w:rsidRPr="007C09FC" w:rsidRDefault="002D64A1" w:rsidP="001066D0">
            <w:pPr>
              <w:keepNext/>
              <w:keepLines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Suite à demande de DQM, suppression de la mention « Approuvé » en 1</w:t>
            </w:r>
            <w:r w:rsidRPr="002D64A1">
              <w:rPr>
                <w:rFonts w:ascii="Arial" w:hAnsi="Arial" w:cs="Arial"/>
                <w:b/>
                <w:vertAlign w:val="superscript"/>
              </w:rPr>
              <w:t>ère</w:t>
            </w:r>
            <w:r>
              <w:rPr>
                <w:rFonts w:ascii="Arial" w:hAnsi="Arial" w:cs="Arial"/>
                <w:b/>
              </w:rPr>
              <w:t xml:space="preserve"> page du PV</w:t>
            </w:r>
          </w:p>
        </w:tc>
      </w:tr>
    </w:tbl>
    <w:p w:rsidR="000C262F" w:rsidRPr="000C262F" w:rsidRDefault="000C262F" w:rsidP="000C262F">
      <w:pPr>
        <w:pStyle w:val="Corps"/>
        <w:spacing w:before="0"/>
        <w:rPr>
          <w:rFonts w:ascii="Arial" w:hAnsi="Arial" w:cs="Arial"/>
          <w:b/>
          <w:highlight w:val="yellow"/>
        </w:rPr>
      </w:pPr>
    </w:p>
    <w:p w:rsidR="000C262F" w:rsidRPr="000C262F" w:rsidRDefault="000C262F" w:rsidP="000C262F">
      <w:pPr>
        <w:pStyle w:val="Corps"/>
        <w:spacing w:before="0"/>
        <w:rPr>
          <w:rFonts w:ascii="Arial" w:hAnsi="Arial" w:cs="Arial"/>
          <w:b/>
          <w:highlight w:val="yellow"/>
        </w:rPr>
      </w:pPr>
    </w:p>
    <w:p w:rsidR="000C262F" w:rsidRPr="000C262F" w:rsidRDefault="000C262F" w:rsidP="000C262F">
      <w:pPr>
        <w:pStyle w:val="Corps"/>
        <w:spacing w:before="120"/>
        <w:rPr>
          <w:rFonts w:ascii="Arial" w:hAnsi="Arial" w:cs="Arial"/>
          <w:b/>
        </w:rPr>
      </w:pPr>
      <w:r w:rsidRPr="000C262F">
        <w:rPr>
          <w:rFonts w:ascii="Arial" w:hAnsi="Arial" w:cs="Arial"/>
          <w:b/>
          <w:noProof/>
        </w:rPr>
        <w:pict>
          <v:shape id="_x0000_s1397" type="#_x0000_t202" style="position:absolute;left:0;text-align:left;margin-left:197.35pt;margin-top:7.3pt;width:383.1pt;height:14.4pt;z-index:251635200" filled="f" strokeweight="1pt">
            <v:textbox style="mso-next-textbox:#_x0000_s1397" inset=".5mm,0,.5mm,0">
              <w:txbxContent>
                <w:p w:rsidR="00E747D5" w:rsidRPr="000C262F" w:rsidRDefault="00E747D5" w:rsidP="000C262F">
                  <w:pPr>
                    <w:rPr>
                      <w:rFonts w:ascii="Arial" w:hAnsi="Arial" w:cs="Arial"/>
                    </w:rPr>
                  </w:pPr>
                  <w:r w:rsidRPr="00DB77CF">
                    <w:rPr>
                      <w:rFonts w:ascii="Arial" w:hAnsi="Arial" w:cs="Arial"/>
                      <w:sz w:val="24"/>
                    </w:rPr>
                    <w:t>Toutes les pages de cette édition sont au dernier indice du document</w:t>
                  </w:r>
                </w:p>
              </w:txbxContent>
            </v:textbox>
          </v:shape>
        </w:pict>
      </w:r>
      <w:r w:rsidRPr="000C262F">
        <w:rPr>
          <w:rFonts w:ascii="Arial" w:hAnsi="Arial" w:cs="Arial"/>
          <w:b/>
          <w:noProof/>
        </w:rPr>
        <w:pict>
          <v:line id="_x0000_s1398" style="position:absolute;left:0;text-align:left;z-index:251636224" from="6.1pt,19.8pt" to="6.1pt,55.8pt" o:allowincell="f" stroked="f"/>
        </w:pict>
      </w:r>
      <w:r w:rsidRPr="000C262F">
        <w:rPr>
          <w:rFonts w:ascii="Arial" w:hAnsi="Arial" w:cs="Arial"/>
          <w:b/>
        </w:rPr>
        <w:t>Liste des pages modifiées :</w:t>
      </w:r>
    </w:p>
    <w:p w:rsidR="000C262F" w:rsidRPr="000C262F" w:rsidRDefault="000C262F" w:rsidP="000C262F">
      <w:pPr>
        <w:pStyle w:val="Corps"/>
        <w:spacing w:before="120"/>
        <w:rPr>
          <w:rFonts w:ascii="Arial" w:hAnsi="Arial" w:cs="Arial"/>
        </w:rPr>
      </w:pPr>
      <w:r w:rsidRPr="00DB77CF">
        <w:rPr>
          <w:rFonts w:ascii="Arial" w:hAnsi="Arial" w:cs="Arial"/>
        </w:rPr>
        <w:t>Sans objet pour cette édition</w:t>
      </w:r>
    </w:p>
    <w:p w:rsidR="000C262F" w:rsidRPr="000C262F" w:rsidRDefault="000C262F" w:rsidP="000C262F">
      <w:pPr>
        <w:pStyle w:val="Corps"/>
        <w:spacing w:before="120"/>
        <w:rPr>
          <w:rFonts w:ascii="Arial" w:hAnsi="Arial" w:cs="Arial"/>
          <w:b/>
        </w:rPr>
      </w:pPr>
    </w:p>
    <w:p w:rsidR="000C262F" w:rsidRPr="000C262F" w:rsidRDefault="000C262F" w:rsidP="000C262F">
      <w:pPr>
        <w:pStyle w:val="Corps"/>
        <w:spacing w:before="120"/>
        <w:rPr>
          <w:rFonts w:ascii="Arial" w:hAnsi="Arial" w:cs="Arial"/>
          <w:b/>
        </w:rPr>
      </w:pPr>
      <w:r w:rsidRPr="000C262F">
        <w:rPr>
          <w:rFonts w:ascii="Arial" w:hAnsi="Arial" w:cs="Arial"/>
          <w:b/>
        </w:rPr>
        <w:t>Résumé du document :</w:t>
      </w:r>
    </w:p>
    <w:p w:rsidR="005C7063" w:rsidRPr="005C7063" w:rsidRDefault="00DB77CF" w:rsidP="005C7063">
      <w:pPr>
        <w:pStyle w:val="Corps"/>
        <w:spacing w:before="120"/>
        <w:ind w:firstLine="709"/>
        <w:rPr>
          <w:rFonts w:ascii="Arial" w:hAnsi="Arial" w:cs="Arial"/>
        </w:rPr>
      </w:pPr>
      <w:r w:rsidRPr="00DB77CF">
        <w:rPr>
          <w:rFonts w:ascii="Arial" w:hAnsi="Arial" w:cs="Arial"/>
          <w:b/>
          <w:bCs/>
        </w:rPr>
        <w:fldChar w:fldCharType="begin"/>
      </w:r>
      <w:r w:rsidRPr="00DB77CF">
        <w:rPr>
          <w:rFonts w:ascii="Arial" w:hAnsi="Arial" w:cs="Arial"/>
          <w:b/>
          <w:bCs/>
        </w:rPr>
        <w:instrText xml:space="preserve"> REF  TITRE_PV </w:instrText>
      </w:r>
      <w:r w:rsidRPr="00DB77CF">
        <w:rPr>
          <w:b/>
          <w:bCs/>
        </w:rPr>
        <w:instrText xml:space="preserve"> \* MERGEFORMAT </w:instrText>
      </w:r>
      <w:r w:rsidRPr="00DB77CF">
        <w:rPr>
          <w:rFonts w:ascii="Arial" w:hAnsi="Arial" w:cs="Arial"/>
          <w:b/>
          <w:bCs/>
        </w:rPr>
        <w:fldChar w:fldCharType="separate"/>
      </w:r>
      <w:r w:rsidR="005C7063" w:rsidRPr="005C7063">
        <w:rPr>
          <w:b/>
          <w:bCs/>
        </w:rPr>
        <w:t>ESSAI DU CALCULATEUR PRESSURATION</w:t>
      </w:r>
    </w:p>
    <w:p w:rsidR="000936EB" w:rsidRPr="000C262F" w:rsidRDefault="00DB77CF" w:rsidP="00DB77CF">
      <w:pPr>
        <w:pStyle w:val="Corps"/>
        <w:spacing w:before="120"/>
        <w:ind w:left="0"/>
        <w:rPr>
          <w:rFonts w:ascii="Arial" w:hAnsi="Arial" w:cs="Arial"/>
        </w:rPr>
      </w:pPr>
      <w:r w:rsidRPr="00DB77CF">
        <w:rPr>
          <w:rFonts w:ascii="Arial" w:hAnsi="Arial" w:cs="Arial"/>
        </w:rPr>
        <w:fldChar w:fldCharType="end"/>
      </w:r>
    </w:p>
    <w:sectPr w:rsidR="000936EB" w:rsidRPr="000C262F" w:rsidSect="00772D87">
      <w:footerReference w:type="default" r:id="rId40"/>
      <w:pgSz w:w="16840" w:h="11907" w:orient="landscape" w:code="9"/>
      <w:pgMar w:top="1701" w:right="397" w:bottom="567" w:left="454" w:header="851" w:footer="28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5DC7" w:rsidRDefault="00D85DC7">
      <w:r>
        <w:separator/>
      </w:r>
    </w:p>
  </w:endnote>
  <w:endnote w:type="continuationSeparator" w:id="0">
    <w:p w:rsidR="00D85DC7" w:rsidRDefault="00D85D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>
    <w:pPr>
      <w:pStyle w:val="Footer"/>
      <w:spacing w:before="480" w:after="240"/>
      <w:jc w:val="center"/>
      <w:rPr>
        <w:rFonts w:ascii="Arial" w:hAnsi="Arial"/>
      </w:rPr>
    </w:pPr>
    <w:r>
      <w:rPr>
        <w:rFonts w:ascii="Arial" w:hAnsi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>
    <w:pPr>
      <w:pStyle w:val="Footer"/>
      <w:jc w:val="center"/>
      <w:rPr>
        <w:rFonts w:ascii="Arial" w:hAnsi="Arial"/>
        <w:sz w:val="16"/>
      </w:rPr>
    </w:pPr>
    <w:r>
      <w:rPr>
        <w:rFonts w:ascii="Arial" w:hAnsi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Pr="000C262F" w:rsidRDefault="00E747D5">
    <w:pPr>
      <w:pStyle w:val="ZDroite"/>
      <w:tabs>
        <w:tab w:val="left" w:pos="13325"/>
      </w:tabs>
      <w:spacing w:before="0"/>
      <w:rPr>
        <w:rFonts w:cs="Arial"/>
        <w:sz w:val="20"/>
      </w:rPr>
    </w:pPr>
    <w:r w:rsidRPr="000C262F">
      <w:rPr>
        <w:rFonts w:cs="Arial"/>
        <w:sz w:val="20"/>
      </w:rPr>
      <w:t>Page : 1 / 3</w:t>
    </w:r>
    <w:r w:rsidRPr="000C262F">
      <w:br w:type="page"/>
    </w:r>
    <w:r w:rsidRPr="000C262F">
      <w:rPr>
        <w:rFonts w:ascii="Arial" w:hAnsi="Arial" w:cs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>
    <w:pPr>
      <w:pStyle w:val="ZDroite"/>
      <w:tabs>
        <w:tab w:val="left" w:pos="13325"/>
      </w:tabs>
    </w:pPr>
    <w:r>
      <w:t xml:space="preserve">page : </w:t>
    </w:r>
    <w:r>
      <w:fldChar w:fldCharType="begin"/>
    </w:r>
    <w:r>
      <w:instrText xml:space="preserve">PAGE </w:instrText>
    </w:r>
    <w:r>
      <w:fldChar w:fldCharType="separate"/>
    </w:r>
    <w:r>
      <w:rPr>
        <w:noProof/>
      </w:rPr>
      <w:t>1</w:t>
    </w:r>
    <w:r>
      <w:fldChar w:fldCharType="end"/>
    </w:r>
    <w:r>
      <w:t xml:space="preserve"> / </w:t>
    </w:r>
    <w:r>
      <w:fldChar w:fldCharType="begin"/>
    </w:r>
    <w:r>
      <w:instrText xml:space="preserve">NUMPAGES </w:instrText>
    </w:r>
    <w:r>
      <w:fldChar w:fldCharType="separate"/>
    </w:r>
    <w:r w:rsidR="00D062C4">
      <w:rPr>
        <w:noProof/>
      </w:rPr>
      <w:t>15</w:t>
    </w:r>
    <w:r>
      <w:fldChar w:fldCharType="end"/>
    </w:r>
    <w:r>
      <w:br w:type="page"/>
    </w:r>
  </w:p>
  <w:p w:rsidR="00E747D5" w:rsidRDefault="00E747D5">
    <w:pPr>
      <w:jc w:val="center"/>
      <w:rPr>
        <w:sz w:val="12"/>
      </w:rPr>
    </w:pPr>
    <w:r>
      <w:rPr>
        <w:sz w:val="12"/>
      </w:rPr>
      <w:t>Ce document est la propriété intellectuelle de DASSAULT AVIATION. Il ne peut être utilisé, reproduit ou communiqué sans son autorisation. DASSAULT AVIATION Proprietary Data.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Pr="000C262F" w:rsidRDefault="00E747D5">
    <w:pPr>
      <w:pStyle w:val="ZDroite"/>
      <w:tabs>
        <w:tab w:val="left" w:pos="13325"/>
      </w:tabs>
      <w:spacing w:before="0"/>
      <w:rPr>
        <w:rFonts w:cs="Arial"/>
        <w:sz w:val="20"/>
      </w:rPr>
    </w:pPr>
    <w:r w:rsidRPr="000C262F">
      <w:rPr>
        <w:rFonts w:cs="Arial"/>
        <w:sz w:val="20"/>
      </w:rPr>
      <w:t>Page : 2 / 3</w:t>
    </w:r>
    <w:r w:rsidRPr="000C262F">
      <w:br w:type="page"/>
    </w:r>
    <w:r w:rsidRPr="000C262F">
      <w:rPr>
        <w:rFonts w:ascii="Arial" w:hAnsi="Arial" w:cs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Pr="000C262F" w:rsidRDefault="00E747D5">
    <w:pPr>
      <w:pStyle w:val="ZDroite"/>
      <w:tabs>
        <w:tab w:val="left" w:pos="13325"/>
      </w:tabs>
      <w:spacing w:before="0"/>
      <w:rPr>
        <w:rFonts w:cs="Arial"/>
        <w:sz w:val="20"/>
      </w:rPr>
    </w:pPr>
    <w:r w:rsidRPr="000C262F">
      <w:rPr>
        <w:rFonts w:cs="Arial"/>
        <w:sz w:val="20"/>
      </w:rPr>
      <w:t>Page : 3 / 3</w:t>
    </w:r>
    <w:r w:rsidRPr="000C262F">
      <w:br w:type="page"/>
    </w:r>
    <w:r w:rsidRPr="000C262F">
      <w:rPr>
        <w:rFonts w:ascii="Arial" w:hAnsi="Arial" w:cs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5DC7" w:rsidRDefault="00D85DC7">
      <w:r>
        <w:separator/>
      </w:r>
    </w:p>
  </w:footnote>
  <w:footnote w:type="continuationSeparator" w:id="0">
    <w:p w:rsidR="00D85DC7" w:rsidRDefault="00D85D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:rsidR="00E747D5" w:rsidRDefault="00E747D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jc w:val="center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225"/>
      <w:gridCol w:w="8626"/>
      <w:gridCol w:w="9"/>
      <w:gridCol w:w="240"/>
      <w:gridCol w:w="240"/>
      <w:gridCol w:w="240"/>
      <w:gridCol w:w="240"/>
      <w:gridCol w:w="240"/>
      <w:gridCol w:w="1059"/>
      <w:gridCol w:w="919"/>
      <w:gridCol w:w="1559"/>
    </w:tblGrid>
    <w:tr w:rsidR="00E747D5">
      <w:tblPrEx>
        <w:tblCellMar>
          <w:top w:w="0" w:type="dxa"/>
          <w:bottom w:w="0" w:type="dxa"/>
        </w:tblCellMar>
      </w:tblPrEx>
      <w:trPr>
        <w:gridBefore w:val="1"/>
        <w:gridAfter w:val="3"/>
        <w:wBefore w:w="1225" w:type="dxa"/>
        <w:wAfter w:w="3537" w:type="dxa"/>
        <w:cantSplit/>
        <w:trHeight w:hRule="exact" w:val="240"/>
        <w:jc w:val="center"/>
      </w:trPr>
      <w:tc>
        <w:tcPr>
          <w:tcW w:w="8635" w:type="dxa"/>
          <w:gridSpan w:val="2"/>
        </w:tcPr>
        <w:p w:rsidR="00E747D5" w:rsidRDefault="00E747D5">
          <w:pPr>
            <w:pStyle w:val="ZDocprotection"/>
          </w:pPr>
          <w:r>
            <w:t>NON PROTÉGÉ</w:t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 xml:space="preserve"> SET RPG_ORIGINE "DASSAULT AVIATION" </w:instrText>
          </w:r>
          <w:r>
            <w:fldChar w:fldCharType="separate"/>
          </w:r>
          <w:r>
            <w:rPr>
              <w:noProof/>
            </w:rPr>
            <w:t>DASSAULT AVIATION</w:t>
          </w:r>
          <w:r>
            <w:fldChar w:fldCharType="end"/>
          </w:r>
          <w:r>
            <w:fldChar w:fldCharType="begin"/>
          </w:r>
          <w:r>
            <w:instrText xml:space="preserve"> SET RPG_CLASSEM "" 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 xml:space="preserve"> SET RPG_PROPRIETE " 1" </w:instrText>
          </w:r>
          <w:r>
            <w:fldChar w:fldCharType="separate"/>
          </w:r>
          <w:r>
            <w:rPr>
              <w:noProof/>
            </w:rPr>
            <w:t xml:space="preserve"> 1</w:t>
          </w:r>
          <w:r>
            <w:fldChar w:fldCharType="end"/>
          </w:r>
          <w:r>
            <w:fldChar w:fldCharType="begin"/>
          </w:r>
          <w:r>
            <w:instrText xml:space="preserve"> SET RPG_PROTECT "NP" </w:instrText>
          </w:r>
          <w:r>
            <w:fldChar w:fldCharType="separate"/>
          </w:r>
          <w:r>
            <w:rPr>
              <w:noProof/>
            </w:rPr>
            <w:t>NP</w:t>
          </w:r>
          <w:r>
            <w:fldChar w:fldCharType="end"/>
          </w:r>
          <w:r>
            <w:fldChar w:fldCharType="begin"/>
          </w:r>
          <w:r>
            <w:instrText xml:space="preserve"> SET RPG_LANGUE "" 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 xml:space="preserve"> SET RPG_LOGICIEL "Windows 3.10 / WORD 6.0" </w:instrText>
          </w:r>
          <w:r>
            <w:fldChar w:fldCharType="separate"/>
          </w:r>
          <w:r>
            <w:rPr>
              <w:noProof/>
            </w:rPr>
            <w:t>Windows 3.10 / WORD 6.0</w:t>
          </w:r>
          <w:r>
            <w:fldChar w:fldCharType="end"/>
          </w:r>
          <w:r>
            <w:fldChar w:fldCharType="begin"/>
          </w:r>
          <w:r>
            <w:instrText xml:space="preserve"> SET RPG_IMPRESS "HP LaserJet 4L" </w:instrText>
          </w:r>
          <w:r>
            <w:fldChar w:fldCharType="separate"/>
          </w:r>
          <w:r>
            <w:rPr>
              <w:noProof/>
            </w:rPr>
            <w:t>HP LaserJet 4L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>SET RPG_CLE01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RPG_CLE02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RPG_CLE03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RPG_CLE04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RPG_CLE05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RPG_CLE06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RPG_CLE07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RPG_CLE08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RPG_CLE09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RPG_CLE10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RPG_CLE11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RPG_CLE12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>SET RPG_CONT_IDENT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RPG_CONT_LOT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RPG_CONT_NUMERO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RPG_CONT_OT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RPG_CONT_POSTE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RPG_CONT_CLIENT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</w:p>
      </w:tc>
      <w:tc>
        <w:tcPr>
          <w:tcW w:w="240" w:type="dxa"/>
        </w:tcPr>
        <w:p w:rsidR="00E747D5" w:rsidRDefault="00E747D5">
          <w:pPr>
            <w:jc w:val="center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 w:val="restart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r>
            <w:object w:dxaOrig="4503" w:dyaOrig="1879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3" type="#_x0000_t75" style="width:225pt;height:94.5pt" fillcolor="window">
                <v:imagedata r:id="rId1" o:title=""/>
              </v:shape>
              <o:OLEObject Type="Embed" ProgID="Word.Picture.8" ShapeID="_x0000_i1033" DrawAspect="Content" ObjectID="_1612683183" r:id="rId2"/>
            </w:object>
          </w:r>
        </w:p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IDENTIFICATION</w:t>
          </w:r>
        </w:p>
      </w:tc>
      <w:tc>
        <w:tcPr>
          <w:tcW w:w="919" w:type="dxa"/>
          <w:tcBorders>
            <w:top w:val="single" w:sz="8" w:space="0" w:color="auto"/>
            <w:left w:val="nil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INDICE</w:t>
          </w:r>
        </w:p>
      </w:tc>
      <w:tc>
        <w:tcPr>
          <w:tcW w:w="1559" w:type="dxa"/>
          <w:tcBorders>
            <w:top w:val="single" w:sz="8" w:space="0" w:color="auto"/>
            <w:left w:val="nil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DATE</w:t>
          </w: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565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747D5" w:rsidRDefault="00E747D5" w:rsidP="00DB77CF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 xml:space="preserve">DGQT PV </w:t>
          </w:r>
          <w:bookmarkStart w:id="11" w:name="REF_PV"/>
          <w:r>
            <w:rPr>
              <w:b/>
              <w:sz w:val="22"/>
            </w:rPr>
            <w:t>8.7.7.0099</w:t>
          </w:r>
          <w:bookmarkEnd w:id="11"/>
        </w:p>
      </w:tc>
      <w:tc>
        <w:tcPr>
          <w:tcW w:w="919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>C</w:t>
          </w:r>
        </w:p>
      </w:tc>
      <w:tc>
        <w:tcPr>
          <w:tcW w:w="1559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E747D5" w:rsidRDefault="00E747D5" w:rsidP="00DB77CF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>24/09</w:t>
          </w:r>
          <w:r w:rsidRPr="00DB77CF">
            <w:rPr>
              <w:b/>
              <w:sz w:val="22"/>
            </w:rPr>
            <w:t>/2014</w:t>
          </w: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78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</w:tbl>
  <w:p w:rsidR="00E747D5" w:rsidRDefault="00E747D5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jc w:val="center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225"/>
      <w:gridCol w:w="8626"/>
      <w:gridCol w:w="9"/>
      <w:gridCol w:w="240"/>
      <w:gridCol w:w="240"/>
      <w:gridCol w:w="240"/>
      <w:gridCol w:w="240"/>
      <w:gridCol w:w="240"/>
      <w:gridCol w:w="1059"/>
      <w:gridCol w:w="919"/>
      <w:gridCol w:w="1559"/>
    </w:tblGrid>
    <w:tr w:rsidR="00E747D5">
      <w:tblPrEx>
        <w:tblCellMar>
          <w:top w:w="0" w:type="dxa"/>
          <w:bottom w:w="0" w:type="dxa"/>
        </w:tblCellMar>
      </w:tblPrEx>
      <w:trPr>
        <w:gridBefore w:val="1"/>
        <w:gridAfter w:val="3"/>
        <w:wBefore w:w="1225" w:type="dxa"/>
        <w:wAfter w:w="3537" w:type="dxa"/>
        <w:cantSplit/>
        <w:trHeight w:hRule="exact" w:val="240"/>
        <w:jc w:val="center"/>
      </w:trPr>
      <w:tc>
        <w:tcPr>
          <w:tcW w:w="8635" w:type="dxa"/>
          <w:gridSpan w:val="2"/>
        </w:tcPr>
        <w:p w:rsidR="00E747D5" w:rsidRDefault="00E747D5">
          <w:pPr>
            <w:pStyle w:val="ZDocprotection"/>
          </w:pPr>
          <w:r>
            <w:t>NON PROTEGE</w:t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 xml:space="preserve"> SET RPG_ORIGINE "DASSAULT AVIATION" </w:instrText>
          </w:r>
          <w:r>
            <w:fldChar w:fldCharType="separate"/>
          </w:r>
          <w:bookmarkStart w:id="12" w:name="RPG_ORIGINE"/>
          <w:r>
            <w:rPr>
              <w:noProof/>
            </w:rPr>
            <w:t>DASSAULT AVIATION</w:t>
          </w:r>
          <w:bookmarkEnd w:id="12"/>
          <w:r>
            <w:fldChar w:fldCharType="end"/>
          </w:r>
          <w:r>
            <w:fldChar w:fldCharType="begin"/>
          </w:r>
          <w:r>
            <w:instrText xml:space="preserve"> SET RPG_CLASSEM "" </w:instrText>
          </w:r>
          <w:r>
            <w:fldChar w:fldCharType="separate"/>
          </w:r>
          <w:bookmarkStart w:id="13" w:name="RPG_CLASSEM"/>
          <w:bookmarkEnd w:id="13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 xml:space="preserve"> SET RPG_PROPRIETE " 1" </w:instrText>
          </w:r>
          <w:r>
            <w:fldChar w:fldCharType="separate"/>
          </w:r>
          <w:bookmarkStart w:id="14" w:name="RPG_PROPRIETE"/>
          <w:r>
            <w:rPr>
              <w:noProof/>
            </w:rPr>
            <w:t xml:space="preserve"> 1</w:t>
          </w:r>
          <w:bookmarkEnd w:id="14"/>
          <w:r>
            <w:fldChar w:fldCharType="end"/>
          </w:r>
          <w:r>
            <w:fldChar w:fldCharType="begin"/>
          </w:r>
          <w:r>
            <w:instrText xml:space="preserve"> SET RPG_PROTECT "NP" </w:instrText>
          </w:r>
          <w:r>
            <w:fldChar w:fldCharType="separate"/>
          </w:r>
          <w:bookmarkStart w:id="15" w:name="RPG_PROTECT"/>
          <w:r>
            <w:rPr>
              <w:noProof/>
            </w:rPr>
            <w:t>NP</w:t>
          </w:r>
          <w:bookmarkEnd w:id="15"/>
          <w:r>
            <w:fldChar w:fldCharType="end"/>
          </w:r>
          <w:r>
            <w:fldChar w:fldCharType="begin"/>
          </w:r>
          <w:r>
            <w:instrText xml:space="preserve"> SET RPG_LANGUE "" </w:instrText>
          </w:r>
          <w:r>
            <w:fldChar w:fldCharType="separate"/>
          </w:r>
          <w:bookmarkStart w:id="16" w:name="RPG_LANGUE"/>
          <w:bookmarkEnd w:id="16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 xml:space="preserve"> SET RPG_LOGICIEL "Windows 3.10 / WORD 6.0" </w:instrText>
          </w:r>
          <w:r>
            <w:fldChar w:fldCharType="separate"/>
          </w:r>
          <w:bookmarkStart w:id="17" w:name="RPG_LOGICIEL"/>
          <w:r>
            <w:rPr>
              <w:noProof/>
            </w:rPr>
            <w:t>Windows 3.10 / WORD 6.0</w:t>
          </w:r>
          <w:bookmarkEnd w:id="17"/>
          <w:r>
            <w:fldChar w:fldCharType="end"/>
          </w:r>
          <w:r>
            <w:fldChar w:fldCharType="begin"/>
          </w:r>
          <w:r>
            <w:instrText xml:space="preserve"> SET RPG_IMPRESS "HP LaserJet 4L" </w:instrText>
          </w:r>
          <w:r>
            <w:fldChar w:fldCharType="separate"/>
          </w:r>
          <w:bookmarkStart w:id="18" w:name="RPG_IMPRESS"/>
          <w:r>
            <w:rPr>
              <w:noProof/>
            </w:rPr>
            <w:t>HP LaserJet 4L</w:t>
          </w:r>
          <w:bookmarkEnd w:id="18"/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>SET RPG_CLE01 ""</w:instrText>
          </w:r>
          <w:r>
            <w:fldChar w:fldCharType="separate"/>
          </w:r>
          <w:bookmarkStart w:id="19" w:name="RPG_CLE01"/>
          <w:bookmarkEnd w:id="19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RPG_CLE02 ""</w:instrText>
          </w:r>
          <w:r>
            <w:fldChar w:fldCharType="separate"/>
          </w:r>
          <w:bookmarkStart w:id="20" w:name="RPG_CLE02"/>
          <w:bookmarkEnd w:id="20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RPG_CLE03 ""</w:instrText>
          </w:r>
          <w:r>
            <w:fldChar w:fldCharType="separate"/>
          </w:r>
          <w:bookmarkStart w:id="21" w:name="RPG_CLE03"/>
          <w:bookmarkEnd w:id="21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RPG_CLE04 ""</w:instrText>
          </w:r>
          <w:r>
            <w:fldChar w:fldCharType="separate"/>
          </w:r>
          <w:bookmarkStart w:id="22" w:name="RPG_CLE04"/>
          <w:bookmarkEnd w:id="22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RPG_CLE05 ""</w:instrText>
          </w:r>
          <w:r>
            <w:fldChar w:fldCharType="separate"/>
          </w:r>
          <w:bookmarkStart w:id="23" w:name="RPG_CLE05"/>
          <w:bookmarkEnd w:id="23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RPG_CLE06 ""</w:instrText>
          </w:r>
          <w:r>
            <w:fldChar w:fldCharType="separate"/>
          </w:r>
          <w:bookmarkStart w:id="24" w:name="RPG_CLE06"/>
          <w:bookmarkEnd w:id="24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RPG_CLE07 ""</w:instrText>
          </w:r>
          <w:r>
            <w:fldChar w:fldCharType="separate"/>
          </w:r>
          <w:bookmarkStart w:id="25" w:name="RPG_CLE07"/>
          <w:bookmarkEnd w:id="25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RPG_CLE08 ""</w:instrText>
          </w:r>
          <w:r>
            <w:fldChar w:fldCharType="separate"/>
          </w:r>
          <w:bookmarkStart w:id="26" w:name="RPG_CLE08"/>
          <w:bookmarkEnd w:id="26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RPG_CLE09 ""</w:instrText>
          </w:r>
          <w:r>
            <w:fldChar w:fldCharType="separate"/>
          </w:r>
          <w:bookmarkStart w:id="27" w:name="RPG_CLE09"/>
          <w:bookmarkEnd w:id="27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RPG_CLE10 ""</w:instrText>
          </w:r>
          <w:r>
            <w:fldChar w:fldCharType="separate"/>
          </w:r>
          <w:bookmarkStart w:id="28" w:name="RPG_CLE10"/>
          <w:bookmarkEnd w:id="28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RPG_CLE11 ""</w:instrText>
          </w:r>
          <w:r>
            <w:fldChar w:fldCharType="separate"/>
          </w:r>
          <w:bookmarkStart w:id="29" w:name="RPG_CLE11"/>
          <w:bookmarkEnd w:id="29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RPG_CLE12 ""</w:instrText>
          </w:r>
          <w:r>
            <w:fldChar w:fldCharType="separate"/>
          </w:r>
          <w:bookmarkStart w:id="30" w:name="RPG_CLE12"/>
          <w:bookmarkEnd w:id="30"/>
          <w:r>
            <w:rPr>
              <w:noProof/>
            </w:rPr>
            <w:t xml:space="preserve"> 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>SET RPG_CONT_IDENT ""</w:instrText>
          </w:r>
          <w:r>
            <w:fldChar w:fldCharType="separate"/>
          </w:r>
          <w:bookmarkStart w:id="31" w:name="RPG_CONT_IDENT"/>
          <w:bookmarkEnd w:id="31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RPG_CONT_LOT ""</w:instrText>
          </w:r>
          <w:r>
            <w:fldChar w:fldCharType="separate"/>
          </w:r>
          <w:bookmarkStart w:id="32" w:name="RPG_CONT_LOT"/>
          <w:bookmarkEnd w:id="32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RPG_CONT_NUMERO ""</w:instrText>
          </w:r>
          <w:r>
            <w:fldChar w:fldCharType="separate"/>
          </w:r>
          <w:bookmarkStart w:id="33" w:name="RPG_CONT_NUMERO"/>
          <w:bookmarkEnd w:id="33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RPG_CONT_OT ""</w:instrText>
          </w:r>
          <w:r>
            <w:fldChar w:fldCharType="separate"/>
          </w:r>
          <w:bookmarkStart w:id="34" w:name="RPG_CONT_OT"/>
          <w:bookmarkEnd w:id="34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RPG_CONT_POSTE ""</w:instrText>
          </w:r>
          <w:r>
            <w:fldChar w:fldCharType="separate"/>
          </w:r>
          <w:bookmarkStart w:id="35" w:name="RPG_CONT_POSTE"/>
          <w:bookmarkEnd w:id="35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RPG_CONT_CLIENT ""</w:instrText>
          </w:r>
          <w:r>
            <w:fldChar w:fldCharType="separate"/>
          </w:r>
          <w:bookmarkStart w:id="36" w:name="RPG_CONT_CLIENT"/>
          <w:bookmarkEnd w:id="36"/>
          <w:r>
            <w:rPr>
              <w:noProof/>
            </w:rPr>
            <w:t xml:space="preserve"> 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</w:p>
      </w:tc>
      <w:tc>
        <w:tcPr>
          <w:tcW w:w="240" w:type="dxa"/>
        </w:tcPr>
        <w:p w:rsidR="00E747D5" w:rsidRDefault="00E747D5">
          <w:pPr>
            <w:jc w:val="center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 w:val="restart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r>
            <w:object w:dxaOrig="4503" w:dyaOrig="1879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4" type="#_x0000_t75" style="width:225pt;height:94.5pt" fillcolor="window">
                <v:imagedata r:id="rId1" o:title=""/>
              </v:shape>
              <o:OLEObject Type="Embed" ProgID="Word.Picture.8" ShapeID="_x0000_i1034" DrawAspect="Content" ObjectID="_1612683184" r:id="rId2"/>
            </w:object>
          </w:r>
        </w:p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IDENTIFICATION</w:t>
          </w:r>
        </w:p>
      </w:tc>
      <w:tc>
        <w:tcPr>
          <w:tcW w:w="919" w:type="dxa"/>
          <w:tcBorders>
            <w:top w:val="single" w:sz="8" w:space="0" w:color="auto"/>
            <w:left w:val="nil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INDICE</w:t>
          </w:r>
        </w:p>
      </w:tc>
      <w:tc>
        <w:tcPr>
          <w:tcW w:w="1559" w:type="dxa"/>
          <w:tcBorders>
            <w:top w:val="single" w:sz="8" w:space="0" w:color="auto"/>
            <w:left w:val="nil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DATE</w:t>
          </w: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565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 xml:space="preserve">DGQT </w:t>
          </w:r>
        </w:p>
      </w:tc>
      <w:tc>
        <w:tcPr>
          <w:tcW w:w="919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 xml:space="preserve">X </w:t>
          </w:r>
        </w:p>
      </w:tc>
      <w:tc>
        <w:tcPr>
          <w:tcW w:w="1559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 xml:space="preserve">XXX </w:t>
          </w: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78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</w:tbl>
  <w:p w:rsidR="00E747D5" w:rsidRDefault="00E747D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 w:rsidP="00B33FEA">
    <w:pPr>
      <w:framePr w:w="4649" w:h="1977" w:hRule="exact" w:hSpace="142" w:wrap="notBeside" w:vAnchor="text" w:hAnchor="page" w:x="885" w:y="-280"/>
      <w:spacing w:before="180"/>
      <w:rPr>
        <w:rFonts w:ascii="Arial" w:hAnsi="Arial"/>
      </w:rPr>
    </w:pPr>
    <w:r>
      <w:rPr>
        <w:rFonts w:ascii="Arial" w:hAnsi="Arial"/>
        <w:b/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226.5pt;height:76pt" fillcolor="window">
          <v:imagedata r:id="rId1" o:title=""/>
        </v:shape>
      </w:pict>
    </w:r>
  </w:p>
  <w:p w:rsidR="00E747D5" w:rsidRDefault="00E747D5" w:rsidP="00B33FEA">
    <w:pPr>
      <w:framePr w:w="4649" w:h="1977" w:hRule="exact" w:hSpace="142" w:wrap="notBeside" w:vAnchor="text" w:hAnchor="page" w:x="885" w:y="-280"/>
      <w:rPr>
        <w:rFonts w:ascii="Arial" w:hAnsi="Arial"/>
      </w:rPr>
    </w:pPr>
  </w:p>
  <w:tbl>
    <w:tblPr>
      <w:tblW w:w="5812" w:type="dxa"/>
      <w:tblInd w:w="70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835"/>
      <w:gridCol w:w="921"/>
      <w:gridCol w:w="2056"/>
    </w:tblGrid>
    <w:tr w:rsidR="0068710F" w:rsidTr="00AF3769">
      <w:tblPrEx>
        <w:tblCellMar>
          <w:top w:w="0" w:type="dxa"/>
          <w:bottom w:w="0" w:type="dxa"/>
        </w:tblCellMar>
      </w:tblPrEx>
      <w:trPr>
        <w:cantSplit/>
      </w:trPr>
      <w:tc>
        <w:tcPr>
          <w:tcW w:w="2835" w:type="dxa"/>
          <w:tcBorders>
            <w:top w:val="single" w:sz="12" w:space="0" w:color="auto"/>
            <w:bottom w:val="nil"/>
          </w:tcBorders>
        </w:tcPr>
        <w:p w:rsidR="0068710F" w:rsidRDefault="0068710F" w:rsidP="0068710F">
          <w:pPr>
            <w:pStyle w:val="ZIdentification"/>
            <w:framePr w:w="5670" w:h="510" w:hSpace="142" w:wrap="notBeside" w:vAnchor="text" w:hAnchor="page" w:x="9429" w:y="131"/>
            <w:spacing w:before="120"/>
            <w:rPr>
              <w:b w:val="0"/>
              <w:sz w:val="16"/>
            </w:rPr>
          </w:pPr>
          <w:r>
            <w:rPr>
              <w:b w:val="0"/>
              <w:sz w:val="16"/>
            </w:rPr>
            <w:t>REFERENCE</w:t>
          </w:r>
        </w:p>
      </w:tc>
      <w:tc>
        <w:tcPr>
          <w:tcW w:w="921" w:type="dxa"/>
          <w:tcBorders>
            <w:top w:val="single" w:sz="12" w:space="0" w:color="auto"/>
            <w:bottom w:val="nil"/>
          </w:tcBorders>
        </w:tcPr>
        <w:p w:rsidR="0068710F" w:rsidRDefault="0068710F" w:rsidP="0068710F">
          <w:pPr>
            <w:framePr w:w="5670" w:h="510" w:hSpace="142" w:wrap="notBeside" w:vAnchor="text" w:hAnchor="page" w:x="9429" w:y="131"/>
            <w:spacing w:before="120"/>
            <w:jc w:val="center"/>
            <w:rPr>
              <w:rFonts w:ascii="Arial" w:hAnsi="Arial"/>
              <w:sz w:val="16"/>
            </w:rPr>
          </w:pPr>
          <w:r>
            <w:rPr>
              <w:rFonts w:ascii="Arial" w:hAnsi="Arial"/>
              <w:sz w:val="16"/>
            </w:rPr>
            <w:t>INDICE</w:t>
          </w:r>
        </w:p>
      </w:tc>
      <w:tc>
        <w:tcPr>
          <w:tcW w:w="2056" w:type="dxa"/>
          <w:tcBorders>
            <w:top w:val="single" w:sz="12" w:space="0" w:color="auto"/>
            <w:bottom w:val="nil"/>
            <w:right w:val="single" w:sz="12" w:space="0" w:color="auto"/>
          </w:tcBorders>
        </w:tcPr>
        <w:p w:rsidR="0068710F" w:rsidRDefault="0068710F" w:rsidP="0068710F">
          <w:pPr>
            <w:framePr w:w="5670" w:h="510" w:hSpace="142" w:wrap="notBeside" w:vAnchor="text" w:hAnchor="page" w:x="9429" w:y="131"/>
            <w:spacing w:before="120"/>
            <w:jc w:val="center"/>
            <w:rPr>
              <w:rFonts w:ascii="Arial" w:hAnsi="Arial"/>
              <w:sz w:val="16"/>
            </w:rPr>
          </w:pPr>
          <w:r>
            <w:rPr>
              <w:rFonts w:ascii="Arial" w:hAnsi="Arial"/>
              <w:sz w:val="16"/>
            </w:rPr>
            <w:t>DATE</w:t>
          </w:r>
        </w:p>
      </w:tc>
    </w:tr>
    <w:tr w:rsidR="0068710F" w:rsidTr="00DF7DEF">
      <w:tblPrEx>
        <w:tblCellMar>
          <w:top w:w="0" w:type="dxa"/>
          <w:bottom w:w="0" w:type="dxa"/>
        </w:tblCellMar>
      </w:tblPrEx>
      <w:trPr>
        <w:cantSplit/>
      </w:trPr>
      <w:tc>
        <w:tcPr>
          <w:tcW w:w="2835" w:type="dxa"/>
          <w:tcBorders>
            <w:top w:val="nil"/>
            <w:bottom w:val="nil"/>
          </w:tcBorders>
        </w:tcPr>
        <w:p w:rsidR="0068710F" w:rsidRDefault="0068710F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color w:val="000000"/>
              <w:sz w:val="40"/>
            </w:rPr>
          </w:pPr>
          <w:bookmarkStart w:id="2" w:name="REF_FI"/>
          <w:r w:rsidRPr="004D738D">
            <w:rPr>
              <w:color w:val="000000"/>
              <w:sz w:val="40"/>
            </w:rPr>
            <w:t>EG 210-156</w:t>
          </w:r>
          <w:bookmarkEnd w:id="2"/>
        </w:p>
      </w:tc>
      <w:tc>
        <w:tcPr>
          <w:tcW w:w="921" w:type="dxa"/>
          <w:tcBorders>
            <w:top w:val="nil"/>
            <w:bottom w:val="single" w:sz="12" w:space="0" w:color="auto"/>
          </w:tcBorders>
        </w:tcPr>
        <w:p w:rsidR="0068710F" w:rsidRPr="00B33FEA" w:rsidRDefault="00C24C17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sz w:val="40"/>
            </w:rPr>
          </w:pPr>
          <w:bookmarkStart w:id="3" w:name="PG_IDENT"/>
          <w:bookmarkEnd w:id="3"/>
          <w:r>
            <w:rPr>
              <w:sz w:val="40"/>
            </w:rPr>
            <w:t>I</w:t>
          </w:r>
        </w:p>
      </w:tc>
      <w:tc>
        <w:tcPr>
          <w:tcW w:w="2056" w:type="dxa"/>
          <w:tcBorders>
            <w:top w:val="nil"/>
            <w:bottom w:val="single" w:sz="12" w:space="0" w:color="auto"/>
            <w:right w:val="single" w:sz="12" w:space="0" w:color="auto"/>
          </w:tcBorders>
        </w:tcPr>
        <w:p w:rsidR="0068710F" w:rsidRPr="00C24C17" w:rsidRDefault="00C24C17" w:rsidP="0068710F">
          <w:pPr>
            <w:pStyle w:val="ZIndicedition"/>
            <w:framePr w:w="5670" w:h="510" w:hSpace="142" w:wrap="notBeside" w:vAnchor="text" w:hAnchor="page" w:x="9429" w:y="131"/>
            <w:spacing w:before="240" w:after="120"/>
            <w:rPr>
              <w:sz w:val="28"/>
              <w:szCs w:val="28"/>
            </w:rPr>
          </w:pPr>
          <w:bookmarkStart w:id="4" w:name="PG_INDICE_EDIT"/>
          <w:bookmarkStart w:id="5" w:name="DATE_DIF"/>
          <w:bookmarkEnd w:id="4"/>
          <w:r w:rsidRPr="00C24C17">
            <w:rPr>
              <w:sz w:val="28"/>
              <w:szCs w:val="28"/>
            </w:rPr>
            <w:t>19/04</w:t>
          </w:r>
          <w:r w:rsidR="0068710F" w:rsidRPr="00C24C17">
            <w:rPr>
              <w:sz w:val="28"/>
              <w:szCs w:val="28"/>
            </w:rPr>
            <w:t>/201</w:t>
          </w:r>
          <w:bookmarkEnd w:id="5"/>
          <w:r w:rsidRPr="00C24C17">
            <w:rPr>
              <w:sz w:val="28"/>
              <w:szCs w:val="28"/>
            </w:rPr>
            <w:t>7</w:t>
          </w:r>
        </w:p>
      </w:tc>
      <w:bookmarkStart w:id="6" w:name="PG_DATE_EDIT"/>
      <w:bookmarkEnd w:id="6"/>
    </w:tr>
    <w:tr w:rsidR="0068710F" w:rsidTr="00DF7DEF">
      <w:tblPrEx>
        <w:tblCellMar>
          <w:top w:w="0" w:type="dxa"/>
          <w:bottom w:w="0" w:type="dxa"/>
        </w:tblCellMar>
      </w:tblPrEx>
      <w:trPr>
        <w:cantSplit/>
      </w:trPr>
      <w:tc>
        <w:tcPr>
          <w:tcW w:w="2835" w:type="dxa"/>
          <w:tcBorders>
            <w:top w:val="single" w:sz="12" w:space="0" w:color="auto"/>
            <w:left w:val="nil"/>
            <w:bottom w:val="nil"/>
            <w:right w:val="single" w:sz="12" w:space="0" w:color="auto"/>
          </w:tcBorders>
        </w:tcPr>
        <w:p w:rsidR="0068710F" w:rsidRDefault="0068710F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sz w:val="24"/>
            </w:rPr>
          </w:pPr>
          <w:r>
            <w:rPr>
              <w:i/>
              <w:noProof/>
              <w:sz w:val="24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088" type="#_x0000_t202" style="position:absolute;left:0;text-align:left;margin-left:-9.9pt;margin-top:9pt;width:295.4pt;height:93.75pt;z-index:251661824;mso-position-horizontal-relative:text;mso-position-vertical-relative:text;mso-width-relative:margin;mso-height-relative:margin" stroked="f" strokecolor="white">
                <v:fill opacity="0"/>
                <v:textbox>
                  <w:txbxContent>
                    <w:p w:rsidR="0068710F" w:rsidRPr="00262644" w:rsidRDefault="0068710F" w:rsidP="0068710F">
                      <w:pPr>
                        <w:rPr>
                          <w:rFonts w:ascii="Calibri" w:hAnsi="Calibri"/>
                          <w:sz w:val="32"/>
                          <w:szCs w:val="32"/>
                        </w:rPr>
                      </w:pPr>
                    </w:p>
                    <w:tbl>
                      <w:tblPr>
                        <w:tblW w:w="5809" w:type="dxa"/>
                        <w:tblInd w:w="122" w:type="dxa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18" w:space="0" w:color="auto"/>
                          <w:insideV w:val="single" w:sz="18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821"/>
                        <w:gridCol w:w="2988"/>
                      </w:tblGrid>
                      <w:tr w:rsidR="0068710F" w:rsidRPr="00262644" w:rsidTr="0068710F">
                        <w:trPr>
                          <w:trHeight w:val="425"/>
                        </w:trPr>
                        <w:tc>
                          <w:tcPr>
                            <w:tcW w:w="2821" w:type="dxa"/>
                            <w:vMerge w:val="restart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68710F" w:rsidRPr="00262644" w:rsidRDefault="0068710F" w:rsidP="002D7B89">
                            <w:pPr>
                              <w:jc w:val="center"/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  <w:t>Certification          Opérateur</w:t>
                            </w:r>
                          </w:p>
                        </w:tc>
                        <w:tc>
                          <w:tcPr>
                            <w:tcW w:w="2988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  <w:vAlign w:val="center"/>
                          </w:tcPr>
                          <w:p w:rsidR="0068710F" w:rsidRPr="00C55E5F" w:rsidRDefault="0068710F" w:rsidP="0068710F">
                            <w:pPr>
                              <w:jc w:val="center"/>
                              <w:rPr>
                                <w:rFonts w:ascii="Calibri" w:hAnsi="Calibri"/>
                                <w:sz w:val="28"/>
                                <w:szCs w:val="28"/>
                              </w:rPr>
                            </w:pPr>
                            <w:r w:rsidRPr="00C55E5F">
                              <w:rPr>
                                <w:rFonts w:ascii="Calibri" w:hAnsi="Calibri"/>
                                <w:sz w:val="28"/>
                                <w:szCs w:val="28"/>
                              </w:rPr>
                              <w:t>Procédé SIP requis</w:t>
                            </w:r>
                          </w:p>
                        </w:tc>
                      </w:tr>
                      <w:tr w:rsidR="0068710F" w:rsidRPr="00262644" w:rsidTr="0068710F">
                        <w:trPr>
                          <w:trHeight w:val="367"/>
                        </w:trPr>
                        <w:tc>
                          <w:tcPr>
                            <w:tcW w:w="2821" w:type="dxa"/>
                            <w:vMerge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68710F" w:rsidRPr="00262644" w:rsidRDefault="0068710F">
                            <w:pPr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988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68710F" w:rsidRDefault="0068710F" w:rsidP="002D7B89">
                            <w:pPr>
                              <w:jc w:val="center"/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  <w:t>180</w:t>
                            </w:r>
                          </w:p>
                        </w:tc>
                      </w:tr>
                    </w:tbl>
                    <w:p w:rsidR="0068710F" w:rsidRDefault="0068710F" w:rsidP="0068710F">
                      <w:pPr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shape>
            </w:pict>
          </w:r>
        </w:p>
      </w:tc>
      <w:tc>
        <w:tcPr>
          <w:tcW w:w="92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</w:tcPr>
        <w:p w:rsidR="0068710F" w:rsidRDefault="0068710F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sz w:val="24"/>
            </w:rPr>
          </w:pPr>
          <w:r>
            <w:rPr>
              <w:sz w:val="24"/>
            </w:rPr>
            <w:t>Page :</w:t>
          </w:r>
        </w:p>
      </w:tc>
      <w:tc>
        <w:tcPr>
          <w:tcW w:w="2056" w:type="dxa"/>
          <w:tcBorders>
            <w:top w:val="nil"/>
            <w:left w:val="nil"/>
            <w:bottom w:val="single" w:sz="12" w:space="0" w:color="auto"/>
            <w:right w:val="single" w:sz="12" w:space="0" w:color="auto"/>
          </w:tcBorders>
        </w:tcPr>
        <w:p w:rsidR="0068710F" w:rsidRDefault="0068710F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sz w:val="24"/>
            </w:rPr>
          </w:pPr>
          <w:r>
            <w:rPr>
              <w:sz w:val="24"/>
            </w:rPr>
            <w:t>0 - 1</w:t>
          </w:r>
        </w:p>
      </w:tc>
    </w:tr>
  </w:tbl>
  <w:p w:rsidR="0068710F" w:rsidRDefault="0068710F" w:rsidP="0068710F">
    <w:pPr>
      <w:framePr w:w="5670" w:h="510" w:hSpace="142" w:wrap="notBeside" w:vAnchor="text" w:hAnchor="page" w:x="9429" w:y="131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  <w:r>
      <w:rPr>
        <w:rFonts w:ascii="Arial" w:hAnsi="Arial"/>
      </w:rPr>
      <w:pict>
        <v:rect id="_x0000_s2051" style="position:absolute;margin-left:22.5pt;margin-top:26.1pt;width:793.85pt;height:545.45pt;z-index:251654656;mso-position-horizontal-relative:page;mso-position-vertical-relative:page" o:allowincell="f" filled="f" strokeweight="2pt">
          <w10:wrap anchorx="page" anchory="page"/>
        </v:rect>
      </w:pict>
    </w: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C24C17" w:rsidRPr="0090109E" w:rsidRDefault="00C24C17" w:rsidP="00C24C17">
    <w:pPr>
      <w:spacing w:before="60"/>
      <w:ind w:firstLine="708"/>
      <w:rPr>
        <w:rFonts w:ascii="Arial" w:hAnsi="Arial"/>
        <w:caps/>
      </w:rPr>
    </w:pPr>
    <w:r w:rsidRPr="0090109E">
      <w:rPr>
        <w:rFonts w:ascii="Arial" w:hAnsi="Arial"/>
        <w:caps/>
      </w:rPr>
      <w:t>Établissement de Mérignac</w:t>
    </w:r>
  </w:p>
  <w:p w:rsidR="00C24C17" w:rsidRPr="0090109E" w:rsidRDefault="00C24C17" w:rsidP="00C24C17">
    <w:pPr>
      <w:pStyle w:val="Header"/>
      <w:rPr>
        <w:rFonts w:ascii="Arial" w:hAnsi="Arial"/>
        <w:sz w:val="18"/>
        <w:szCs w:val="18"/>
      </w:rPr>
    </w:pPr>
    <w:r>
      <w:rPr>
        <w:rFonts w:ascii="Arial" w:hAnsi="Arial"/>
        <w:sz w:val="18"/>
        <w:szCs w:val="18"/>
      </w:rPr>
      <w:t xml:space="preserve">              </w:t>
    </w:r>
    <w:r w:rsidRPr="0090109E">
      <w:rPr>
        <w:rFonts w:ascii="Arial" w:hAnsi="Arial"/>
        <w:sz w:val="18"/>
        <w:szCs w:val="18"/>
      </w:rPr>
      <w:t>UP  FALCON OUTILLAGE METHODES</w:t>
    </w:r>
  </w:p>
  <w:p w:rsidR="00E747D5" w:rsidRDefault="00E747D5">
    <w:pPr>
      <w:pStyle w:val="Header"/>
      <w:rPr>
        <w:rFonts w:ascii="Arial" w:hAnsi="Arial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-21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694"/>
      <w:gridCol w:w="3969"/>
      <w:gridCol w:w="6379"/>
      <w:gridCol w:w="1417"/>
      <w:gridCol w:w="1559"/>
    </w:tblGrid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single" w:sz="6" w:space="0" w:color="auto"/>
            <w:bottom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  <w:r>
            <w:rPr>
              <w:rFonts w:ascii="Arial" w:hAnsi="Arial"/>
            </w:rPr>
            <w:pict>
              <v:rect id="_x0000_s2050" style="position:absolute;left:0;text-align:left;margin-left:21pt;margin-top:21.3pt;width:802.55pt;height:554.75pt;z-index:251653632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rFonts w:ascii="Arial" w:hAnsi="Arial"/>
              <w:b/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10pt;height:38.5pt" fillcolor="window">
                <v:imagedata r:id="rId1" o:title=""/>
              </v:shape>
            </w:pict>
          </w:r>
        </w:p>
      </w:tc>
      <w:tc>
        <w:tcPr>
          <w:tcW w:w="3969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112715">
          <w:pPr>
            <w:spacing w:before="200"/>
            <w:jc w:val="center"/>
            <w:rPr>
              <w:rFonts w:ascii="Arial" w:hAnsi="Arial"/>
              <w:b/>
              <w:color w:val="000000"/>
              <w:sz w:val="36"/>
            </w:rPr>
          </w:pPr>
          <w:r>
            <w:rPr>
              <w:rFonts w:ascii="Arial" w:hAnsi="Arial"/>
              <w:b/>
              <w:color w:val="000000"/>
              <w:sz w:val="36"/>
            </w:rPr>
            <w:t>F2MB</w:t>
          </w:r>
        </w:p>
      </w:tc>
      <w:tc>
        <w:tcPr>
          <w:tcW w:w="6379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6723A1">
          <w:pPr>
            <w:tabs>
              <w:tab w:val="left" w:pos="3331"/>
            </w:tabs>
            <w:spacing w:before="120"/>
            <w:ind w:left="68"/>
            <w:rPr>
              <w:rFonts w:ascii="Arial" w:hAnsi="Arial"/>
              <w:b/>
              <w:sz w:val="32"/>
            </w:rPr>
          </w:pPr>
          <w:r>
            <w:rPr>
              <w:rFonts w:ascii="Arial" w:hAnsi="Arial"/>
              <w:b/>
              <w:i/>
              <w:sz w:val="28"/>
              <w:u w:val="single"/>
            </w:rPr>
            <w:t>Fiche d’instruction</w:t>
          </w:r>
          <w:r>
            <w:rPr>
              <w:rFonts w:ascii="Arial" w:hAnsi="Arial"/>
              <w:b/>
              <w:sz w:val="32"/>
            </w:rPr>
            <w:t xml:space="preserve"> :</w:t>
          </w:r>
          <w:r>
            <w:rPr>
              <w:rFonts w:ascii="Arial" w:hAnsi="Arial"/>
              <w:b/>
              <w:sz w:val="44"/>
            </w:rPr>
            <w:tab/>
          </w:r>
          <w:r>
            <w:rPr>
              <w:rFonts w:ascii="Arial" w:hAnsi="Arial" w:cs="Arial"/>
              <w:b/>
              <w:color w:val="000000"/>
              <w:sz w:val="40"/>
            </w:rPr>
            <w:fldChar w:fldCharType="begin"/>
          </w:r>
          <w:r>
            <w:rPr>
              <w:rFonts w:ascii="Arial" w:hAnsi="Arial" w:cs="Arial"/>
              <w:b/>
              <w:color w:val="000000"/>
              <w:sz w:val="40"/>
            </w:rPr>
            <w:instrText xml:space="preserve"> REF  REF_FI  \* MERGEFORMAT </w:instrText>
          </w:r>
          <w:r>
            <w:rPr>
              <w:rFonts w:ascii="Arial" w:hAnsi="Arial" w:cs="Arial"/>
              <w:b/>
              <w:color w:val="000000"/>
              <w:sz w:val="40"/>
            </w:rPr>
            <w:fldChar w:fldCharType="separate"/>
          </w:r>
          <w:r w:rsidR="005C7063" w:rsidRPr="005C7063">
            <w:rPr>
              <w:rFonts w:ascii="Arial" w:hAnsi="Arial" w:cs="Arial"/>
              <w:b/>
              <w:color w:val="000000"/>
              <w:sz w:val="40"/>
            </w:rPr>
            <w:t>EG 210-156</w:t>
          </w:r>
          <w:r>
            <w:rPr>
              <w:rFonts w:ascii="Arial" w:hAnsi="Arial" w:cs="Arial"/>
              <w:b/>
              <w:color w:val="000000"/>
              <w:sz w:val="40"/>
            </w:rPr>
            <w:fldChar w:fldCharType="end"/>
          </w:r>
        </w:p>
      </w:tc>
      <w:tc>
        <w:tcPr>
          <w:tcW w:w="1417" w:type="dxa"/>
          <w:tcBorders>
            <w:top w:val="single" w:sz="6" w:space="0" w:color="auto"/>
            <w:bottom w:val="nil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320"/>
            <w:ind w:left="68" w:right="-71"/>
            <w:jc w:val="center"/>
            <w:rPr>
              <w:rFonts w:ascii="Arial" w:hAnsi="Arial"/>
              <w:b/>
              <w:sz w:val="24"/>
            </w:rPr>
          </w:pPr>
          <w:r>
            <w:rPr>
              <w:rFonts w:ascii="Arial" w:hAnsi="Arial"/>
              <w:b/>
              <w:sz w:val="24"/>
            </w:rPr>
            <w:t>Indice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3D6AEA" w:rsidRDefault="00E747D5" w:rsidP="008F31F0">
          <w:pPr>
            <w:tabs>
              <w:tab w:val="left" w:pos="4607"/>
            </w:tabs>
            <w:spacing w:before="120"/>
            <w:ind w:left="68" w:right="352"/>
            <w:jc w:val="center"/>
            <w:rPr>
              <w:rFonts w:ascii="Arial" w:hAnsi="Arial"/>
              <w:b/>
              <w:sz w:val="44"/>
            </w:rPr>
          </w:pPr>
          <w:r>
            <w:rPr>
              <w:rFonts w:ascii="Arial" w:hAnsi="Arial"/>
              <w:b/>
              <w:sz w:val="44"/>
            </w:rPr>
            <w:t>G</w:t>
          </w:r>
        </w:p>
      </w:tc>
    </w:tr>
    <w:tr w:rsidR="00E747D5" w:rsidRPr="008A6BA1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bottom w:val="single" w:sz="6" w:space="0" w:color="auto"/>
          </w:tcBorders>
        </w:tcPr>
        <w:p w:rsidR="00C24C17" w:rsidRPr="00C24C17" w:rsidRDefault="00C24C17" w:rsidP="00C24C17">
          <w:pPr>
            <w:spacing w:before="60"/>
            <w:rPr>
              <w:rFonts w:ascii="Arial" w:hAnsi="Arial"/>
              <w:i/>
              <w:sz w:val="18"/>
              <w:szCs w:val="18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Établissement de Mérignac</w:t>
          </w:r>
        </w:p>
        <w:p w:rsidR="00E747D5" w:rsidRPr="00C24C17" w:rsidRDefault="00C24C17" w:rsidP="00C24C17">
          <w:pPr>
            <w:spacing w:before="60" w:line="360" w:lineRule="auto"/>
            <w:rPr>
              <w:rFonts w:ascii="Arial" w:hAnsi="Arial"/>
              <w:sz w:val="16"/>
              <w:szCs w:val="16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UP Falcon Outillage Méthodes</w:t>
          </w:r>
        </w:p>
      </w:tc>
      <w:tc>
        <w:tcPr>
          <w:tcW w:w="10348" w:type="dxa"/>
          <w:gridSpan w:val="2"/>
          <w:tcBorders>
            <w:top w:val="nil"/>
            <w:bottom w:val="single" w:sz="6" w:space="0" w:color="auto"/>
            <w:right w:val="nil"/>
          </w:tcBorders>
          <w:vAlign w:val="center"/>
        </w:tcPr>
        <w:p w:rsidR="00E747D5" w:rsidRPr="009D2E79" w:rsidRDefault="00E747D5" w:rsidP="006723A1">
          <w:pPr>
            <w:pStyle w:val="ZDocTitreL1"/>
            <w:spacing w:before="0" w:after="120"/>
            <w:rPr>
              <w:sz w:val="36"/>
              <w:szCs w:val="36"/>
            </w:rPr>
          </w:pPr>
          <w:r>
            <w:rPr>
              <w:sz w:val="36"/>
              <w:szCs w:val="36"/>
            </w:rPr>
            <w:fldChar w:fldCharType="begin"/>
          </w:r>
          <w:r>
            <w:rPr>
              <w:sz w:val="36"/>
              <w:szCs w:val="36"/>
            </w:rPr>
            <w:instrText xml:space="preserve"> REF  TITRE_FI  \* MERGEFORMAT </w:instrText>
          </w:r>
          <w:r>
            <w:rPr>
              <w:sz w:val="36"/>
              <w:szCs w:val="36"/>
            </w:rPr>
            <w:fldChar w:fldCharType="separate"/>
          </w:r>
          <w:r w:rsidR="005C7063" w:rsidRPr="005C7063">
            <w:rPr>
              <w:sz w:val="36"/>
              <w:szCs w:val="36"/>
            </w:rPr>
            <w:t>Essai du calculateur pressurisation</w:t>
          </w:r>
          <w:r>
            <w:rPr>
              <w:sz w:val="36"/>
              <w:szCs w:val="36"/>
            </w:rPr>
            <w:fldChar w:fldCharType="end"/>
          </w:r>
        </w:p>
      </w:tc>
      <w:tc>
        <w:tcPr>
          <w:tcW w:w="1417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200"/>
            <w:ind w:right="-71"/>
            <w:rPr>
              <w:rFonts w:ascii="Arial" w:hAnsi="Arial"/>
            </w:rPr>
          </w:pPr>
          <w:r>
            <w:rPr>
              <w:rFonts w:ascii="Arial" w:hAnsi="Arial"/>
            </w:rPr>
            <w:t>Date diffusion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9645E3" w:rsidRDefault="00E747D5" w:rsidP="00BA2B96">
          <w:pPr>
            <w:tabs>
              <w:tab w:val="left" w:pos="4607"/>
            </w:tabs>
            <w:spacing w:before="200"/>
            <w:rPr>
              <w:rFonts w:ascii="Arial" w:hAnsi="Arial" w:cs="Arial"/>
              <w:b/>
              <w:sz w:val="24"/>
              <w:szCs w:val="24"/>
            </w:rPr>
          </w:pPr>
          <w:r w:rsidRPr="00BA2B96">
            <w:rPr>
              <w:rFonts w:ascii="Arial" w:hAnsi="Arial" w:cs="Arial"/>
              <w:b/>
              <w:sz w:val="24"/>
              <w:szCs w:val="24"/>
            </w:rPr>
            <w:fldChar w:fldCharType="begin"/>
          </w:r>
          <w:r w:rsidRPr="00BA2B96">
            <w:rPr>
              <w:rFonts w:ascii="Arial" w:hAnsi="Arial" w:cs="Arial"/>
              <w:b/>
              <w:sz w:val="24"/>
              <w:szCs w:val="24"/>
            </w:rPr>
            <w:instrText xml:space="preserve"> REF  DATE_DIF </w:instrText>
          </w:r>
          <w:r>
            <w:rPr>
              <w:rFonts w:ascii="Arial" w:hAnsi="Arial" w:cs="Arial"/>
              <w:b/>
              <w:sz w:val="24"/>
              <w:szCs w:val="24"/>
            </w:rPr>
            <w:instrText xml:space="preserve"> \* MERGEFORMAT </w:instrText>
          </w:r>
          <w:r w:rsidRPr="00BA2B96">
            <w:rPr>
              <w:rFonts w:ascii="Arial" w:hAnsi="Arial" w:cs="Arial"/>
              <w:b/>
              <w:sz w:val="24"/>
              <w:szCs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  <w:szCs w:val="24"/>
            </w:rPr>
            <w:t>19/04/201</w:t>
          </w:r>
          <w:r w:rsidRPr="00BA2B96">
            <w:rPr>
              <w:rFonts w:ascii="Arial" w:hAnsi="Arial" w:cs="Arial"/>
              <w:b/>
              <w:sz w:val="24"/>
              <w:szCs w:val="24"/>
            </w:rPr>
            <w:fldChar w:fldCharType="end"/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</w:p>
      </w:tc>
      <w:tc>
        <w:tcPr>
          <w:tcW w:w="10348" w:type="dxa"/>
          <w:gridSpan w:val="2"/>
          <w:tcBorders>
            <w:top w:val="nil"/>
            <w:left w:val="nil"/>
            <w:bottom w:val="nil"/>
            <w:right w:val="nil"/>
          </w:tcBorders>
        </w:tcPr>
        <w:p w:rsidR="00E747D5" w:rsidRDefault="00E747D5" w:rsidP="00806044">
          <w:pPr>
            <w:tabs>
              <w:tab w:val="left" w:pos="5840"/>
            </w:tabs>
            <w:spacing w:before="60"/>
            <w:jc w:val="center"/>
            <w:rPr>
              <w:rFonts w:ascii="Arial" w:hAnsi="Arial"/>
              <w:b/>
              <w:sz w:val="32"/>
            </w:rPr>
          </w:pPr>
          <w:r>
            <w:rPr>
              <w:rFonts w:ascii="Arial" w:hAnsi="Arial"/>
              <w:b/>
              <w:sz w:val="32"/>
            </w:rPr>
            <w:t>I. Table des matières</w:t>
          </w:r>
        </w:p>
      </w:tc>
      <w:tc>
        <w:tcPr>
          <w:tcW w:w="1417" w:type="dxa"/>
          <w:tcBorders>
            <w:top w:val="nil"/>
            <w:left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right" w:pos="1914"/>
            </w:tabs>
            <w:spacing w:before="60"/>
            <w:ind w:right="71"/>
            <w:jc w:val="right"/>
            <w:rPr>
              <w:rFonts w:ascii="Arial" w:hAnsi="Arial"/>
              <w:b/>
            </w:rPr>
          </w:pPr>
          <w:r>
            <w:rPr>
              <w:rFonts w:ascii="Arial" w:hAnsi="Arial"/>
              <w:b/>
            </w:rPr>
            <w:t>Page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:rsidR="00E747D5" w:rsidRDefault="00E747D5">
          <w:pPr>
            <w:spacing w:before="60"/>
            <w:jc w:val="center"/>
            <w:rPr>
              <w:rFonts w:ascii="Arial" w:hAnsi="Arial"/>
            </w:rPr>
          </w:pPr>
          <w:r>
            <w:rPr>
              <w:rFonts w:ascii="Arial" w:hAnsi="Arial"/>
              <w:b/>
            </w:rPr>
            <w:t xml:space="preserve">1 - </w:t>
          </w:r>
          <w:r>
            <w:rPr>
              <w:rStyle w:val="PageNumber"/>
              <w:rFonts w:ascii="Arial" w:hAnsi="Arial"/>
              <w:b/>
            </w:rPr>
            <w:fldChar w:fldCharType="begin"/>
          </w:r>
          <w:r>
            <w:rPr>
              <w:rStyle w:val="PageNumber"/>
              <w:rFonts w:ascii="Arial" w:hAnsi="Arial"/>
              <w:b/>
            </w:rPr>
            <w:instrText xml:space="preserve"> PAGE </w:instrText>
          </w:r>
          <w:r>
            <w:rPr>
              <w:rStyle w:val="PageNumber"/>
              <w:rFonts w:ascii="Arial" w:hAnsi="Arial"/>
              <w:b/>
            </w:rPr>
            <w:fldChar w:fldCharType="separate"/>
          </w:r>
          <w:r w:rsidR="006F741A">
            <w:rPr>
              <w:rStyle w:val="PageNumber"/>
              <w:rFonts w:ascii="Arial" w:hAnsi="Arial"/>
              <w:b/>
              <w:noProof/>
            </w:rPr>
            <w:t>1</w:t>
          </w:r>
          <w:r>
            <w:rPr>
              <w:rStyle w:val="PageNumber"/>
              <w:rFonts w:ascii="Arial" w:hAnsi="Arial"/>
              <w:b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ind w:hanging="284"/>
      <w:rPr>
        <w:rFonts w:ascii="Arial" w:hAnsi="Arial"/>
        <w:b/>
        <w:sz w:val="18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71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694"/>
      <w:gridCol w:w="3969"/>
      <w:gridCol w:w="6378"/>
      <w:gridCol w:w="1418"/>
      <w:gridCol w:w="1559"/>
    </w:tblGrid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single" w:sz="6" w:space="0" w:color="auto"/>
            <w:bottom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  <w:r>
            <w:rPr>
              <w:rFonts w:ascii="Arial" w:hAnsi="Arial"/>
            </w:rPr>
            <w:pict>
              <v:rect id="_x0000_s2054" style="position:absolute;left:0;text-align:left;margin-left:21pt;margin-top:21.3pt;width:802.55pt;height:554.75pt;z-index:251655680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rFonts w:ascii="Arial" w:hAnsi="Arial"/>
              <w:b/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110pt;height:38.5pt" fillcolor="window">
                <v:imagedata r:id="rId1" o:title=""/>
              </v:shape>
            </w:pict>
          </w:r>
        </w:p>
      </w:tc>
      <w:tc>
        <w:tcPr>
          <w:tcW w:w="3969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102AD6">
          <w:pPr>
            <w:spacing w:before="200"/>
            <w:jc w:val="center"/>
            <w:rPr>
              <w:rFonts w:ascii="Arial" w:hAnsi="Arial"/>
              <w:b/>
              <w:color w:val="000000"/>
              <w:sz w:val="36"/>
            </w:rPr>
          </w:pPr>
          <w:r>
            <w:rPr>
              <w:rFonts w:ascii="Arial" w:hAnsi="Arial"/>
              <w:b/>
              <w:color w:val="000000"/>
              <w:sz w:val="36"/>
            </w:rPr>
            <w:t>F2MB</w:t>
          </w:r>
        </w:p>
      </w:tc>
      <w:tc>
        <w:tcPr>
          <w:tcW w:w="6378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BA2B96">
          <w:pPr>
            <w:tabs>
              <w:tab w:val="left" w:pos="3331"/>
            </w:tabs>
            <w:spacing w:before="120"/>
            <w:ind w:left="68"/>
            <w:rPr>
              <w:rFonts w:ascii="Arial" w:hAnsi="Arial"/>
              <w:b/>
              <w:color w:val="000000"/>
              <w:sz w:val="32"/>
            </w:rPr>
          </w:pPr>
          <w:r>
            <w:rPr>
              <w:rFonts w:ascii="Arial" w:hAnsi="Arial"/>
              <w:b/>
              <w:i/>
              <w:color w:val="000000"/>
              <w:sz w:val="28"/>
              <w:u w:val="single"/>
            </w:rPr>
            <w:t>Fiche d’instruction</w:t>
          </w:r>
          <w:r>
            <w:rPr>
              <w:rFonts w:ascii="Arial" w:hAnsi="Arial"/>
              <w:b/>
              <w:color w:val="000000"/>
              <w:sz w:val="32"/>
            </w:rPr>
            <w:t xml:space="preserve"> :</w:t>
          </w:r>
          <w:r>
            <w:rPr>
              <w:rFonts w:ascii="Arial" w:hAnsi="Arial"/>
              <w:b/>
              <w:color w:val="000000"/>
              <w:sz w:val="44"/>
            </w:rPr>
            <w:tab/>
          </w:r>
          <w:r w:rsidRPr="00BA2B96">
            <w:rPr>
              <w:rFonts w:ascii="Arial" w:hAnsi="Arial" w:cs="Arial"/>
              <w:b/>
              <w:color w:val="000000"/>
              <w:sz w:val="40"/>
            </w:rPr>
            <w:fldChar w:fldCharType="begin"/>
          </w:r>
          <w:r w:rsidRPr="00BA2B96">
            <w:rPr>
              <w:rFonts w:ascii="Arial" w:hAnsi="Arial" w:cs="Arial"/>
              <w:b/>
              <w:color w:val="000000"/>
              <w:sz w:val="40"/>
            </w:rPr>
            <w:instrText xml:space="preserve"> REF  REF_FI </w:instrText>
          </w:r>
          <w:r>
            <w:rPr>
              <w:rFonts w:ascii="Arial" w:hAnsi="Arial" w:cs="Arial"/>
              <w:b/>
              <w:color w:val="000000"/>
              <w:sz w:val="40"/>
            </w:rPr>
            <w:instrText xml:space="preserve"> \* MERGEFORMAT </w:instrText>
          </w:r>
          <w:r w:rsidRPr="00BA2B96">
            <w:rPr>
              <w:rFonts w:ascii="Arial" w:hAnsi="Arial" w:cs="Arial"/>
              <w:b/>
              <w:color w:val="000000"/>
              <w:sz w:val="40"/>
            </w:rPr>
            <w:fldChar w:fldCharType="separate"/>
          </w:r>
          <w:r w:rsidR="005C7063" w:rsidRPr="005C7063">
            <w:rPr>
              <w:rFonts w:ascii="Arial" w:hAnsi="Arial" w:cs="Arial"/>
              <w:b/>
              <w:color w:val="000000"/>
              <w:sz w:val="40"/>
            </w:rPr>
            <w:t>EG 210-156</w:t>
          </w:r>
          <w:r w:rsidRPr="00BA2B96">
            <w:rPr>
              <w:rFonts w:ascii="Arial" w:hAnsi="Arial" w:cs="Arial"/>
              <w:b/>
              <w:color w:val="000000"/>
              <w:sz w:val="40"/>
            </w:rPr>
            <w:fldChar w:fldCharType="end"/>
          </w:r>
        </w:p>
      </w:tc>
      <w:tc>
        <w:tcPr>
          <w:tcW w:w="1418" w:type="dxa"/>
          <w:tcBorders>
            <w:top w:val="single" w:sz="6" w:space="0" w:color="auto"/>
            <w:bottom w:val="nil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320"/>
            <w:ind w:left="68" w:right="-71"/>
            <w:jc w:val="center"/>
            <w:rPr>
              <w:rFonts w:ascii="Arial" w:hAnsi="Arial"/>
              <w:b/>
              <w:color w:val="000000"/>
              <w:sz w:val="24"/>
            </w:rPr>
          </w:pPr>
          <w:r>
            <w:rPr>
              <w:rFonts w:ascii="Arial" w:hAnsi="Arial"/>
              <w:b/>
              <w:color w:val="000000"/>
              <w:sz w:val="24"/>
            </w:rPr>
            <w:t>Indice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A50F6A" w:rsidRDefault="00B954F3" w:rsidP="00564E08">
          <w:pPr>
            <w:tabs>
              <w:tab w:val="left" w:pos="4607"/>
            </w:tabs>
            <w:spacing w:before="120"/>
            <w:ind w:left="68" w:right="352"/>
            <w:jc w:val="center"/>
            <w:rPr>
              <w:rFonts w:ascii="Arial" w:hAnsi="Arial"/>
              <w:b/>
              <w:sz w:val="44"/>
            </w:rPr>
          </w:pPr>
          <w:r>
            <w:rPr>
              <w:rFonts w:ascii="Arial" w:hAnsi="Arial"/>
              <w:b/>
              <w:sz w:val="44"/>
            </w:rPr>
            <w:t>I</w:t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bottom w:val="single" w:sz="6" w:space="0" w:color="auto"/>
          </w:tcBorders>
        </w:tcPr>
        <w:p w:rsidR="00C24C17" w:rsidRPr="00C24C17" w:rsidRDefault="00C24C17" w:rsidP="00C24C17">
          <w:pPr>
            <w:spacing w:before="60"/>
            <w:rPr>
              <w:rFonts w:ascii="Arial" w:hAnsi="Arial"/>
              <w:i/>
              <w:sz w:val="18"/>
              <w:szCs w:val="18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Établissement de Mérignac</w:t>
          </w:r>
        </w:p>
        <w:p w:rsidR="00E747D5" w:rsidRDefault="00C24C17" w:rsidP="00C24C17">
          <w:pPr>
            <w:spacing w:before="60" w:line="360" w:lineRule="auto"/>
            <w:rPr>
              <w:rFonts w:ascii="Arial" w:hAnsi="Arial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UP Falcon Outillage Méthodes</w:t>
          </w:r>
        </w:p>
      </w:tc>
      <w:tc>
        <w:tcPr>
          <w:tcW w:w="10347" w:type="dxa"/>
          <w:gridSpan w:val="2"/>
          <w:tcBorders>
            <w:top w:val="nil"/>
            <w:bottom w:val="single" w:sz="6" w:space="0" w:color="auto"/>
            <w:right w:val="nil"/>
          </w:tcBorders>
        </w:tcPr>
        <w:p w:rsidR="00E747D5" w:rsidRPr="009645E3" w:rsidRDefault="00E747D5" w:rsidP="003324FE">
          <w:pPr>
            <w:pStyle w:val="ZDocTitreL1"/>
            <w:spacing w:before="0" w:after="120"/>
            <w:rPr>
              <w:b w:val="0"/>
              <w:color w:val="000000"/>
              <w:sz w:val="36"/>
            </w:rPr>
          </w:pPr>
          <w:r w:rsidRPr="003324FE">
            <w:rPr>
              <w:sz w:val="36"/>
              <w:szCs w:val="36"/>
            </w:rPr>
            <w:fldChar w:fldCharType="begin"/>
          </w:r>
          <w:r w:rsidRPr="003324FE">
            <w:rPr>
              <w:sz w:val="36"/>
              <w:szCs w:val="36"/>
            </w:rPr>
            <w:instrText xml:space="preserve"> REF  TITRE_FI  \* MERGEFORMAT </w:instrText>
          </w:r>
          <w:r w:rsidRPr="003324FE">
            <w:rPr>
              <w:sz w:val="36"/>
              <w:szCs w:val="36"/>
            </w:rPr>
            <w:fldChar w:fldCharType="separate"/>
          </w:r>
          <w:r w:rsidR="005C7063" w:rsidRPr="005C7063">
            <w:rPr>
              <w:sz w:val="36"/>
              <w:szCs w:val="36"/>
            </w:rPr>
            <w:t>Essai du calculateur pressurisation</w:t>
          </w:r>
          <w:r w:rsidRPr="003324FE">
            <w:rPr>
              <w:sz w:val="36"/>
              <w:szCs w:val="36"/>
            </w:rPr>
            <w:fldChar w:fldCharType="end"/>
          </w:r>
        </w:p>
      </w:tc>
      <w:tc>
        <w:tcPr>
          <w:tcW w:w="1418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200"/>
            <w:ind w:right="-71"/>
            <w:rPr>
              <w:rFonts w:ascii="Arial" w:hAnsi="Arial"/>
              <w:color w:val="000000"/>
            </w:rPr>
          </w:pPr>
          <w:r>
            <w:rPr>
              <w:rFonts w:ascii="Arial" w:hAnsi="Arial"/>
              <w:color w:val="000000"/>
            </w:rPr>
            <w:t>Date diffusion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A50F6A" w:rsidRDefault="00E747D5" w:rsidP="00B954F3">
          <w:pPr>
            <w:tabs>
              <w:tab w:val="left" w:pos="4607"/>
            </w:tabs>
            <w:spacing w:before="200"/>
            <w:jc w:val="center"/>
            <w:rPr>
              <w:rFonts w:ascii="Arial" w:hAnsi="Arial"/>
              <w:b/>
              <w:sz w:val="24"/>
            </w:rPr>
          </w:pPr>
          <w:r w:rsidRPr="00BA2B96">
            <w:rPr>
              <w:rFonts w:ascii="Arial" w:hAnsi="Arial" w:cs="Arial"/>
              <w:b/>
              <w:sz w:val="24"/>
              <w:szCs w:val="24"/>
            </w:rPr>
            <w:fldChar w:fldCharType="begin"/>
          </w:r>
          <w:r w:rsidRPr="00BA2B96">
            <w:rPr>
              <w:rFonts w:ascii="Arial" w:hAnsi="Arial" w:cs="Arial"/>
              <w:b/>
              <w:sz w:val="24"/>
              <w:szCs w:val="24"/>
            </w:rPr>
            <w:instrText xml:space="preserve"> REF  DATE_DIF </w:instrText>
          </w:r>
          <w:r>
            <w:rPr>
              <w:rFonts w:ascii="Arial" w:hAnsi="Arial" w:cs="Arial"/>
              <w:b/>
              <w:sz w:val="24"/>
              <w:szCs w:val="24"/>
            </w:rPr>
            <w:instrText xml:space="preserve"> \* MERGEFORMAT </w:instrText>
          </w:r>
          <w:r w:rsidRPr="00BA2B96">
            <w:rPr>
              <w:rFonts w:ascii="Arial" w:hAnsi="Arial" w:cs="Arial"/>
              <w:b/>
              <w:sz w:val="24"/>
              <w:szCs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  <w:szCs w:val="24"/>
            </w:rPr>
            <w:t>19/04/201</w:t>
          </w:r>
          <w:r w:rsidRPr="00BA2B96">
            <w:rPr>
              <w:rFonts w:ascii="Arial" w:hAnsi="Arial" w:cs="Arial"/>
              <w:b/>
              <w:sz w:val="24"/>
              <w:szCs w:val="24"/>
            </w:rPr>
            <w:fldChar w:fldCharType="end"/>
          </w:r>
          <w:r w:rsidR="00B954F3">
            <w:rPr>
              <w:rFonts w:ascii="Arial" w:hAnsi="Arial" w:cs="Arial"/>
              <w:b/>
              <w:sz w:val="24"/>
              <w:szCs w:val="24"/>
            </w:rPr>
            <w:t>7</w:t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</w:p>
      </w:tc>
      <w:tc>
        <w:tcPr>
          <w:tcW w:w="10347" w:type="dxa"/>
          <w:gridSpan w:val="2"/>
          <w:tcBorders>
            <w:top w:val="nil"/>
            <w:left w:val="nil"/>
            <w:bottom w:val="nil"/>
            <w:right w:val="nil"/>
          </w:tcBorders>
        </w:tcPr>
        <w:p w:rsidR="00E747D5" w:rsidRPr="0057406F" w:rsidRDefault="00E747D5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  <w:sz w:val="32"/>
              <w:szCs w:val="32"/>
            </w:rPr>
          </w:pPr>
          <w:r>
            <w:rPr>
              <w:rFonts w:ascii="Arial" w:hAnsi="Arial" w:cs="Arial"/>
              <w:b/>
              <w:sz w:val="32"/>
              <w:szCs w:val="32"/>
            </w:rPr>
            <w:t>II.</w:t>
          </w:r>
          <w:r w:rsidRPr="0057406F">
            <w:rPr>
              <w:rFonts w:ascii="Arial" w:hAnsi="Arial" w:cs="Arial"/>
              <w:b/>
              <w:sz w:val="32"/>
              <w:szCs w:val="32"/>
            </w:rPr>
            <w:t xml:space="preserve"> Historique / Évolutions / </w:t>
          </w:r>
          <w:r>
            <w:rPr>
              <w:rFonts w:ascii="Arial" w:hAnsi="Arial" w:cs="Arial"/>
              <w:b/>
              <w:sz w:val="32"/>
              <w:szCs w:val="32"/>
            </w:rPr>
            <w:t xml:space="preserve">Kits </w:t>
          </w:r>
          <w:r w:rsidRPr="0057406F">
            <w:rPr>
              <w:rFonts w:ascii="Arial" w:hAnsi="Arial" w:cs="Arial"/>
              <w:b/>
              <w:sz w:val="32"/>
              <w:szCs w:val="32"/>
            </w:rPr>
            <w:t>EPI</w:t>
          </w:r>
        </w:p>
      </w:tc>
      <w:tc>
        <w:tcPr>
          <w:tcW w:w="1418" w:type="dxa"/>
          <w:tcBorders>
            <w:top w:val="nil"/>
            <w:left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right" w:pos="1914"/>
            </w:tabs>
            <w:spacing w:before="60"/>
            <w:ind w:right="71"/>
            <w:jc w:val="right"/>
            <w:rPr>
              <w:rFonts w:ascii="Arial" w:hAnsi="Arial"/>
              <w:b/>
            </w:rPr>
          </w:pPr>
          <w:r>
            <w:rPr>
              <w:rFonts w:ascii="Arial" w:hAnsi="Arial"/>
              <w:b/>
            </w:rPr>
            <w:t>Page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:rsidR="00E747D5" w:rsidRDefault="00E747D5">
          <w:pPr>
            <w:spacing w:before="60"/>
            <w:jc w:val="center"/>
            <w:rPr>
              <w:rFonts w:ascii="Arial" w:hAnsi="Arial"/>
            </w:rPr>
          </w:pPr>
          <w:r>
            <w:rPr>
              <w:rFonts w:ascii="Arial" w:hAnsi="Arial"/>
              <w:b/>
            </w:rPr>
            <w:t xml:space="preserve">2 - </w:t>
          </w:r>
          <w:r>
            <w:rPr>
              <w:rStyle w:val="PageNumber"/>
              <w:rFonts w:ascii="Arial" w:hAnsi="Arial"/>
              <w:b/>
            </w:rPr>
            <w:fldChar w:fldCharType="begin"/>
          </w:r>
          <w:r>
            <w:rPr>
              <w:rStyle w:val="PageNumber"/>
              <w:rFonts w:ascii="Arial" w:hAnsi="Arial"/>
              <w:b/>
            </w:rPr>
            <w:instrText xml:space="preserve"> PAGE </w:instrText>
          </w:r>
          <w:r>
            <w:rPr>
              <w:rStyle w:val="PageNumber"/>
              <w:rFonts w:ascii="Arial" w:hAnsi="Arial"/>
              <w:b/>
            </w:rPr>
            <w:fldChar w:fldCharType="separate"/>
          </w:r>
          <w:r w:rsidR="006F741A">
            <w:rPr>
              <w:rStyle w:val="PageNumber"/>
              <w:rFonts w:ascii="Arial" w:hAnsi="Arial"/>
              <w:b/>
              <w:noProof/>
            </w:rPr>
            <w:t>1</w:t>
          </w:r>
          <w:r>
            <w:rPr>
              <w:rStyle w:val="PageNumber"/>
              <w:rFonts w:ascii="Arial" w:hAnsi="Arial"/>
              <w:b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71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694"/>
      <w:gridCol w:w="3969"/>
      <w:gridCol w:w="6378"/>
      <w:gridCol w:w="1418"/>
      <w:gridCol w:w="1559"/>
    </w:tblGrid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single" w:sz="6" w:space="0" w:color="auto"/>
            <w:bottom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  <w:r>
            <w:rPr>
              <w:rFonts w:ascii="Arial" w:hAnsi="Arial"/>
            </w:rPr>
            <w:pict>
              <v:rect id="_x0000_s2079" style="position:absolute;left:0;text-align:left;margin-left:21pt;margin-top:21.3pt;width:802.55pt;height:554.75pt;z-index:251657728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rFonts w:ascii="Arial" w:hAnsi="Arial"/>
              <w:b/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110pt;height:38.5pt" fillcolor="window">
                <v:imagedata r:id="rId1" o:title=""/>
              </v:shape>
            </w:pict>
          </w:r>
        </w:p>
      </w:tc>
      <w:tc>
        <w:tcPr>
          <w:tcW w:w="3969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E4245B">
          <w:pPr>
            <w:spacing w:before="200"/>
            <w:jc w:val="center"/>
            <w:rPr>
              <w:rFonts w:ascii="Arial" w:hAnsi="Arial"/>
              <w:b/>
              <w:color w:val="000000"/>
              <w:sz w:val="36"/>
            </w:rPr>
          </w:pPr>
          <w:r>
            <w:rPr>
              <w:rFonts w:ascii="Arial" w:hAnsi="Arial"/>
              <w:b/>
              <w:color w:val="000000"/>
              <w:sz w:val="36"/>
            </w:rPr>
            <w:t>F2MB</w:t>
          </w:r>
        </w:p>
      </w:tc>
      <w:tc>
        <w:tcPr>
          <w:tcW w:w="6378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133A77">
          <w:pPr>
            <w:tabs>
              <w:tab w:val="left" w:pos="3331"/>
            </w:tabs>
            <w:spacing w:before="120"/>
            <w:ind w:left="68"/>
            <w:rPr>
              <w:rFonts w:ascii="Arial" w:hAnsi="Arial"/>
              <w:b/>
              <w:color w:val="000000"/>
              <w:sz w:val="32"/>
            </w:rPr>
          </w:pPr>
          <w:r>
            <w:rPr>
              <w:rFonts w:ascii="Arial" w:hAnsi="Arial"/>
              <w:b/>
              <w:i/>
              <w:color w:val="000000"/>
              <w:sz w:val="28"/>
              <w:u w:val="single"/>
            </w:rPr>
            <w:t>Fiche d’instruction</w:t>
          </w:r>
          <w:r>
            <w:rPr>
              <w:rFonts w:ascii="Arial" w:hAnsi="Arial"/>
              <w:b/>
              <w:color w:val="000000"/>
              <w:sz w:val="32"/>
            </w:rPr>
            <w:t xml:space="preserve"> :</w:t>
          </w:r>
          <w:r>
            <w:rPr>
              <w:rFonts w:ascii="Arial" w:hAnsi="Arial"/>
              <w:b/>
              <w:color w:val="000000"/>
              <w:sz w:val="44"/>
            </w:rPr>
            <w:tab/>
          </w:r>
          <w:r>
            <w:rPr>
              <w:rFonts w:ascii="Arial" w:hAnsi="Arial" w:cs="Arial"/>
              <w:b/>
              <w:color w:val="000000"/>
              <w:sz w:val="40"/>
            </w:rPr>
            <w:fldChar w:fldCharType="begin"/>
          </w:r>
          <w:r>
            <w:rPr>
              <w:rFonts w:ascii="Arial" w:hAnsi="Arial" w:cs="Arial"/>
              <w:b/>
              <w:color w:val="000000"/>
              <w:sz w:val="40"/>
            </w:rPr>
            <w:instrText xml:space="preserve"> REF  REF_FI  \* MERGEFORMAT </w:instrText>
          </w:r>
          <w:r>
            <w:rPr>
              <w:rFonts w:ascii="Arial" w:hAnsi="Arial" w:cs="Arial"/>
              <w:b/>
              <w:color w:val="000000"/>
              <w:sz w:val="40"/>
            </w:rPr>
            <w:fldChar w:fldCharType="separate"/>
          </w:r>
          <w:r w:rsidR="005C7063" w:rsidRPr="005C7063">
            <w:rPr>
              <w:rFonts w:ascii="Arial" w:hAnsi="Arial" w:cs="Arial"/>
              <w:b/>
              <w:color w:val="000000"/>
              <w:sz w:val="40"/>
            </w:rPr>
            <w:t>EG 210-156</w:t>
          </w:r>
          <w:r>
            <w:rPr>
              <w:rFonts w:ascii="Arial" w:hAnsi="Arial" w:cs="Arial"/>
              <w:b/>
              <w:color w:val="000000"/>
              <w:sz w:val="40"/>
            </w:rPr>
            <w:fldChar w:fldCharType="end"/>
          </w:r>
        </w:p>
      </w:tc>
      <w:tc>
        <w:tcPr>
          <w:tcW w:w="1418" w:type="dxa"/>
          <w:tcBorders>
            <w:top w:val="single" w:sz="6" w:space="0" w:color="auto"/>
            <w:bottom w:val="nil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320"/>
            <w:ind w:left="68" w:right="-71"/>
            <w:jc w:val="center"/>
            <w:rPr>
              <w:rFonts w:ascii="Arial" w:hAnsi="Arial"/>
              <w:b/>
              <w:color w:val="000000"/>
              <w:sz w:val="24"/>
            </w:rPr>
          </w:pPr>
          <w:r>
            <w:rPr>
              <w:rFonts w:ascii="Arial" w:hAnsi="Arial"/>
              <w:b/>
              <w:color w:val="000000"/>
              <w:sz w:val="24"/>
            </w:rPr>
            <w:t>Indice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A50F6A" w:rsidRDefault="00E9341A" w:rsidP="00564E08">
          <w:pPr>
            <w:tabs>
              <w:tab w:val="left" w:pos="4607"/>
            </w:tabs>
            <w:spacing w:before="120"/>
            <w:ind w:left="68" w:right="352"/>
            <w:jc w:val="center"/>
            <w:rPr>
              <w:rFonts w:ascii="Arial" w:hAnsi="Arial"/>
              <w:b/>
              <w:sz w:val="44"/>
            </w:rPr>
          </w:pPr>
          <w:r>
            <w:rPr>
              <w:rFonts w:ascii="Arial" w:hAnsi="Arial"/>
              <w:b/>
              <w:sz w:val="44"/>
            </w:rPr>
            <w:t>I</w:t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bottom w:val="single" w:sz="6" w:space="0" w:color="auto"/>
          </w:tcBorders>
        </w:tcPr>
        <w:p w:rsidR="00C24C17" w:rsidRPr="00C24C17" w:rsidRDefault="00C24C17" w:rsidP="00C24C17">
          <w:pPr>
            <w:spacing w:before="60"/>
            <w:rPr>
              <w:rFonts w:ascii="Arial" w:hAnsi="Arial"/>
              <w:i/>
              <w:sz w:val="18"/>
              <w:szCs w:val="18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Établissement de Mérignac</w:t>
          </w:r>
        </w:p>
        <w:p w:rsidR="00E747D5" w:rsidRDefault="00C24C17" w:rsidP="00C24C17">
          <w:pPr>
            <w:spacing w:before="60" w:line="360" w:lineRule="auto"/>
            <w:rPr>
              <w:rFonts w:ascii="Arial" w:hAnsi="Arial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UP Falcon Outillage Méthodes</w:t>
          </w:r>
        </w:p>
      </w:tc>
      <w:tc>
        <w:tcPr>
          <w:tcW w:w="10347" w:type="dxa"/>
          <w:gridSpan w:val="2"/>
          <w:tcBorders>
            <w:top w:val="nil"/>
            <w:bottom w:val="single" w:sz="6" w:space="0" w:color="auto"/>
            <w:right w:val="nil"/>
          </w:tcBorders>
        </w:tcPr>
        <w:p w:rsidR="00E747D5" w:rsidRPr="00E46956" w:rsidRDefault="00E747D5" w:rsidP="003324FE">
          <w:pPr>
            <w:pStyle w:val="ZDocTitreL1"/>
            <w:spacing w:before="0" w:after="120"/>
            <w:rPr>
              <w:b w:val="0"/>
              <w:color w:val="000000"/>
              <w:sz w:val="36"/>
            </w:rPr>
          </w:pPr>
          <w:r w:rsidRPr="003324FE">
            <w:rPr>
              <w:sz w:val="36"/>
              <w:szCs w:val="36"/>
            </w:rPr>
            <w:fldChar w:fldCharType="begin"/>
          </w:r>
          <w:r w:rsidRPr="003324FE">
            <w:rPr>
              <w:sz w:val="36"/>
              <w:szCs w:val="36"/>
            </w:rPr>
            <w:instrText xml:space="preserve"> REF  TITRE_FI  \* MERGEFORMAT </w:instrText>
          </w:r>
          <w:r w:rsidRPr="003324FE">
            <w:rPr>
              <w:sz w:val="36"/>
              <w:szCs w:val="36"/>
            </w:rPr>
            <w:fldChar w:fldCharType="separate"/>
          </w:r>
          <w:r w:rsidR="005C7063" w:rsidRPr="005C7063">
            <w:rPr>
              <w:sz w:val="36"/>
              <w:szCs w:val="36"/>
            </w:rPr>
            <w:t>Essai du calculateur pressurisation</w:t>
          </w:r>
          <w:r w:rsidRPr="003324FE">
            <w:rPr>
              <w:sz w:val="36"/>
              <w:szCs w:val="36"/>
            </w:rPr>
            <w:fldChar w:fldCharType="end"/>
          </w:r>
        </w:p>
      </w:tc>
      <w:tc>
        <w:tcPr>
          <w:tcW w:w="1418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200"/>
            <w:ind w:right="-71"/>
            <w:rPr>
              <w:rFonts w:ascii="Arial" w:hAnsi="Arial"/>
              <w:color w:val="000000"/>
            </w:rPr>
          </w:pPr>
          <w:r>
            <w:rPr>
              <w:rFonts w:ascii="Arial" w:hAnsi="Arial"/>
              <w:color w:val="000000"/>
            </w:rPr>
            <w:t>Date diffusion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A50F6A" w:rsidRDefault="00E747D5" w:rsidP="00E9341A">
          <w:pPr>
            <w:tabs>
              <w:tab w:val="left" w:pos="4607"/>
            </w:tabs>
            <w:spacing w:before="200"/>
            <w:jc w:val="center"/>
            <w:rPr>
              <w:rFonts w:ascii="Arial" w:hAnsi="Arial"/>
              <w:b/>
              <w:sz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b/>
              <w:sz w:val="24"/>
              <w:szCs w:val="24"/>
            </w:rPr>
            <w:instrText xml:space="preserve"> REF  DATE_DIF  \* MERGEFORMAT </w:instrText>
          </w:r>
          <w:r>
            <w:rPr>
              <w:rFonts w:ascii="Arial" w:hAnsi="Arial" w:cs="Arial"/>
              <w:b/>
              <w:sz w:val="24"/>
              <w:szCs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  <w:szCs w:val="24"/>
            </w:rPr>
            <w:t>19/04/201</w:t>
          </w:r>
          <w:r>
            <w:rPr>
              <w:rFonts w:ascii="Arial" w:hAnsi="Arial" w:cs="Arial"/>
              <w:b/>
              <w:sz w:val="24"/>
              <w:szCs w:val="24"/>
            </w:rPr>
            <w:fldChar w:fldCharType="end"/>
          </w:r>
          <w:r w:rsidR="00E9341A">
            <w:rPr>
              <w:rFonts w:ascii="Arial" w:hAnsi="Arial" w:cs="Arial"/>
              <w:b/>
              <w:sz w:val="24"/>
              <w:szCs w:val="24"/>
            </w:rPr>
            <w:t>7</w:t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</w:p>
      </w:tc>
      <w:tc>
        <w:tcPr>
          <w:tcW w:w="10347" w:type="dxa"/>
          <w:gridSpan w:val="2"/>
          <w:tcBorders>
            <w:top w:val="nil"/>
            <w:left w:val="nil"/>
            <w:bottom w:val="nil"/>
            <w:right w:val="nil"/>
          </w:tcBorders>
        </w:tcPr>
        <w:p w:rsidR="00E747D5" w:rsidRDefault="00E747D5" w:rsidP="006528EB">
          <w:pPr>
            <w:tabs>
              <w:tab w:val="left" w:pos="5840"/>
            </w:tabs>
            <w:spacing w:before="60"/>
            <w:jc w:val="center"/>
            <w:rPr>
              <w:rFonts w:ascii="Arial" w:hAnsi="Arial"/>
              <w:b/>
              <w:sz w:val="32"/>
            </w:rPr>
          </w:pPr>
          <w:r>
            <w:rPr>
              <w:rFonts w:ascii="Arial" w:hAnsi="Arial"/>
              <w:b/>
              <w:sz w:val="32"/>
            </w:rPr>
            <w:t>III. Documents de référence / Liste outillages</w:t>
          </w:r>
        </w:p>
      </w:tc>
      <w:tc>
        <w:tcPr>
          <w:tcW w:w="1418" w:type="dxa"/>
          <w:tcBorders>
            <w:top w:val="nil"/>
            <w:left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right" w:pos="1914"/>
            </w:tabs>
            <w:spacing w:before="60"/>
            <w:ind w:right="71"/>
            <w:jc w:val="right"/>
            <w:rPr>
              <w:rFonts w:ascii="Arial" w:hAnsi="Arial"/>
              <w:b/>
            </w:rPr>
          </w:pPr>
          <w:r>
            <w:rPr>
              <w:rFonts w:ascii="Arial" w:hAnsi="Arial"/>
              <w:b/>
            </w:rPr>
            <w:t>Page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:rsidR="00E747D5" w:rsidRDefault="00E747D5">
          <w:pPr>
            <w:spacing w:before="60"/>
            <w:jc w:val="center"/>
            <w:rPr>
              <w:rFonts w:ascii="Arial" w:hAnsi="Arial"/>
            </w:rPr>
          </w:pPr>
          <w:r>
            <w:rPr>
              <w:rFonts w:ascii="Arial" w:hAnsi="Arial"/>
              <w:b/>
            </w:rPr>
            <w:t xml:space="preserve">3 - </w:t>
          </w:r>
          <w:r>
            <w:rPr>
              <w:rStyle w:val="PageNumber"/>
              <w:rFonts w:ascii="Arial" w:hAnsi="Arial"/>
              <w:b/>
            </w:rPr>
            <w:fldChar w:fldCharType="begin"/>
          </w:r>
          <w:r>
            <w:rPr>
              <w:rStyle w:val="PageNumber"/>
              <w:rFonts w:ascii="Arial" w:hAnsi="Arial"/>
              <w:b/>
            </w:rPr>
            <w:instrText xml:space="preserve"> PAGE </w:instrText>
          </w:r>
          <w:r>
            <w:rPr>
              <w:rStyle w:val="PageNumber"/>
              <w:rFonts w:ascii="Arial" w:hAnsi="Arial"/>
              <w:b/>
            </w:rPr>
            <w:fldChar w:fldCharType="separate"/>
          </w:r>
          <w:r w:rsidR="006F741A">
            <w:rPr>
              <w:rStyle w:val="PageNumber"/>
              <w:rFonts w:ascii="Arial" w:hAnsi="Arial"/>
              <w:b/>
              <w:noProof/>
            </w:rPr>
            <w:t>1</w:t>
          </w:r>
          <w:r>
            <w:rPr>
              <w:rStyle w:val="PageNumber"/>
              <w:rFonts w:ascii="Arial" w:hAnsi="Arial"/>
              <w:b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914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560"/>
      <w:gridCol w:w="1134"/>
      <w:gridCol w:w="2835"/>
      <w:gridCol w:w="545"/>
      <w:gridCol w:w="872"/>
    </w:tblGrid>
    <w:tr w:rsidR="00E747D5" w:rsidTr="00251AD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single" w:sz="6" w:space="0" w:color="auto"/>
            <w:left w:val="single" w:sz="6" w:space="0" w:color="auto"/>
            <w:bottom w:val="nil"/>
          </w:tcBorders>
          <w:vAlign w:val="center"/>
        </w:tcPr>
        <w:p w:rsidR="00E747D5" w:rsidRDefault="00E747D5" w:rsidP="00490D89">
          <w:pPr>
            <w:jc w:val="center"/>
            <w:rPr>
              <w:sz w:val="16"/>
            </w:rPr>
          </w:pPr>
          <w:r>
            <w:rPr>
              <w:sz w:val="16"/>
            </w:rPr>
            <w:pict>
              <v:rect id="_x0000_s2073" style="position:absolute;left:0;text-align:left;margin-left:21pt;margin-top:43pt;width:802.55pt;height:533.05pt;z-index:251656704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b/>
              <w:noProof/>
              <w:sz w:val="16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9" type="#_x0000_t75" style="width:60.5pt;height:21pt" fillcolor="window">
                <v:imagedata r:id="rId1" o:title=""/>
              </v:shape>
            </w:pict>
          </w:r>
        </w:p>
      </w:tc>
      <w:tc>
        <w:tcPr>
          <w:tcW w:w="1134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102AD6">
          <w:pPr>
            <w:spacing w:before="120"/>
            <w:jc w:val="center"/>
            <w:rPr>
              <w:rFonts w:ascii="Arial" w:hAnsi="Arial" w:cs="Arial"/>
              <w:b/>
              <w:sz w:val="24"/>
            </w:rPr>
          </w:pPr>
          <w:r w:rsidRPr="00490D89">
            <w:rPr>
              <w:rFonts w:ascii="Arial" w:hAnsi="Arial" w:cs="Arial"/>
              <w:b/>
              <w:sz w:val="24"/>
            </w:rPr>
            <w:t>F</w:t>
          </w:r>
          <w:r>
            <w:rPr>
              <w:rFonts w:ascii="Arial" w:hAnsi="Arial" w:cs="Arial"/>
              <w:b/>
              <w:sz w:val="24"/>
            </w:rPr>
            <w:t>2MB</w:t>
          </w:r>
        </w:p>
      </w:tc>
      <w:tc>
        <w:tcPr>
          <w:tcW w:w="2835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133A77">
          <w:pPr>
            <w:spacing w:before="120"/>
            <w:ind w:left="74"/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fldChar w:fldCharType="begin"/>
          </w:r>
          <w:r>
            <w:rPr>
              <w:rFonts w:ascii="Arial" w:hAnsi="Arial" w:cs="Arial"/>
              <w:b/>
              <w:sz w:val="24"/>
            </w:rPr>
            <w:instrText xml:space="preserve"> REF  REF_FI  \* MERGEFORMAT </w:instrText>
          </w:r>
          <w:r>
            <w:rPr>
              <w:rFonts w:ascii="Arial" w:hAnsi="Arial" w:cs="Arial"/>
              <w:b/>
              <w:sz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</w:rPr>
            <w:t>EG 210-156</w:t>
          </w:r>
          <w:r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1417" w:type="dxa"/>
          <w:gridSpan w:val="2"/>
          <w:tcBorders>
            <w:top w:val="single" w:sz="6" w:space="0" w:color="auto"/>
            <w:bottom w:val="single" w:sz="6" w:space="0" w:color="auto"/>
          </w:tcBorders>
          <w:vAlign w:val="center"/>
        </w:tcPr>
        <w:p w:rsidR="00E747D5" w:rsidRPr="00490D89" w:rsidRDefault="00E747D5" w:rsidP="00490D89">
          <w:pPr>
            <w:tabs>
              <w:tab w:val="right" w:pos="1347"/>
            </w:tabs>
            <w:spacing w:before="120"/>
            <w:ind w:left="408" w:hanging="408"/>
            <w:jc w:val="center"/>
            <w:rPr>
              <w:rFonts w:ascii="Arial" w:hAnsi="Arial" w:cs="Arial"/>
            </w:rPr>
          </w:pPr>
          <w:r w:rsidRPr="00490D89">
            <w:rPr>
              <w:rFonts w:ascii="Arial" w:hAnsi="Arial" w:cs="Arial"/>
              <w:b/>
            </w:rPr>
            <w:t xml:space="preserve">Indice : </w:t>
          </w:r>
          <w:r>
            <w:rPr>
              <w:rFonts w:ascii="Arial" w:hAnsi="Arial" w:cs="Arial"/>
              <w:b/>
              <w:sz w:val="24"/>
            </w:rPr>
            <w:t>G</w:t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nil"/>
            <w:left w:val="single" w:sz="6" w:space="0" w:color="auto"/>
            <w:bottom w:val="nil"/>
          </w:tcBorders>
          <w:vAlign w:val="center"/>
        </w:tcPr>
        <w:p w:rsidR="00C24C17" w:rsidRPr="00C24C17" w:rsidRDefault="00C24C17" w:rsidP="00C24C17">
          <w:pPr>
            <w:ind w:right="-71"/>
            <w:rPr>
              <w:rFonts w:ascii="Arial" w:hAnsi="Arial" w:cs="Arial"/>
              <w:i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Établissement de Mérignac</w:t>
          </w:r>
        </w:p>
        <w:p w:rsidR="00E747D5" w:rsidRPr="00251AD9" w:rsidRDefault="00C24C17" w:rsidP="00C24C17">
          <w:pPr>
            <w:spacing w:line="360" w:lineRule="auto"/>
            <w:ind w:right="-71"/>
            <w:rPr>
              <w:rFonts w:ascii="Arial" w:hAnsi="Arial" w:cs="Arial"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UP Falcon Outillage Méthodes</w:t>
          </w:r>
        </w:p>
      </w:tc>
      <w:tc>
        <w:tcPr>
          <w:tcW w:w="5386" w:type="dxa"/>
          <w:gridSpan w:val="4"/>
          <w:tcBorders>
            <w:top w:val="nil"/>
            <w:bottom w:val="nil"/>
            <w:right w:val="nil"/>
          </w:tcBorders>
          <w:vAlign w:val="center"/>
        </w:tcPr>
        <w:p w:rsidR="00E747D5" w:rsidRPr="00490D89" w:rsidRDefault="00E747D5" w:rsidP="00133A77">
          <w:pPr>
            <w:tabs>
              <w:tab w:val="right" w:pos="1347"/>
            </w:tabs>
            <w:spacing w:before="60"/>
            <w:ind w:left="406" w:hanging="406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TITRE_FI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Essai du calculateur pressurisation</w:t>
          </w:r>
          <w:r>
            <w:rPr>
              <w:rFonts w:ascii="Arial" w:hAnsi="Arial" w:cs="Arial"/>
              <w:b/>
            </w:rPr>
            <w:fldChar w:fldCharType="end"/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5529" w:type="dxa"/>
          <w:gridSpan w:val="3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IV. Objectif</w:t>
          </w:r>
          <w:r w:rsidRPr="00490D89">
            <w:rPr>
              <w:rFonts w:ascii="Arial" w:hAnsi="Arial" w:cs="Arial"/>
              <w:b/>
            </w:rPr>
            <w:t xml:space="preserve"> / Préliminaires</w:t>
          </w:r>
        </w:p>
      </w:tc>
      <w:tc>
        <w:tcPr>
          <w:tcW w:w="54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right" w:pos="1914"/>
            </w:tabs>
            <w:spacing w:before="60"/>
            <w:jc w:val="right"/>
            <w:rPr>
              <w:rFonts w:ascii="Arial" w:hAnsi="Arial" w:cs="Arial"/>
              <w:b/>
              <w:sz w:val="16"/>
            </w:rPr>
          </w:pPr>
          <w:r w:rsidRPr="00490D89">
            <w:rPr>
              <w:rFonts w:ascii="Arial" w:hAnsi="Arial" w:cs="Arial"/>
              <w:b/>
              <w:sz w:val="16"/>
            </w:rPr>
            <w:t>Page</w:t>
          </w:r>
        </w:p>
      </w:tc>
      <w:tc>
        <w:tcPr>
          <w:tcW w:w="872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spacing w:before="60"/>
            <w:jc w:val="center"/>
            <w:rPr>
              <w:rFonts w:ascii="Arial" w:hAnsi="Arial" w:cs="Arial"/>
              <w:sz w:val="16"/>
            </w:rPr>
          </w:pPr>
          <w:r>
            <w:rPr>
              <w:rFonts w:ascii="Arial" w:hAnsi="Arial" w:cs="Arial"/>
              <w:b/>
              <w:sz w:val="16"/>
            </w:rPr>
            <w:t>4</w:t>
          </w:r>
          <w:r w:rsidRPr="00490D89">
            <w:rPr>
              <w:rFonts w:ascii="Arial" w:hAnsi="Arial" w:cs="Arial"/>
              <w:b/>
              <w:sz w:val="16"/>
            </w:rPr>
            <w:t xml:space="preserve"> - </w:t>
          </w:r>
          <w:r w:rsidRPr="00490D89">
            <w:rPr>
              <w:rStyle w:val="PageNumber"/>
              <w:rFonts w:ascii="Arial" w:hAnsi="Arial" w:cs="Arial"/>
              <w:b/>
              <w:sz w:val="16"/>
            </w:rPr>
            <w:fldChar w:fldCharType="begin"/>
          </w:r>
          <w:r w:rsidRPr="00490D89">
            <w:rPr>
              <w:rStyle w:val="PageNumber"/>
              <w:rFonts w:ascii="Arial" w:hAnsi="Arial" w:cs="Arial"/>
              <w:b/>
              <w:sz w:val="16"/>
            </w:rPr>
            <w:instrText xml:space="preserve"> PAGE </w:instrText>
          </w:r>
          <w:r w:rsidRPr="00490D89">
            <w:rPr>
              <w:rStyle w:val="PageNumber"/>
              <w:rFonts w:ascii="Arial" w:hAnsi="Arial" w:cs="Arial"/>
              <w:b/>
              <w:sz w:val="16"/>
            </w:rPr>
            <w:fldChar w:fldCharType="separate"/>
          </w:r>
          <w:r w:rsidR="006F741A">
            <w:rPr>
              <w:rStyle w:val="PageNumber"/>
              <w:rFonts w:ascii="Arial" w:hAnsi="Arial" w:cs="Arial"/>
              <w:b/>
              <w:noProof/>
              <w:sz w:val="16"/>
            </w:rPr>
            <w:t>1</w:t>
          </w:r>
          <w:r w:rsidRPr="00490D89">
            <w:rPr>
              <w:rStyle w:val="PageNumber"/>
              <w:rFonts w:ascii="Arial" w:hAnsi="Arial" w:cs="Arial"/>
              <w:b/>
              <w:sz w:val="16"/>
            </w:rPr>
            <w:fldChar w:fldCharType="end"/>
          </w:r>
        </w:p>
      </w:tc>
    </w:tr>
  </w:tbl>
  <w:p w:rsidR="00E747D5" w:rsidRDefault="00E747D5" w:rsidP="00490D89">
    <w:pPr>
      <w:tabs>
        <w:tab w:val="center" w:pos="8505"/>
        <w:tab w:val="right" w:pos="15451"/>
      </w:tabs>
      <w:rPr>
        <w:b/>
        <w:sz w:val="28"/>
      </w:rPr>
    </w:pPr>
  </w:p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914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560"/>
      <w:gridCol w:w="1134"/>
      <w:gridCol w:w="2835"/>
      <w:gridCol w:w="545"/>
      <w:gridCol w:w="872"/>
    </w:tblGrid>
    <w:tr w:rsidR="00E747D5" w:rsidTr="00251AD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single" w:sz="6" w:space="0" w:color="auto"/>
            <w:left w:val="single" w:sz="6" w:space="0" w:color="auto"/>
            <w:bottom w:val="nil"/>
          </w:tcBorders>
          <w:vAlign w:val="center"/>
        </w:tcPr>
        <w:p w:rsidR="00E747D5" w:rsidRDefault="00E747D5" w:rsidP="00490D89">
          <w:pPr>
            <w:jc w:val="center"/>
            <w:rPr>
              <w:sz w:val="16"/>
            </w:rPr>
          </w:pPr>
          <w:r>
            <w:rPr>
              <w:sz w:val="16"/>
            </w:rPr>
            <w:pict>
              <v:rect id="_x0000_s2084" style="position:absolute;left:0;text-align:left;margin-left:21pt;margin-top:43pt;width:802.55pt;height:533.05pt;z-index:251658752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b/>
              <w:noProof/>
              <w:sz w:val="16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0" type="#_x0000_t75" style="width:60.5pt;height:21pt" fillcolor="window">
                <v:imagedata r:id="rId1" o:title=""/>
              </v:shape>
            </w:pict>
          </w:r>
        </w:p>
      </w:tc>
      <w:tc>
        <w:tcPr>
          <w:tcW w:w="1134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4245B">
          <w:pPr>
            <w:spacing w:before="120"/>
            <w:jc w:val="center"/>
            <w:rPr>
              <w:rFonts w:ascii="Arial" w:hAnsi="Arial" w:cs="Arial"/>
              <w:b/>
              <w:sz w:val="24"/>
            </w:rPr>
          </w:pPr>
          <w:r w:rsidRPr="00490D89">
            <w:rPr>
              <w:rFonts w:ascii="Arial" w:hAnsi="Arial" w:cs="Arial"/>
              <w:b/>
              <w:sz w:val="24"/>
            </w:rPr>
            <w:t>F</w:t>
          </w:r>
          <w:r>
            <w:rPr>
              <w:rFonts w:ascii="Arial" w:hAnsi="Arial" w:cs="Arial"/>
              <w:b/>
              <w:sz w:val="24"/>
            </w:rPr>
            <w:t>2MB</w:t>
          </w:r>
        </w:p>
      </w:tc>
      <w:tc>
        <w:tcPr>
          <w:tcW w:w="2835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335C21">
          <w:pPr>
            <w:spacing w:before="120"/>
            <w:ind w:left="74"/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fldChar w:fldCharType="begin"/>
          </w:r>
          <w:r>
            <w:rPr>
              <w:rFonts w:ascii="Arial" w:hAnsi="Arial" w:cs="Arial"/>
              <w:b/>
              <w:sz w:val="24"/>
            </w:rPr>
            <w:instrText xml:space="preserve"> REF  REF_FI  \* MERGEFORMAT </w:instrText>
          </w:r>
          <w:r>
            <w:rPr>
              <w:rFonts w:ascii="Arial" w:hAnsi="Arial" w:cs="Arial"/>
              <w:b/>
              <w:sz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</w:rPr>
            <w:t>EG 210-156</w:t>
          </w:r>
          <w:r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1417" w:type="dxa"/>
          <w:gridSpan w:val="2"/>
          <w:tcBorders>
            <w:top w:val="single" w:sz="6" w:space="0" w:color="auto"/>
            <w:bottom w:val="single" w:sz="6" w:space="0" w:color="auto"/>
          </w:tcBorders>
          <w:vAlign w:val="center"/>
        </w:tcPr>
        <w:p w:rsidR="00E747D5" w:rsidRPr="00490D89" w:rsidRDefault="00E747D5" w:rsidP="00490D89">
          <w:pPr>
            <w:tabs>
              <w:tab w:val="right" w:pos="1347"/>
            </w:tabs>
            <w:spacing w:before="120"/>
            <w:ind w:left="408" w:hanging="408"/>
            <w:jc w:val="center"/>
            <w:rPr>
              <w:rFonts w:ascii="Arial" w:hAnsi="Arial" w:cs="Arial"/>
            </w:rPr>
          </w:pPr>
          <w:r w:rsidRPr="00490D89">
            <w:rPr>
              <w:rFonts w:ascii="Arial" w:hAnsi="Arial" w:cs="Arial"/>
              <w:b/>
            </w:rPr>
            <w:t xml:space="preserve">Indice : </w:t>
          </w:r>
          <w:r w:rsidR="00B954F3">
            <w:rPr>
              <w:rFonts w:ascii="Arial" w:hAnsi="Arial" w:cs="Arial"/>
              <w:b/>
              <w:sz w:val="24"/>
            </w:rPr>
            <w:t>I</w:t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nil"/>
            <w:left w:val="single" w:sz="6" w:space="0" w:color="auto"/>
            <w:bottom w:val="nil"/>
          </w:tcBorders>
          <w:vAlign w:val="center"/>
        </w:tcPr>
        <w:p w:rsidR="00C24C17" w:rsidRPr="00C24C17" w:rsidRDefault="00C24C17" w:rsidP="00C24C17">
          <w:pPr>
            <w:ind w:right="-71"/>
            <w:rPr>
              <w:rFonts w:ascii="Arial" w:hAnsi="Arial" w:cs="Arial"/>
              <w:i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Établissement de Mérignac</w:t>
          </w:r>
        </w:p>
        <w:p w:rsidR="00E747D5" w:rsidRPr="00251AD9" w:rsidRDefault="00C24C17" w:rsidP="00C24C17">
          <w:pPr>
            <w:spacing w:line="360" w:lineRule="auto"/>
            <w:ind w:right="-71"/>
            <w:rPr>
              <w:rFonts w:ascii="Arial" w:hAnsi="Arial" w:cs="Arial"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UP Falcon Outillage Méthodes</w:t>
          </w:r>
        </w:p>
      </w:tc>
      <w:tc>
        <w:tcPr>
          <w:tcW w:w="5386" w:type="dxa"/>
          <w:gridSpan w:val="4"/>
          <w:tcBorders>
            <w:top w:val="nil"/>
            <w:bottom w:val="nil"/>
            <w:right w:val="nil"/>
          </w:tcBorders>
          <w:vAlign w:val="center"/>
        </w:tcPr>
        <w:p w:rsidR="00E747D5" w:rsidRPr="00490D89" w:rsidRDefault="00E747D5" w:rsidP="00335C21">
          <w:pPr>
            <w:tabs>
              <w:tab w:val="right" w:pos="1347"/>
            </w:tabs>
            <w:spacing w:before="60"/>
            <w:ind w:left="406" w:hanging="406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TITRE_FI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Essai du calculateur pressurisation</w:t>
          </w:r>
          <w:r>
            <w:rPr>
              <w:rFonts w:ascii="Arial" w:hAnsi="Arial" w:cs="Arial"/>
              <w:b/>
            </w:rPr>
            <w:fldChar w:fldCharType="end"/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5529" w:type="dxa"/>
          <w:gridSpan w:val="3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335C21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 xml:space="preserve">V. </w:t>
          </w: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TITRE_V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Mise en oeuvre</w:t>
          </w:r>
          <w:r>
            <w:rPr>
              <w:rFonts w:ascii="Arial" w:hAnsi="Arial" w:cs="Arial"/>
              <w:b/>
            </w:rPr>
            <w:fldChar w:fldCharType="end"/>
          </w:r>
        </w:p>
      </w:tc>
      <w:tc>
        <w:tcPr>
          <w:tcW w:w="54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right" w:pos="1914"/>
            </w:tabs>
            <w:spacing w:before="60"/>
            <w:jc w:val="right"/>
            <w:rPr>
              <w:rFonts w:ascii="Arial" w:hAnsi="Arial" w:cs="Arial"/>
              <w:b/>
              <w:sz w:val="16"/>
            </w:rPr>
          </w:pPr>
          <w:r w:rsidRPr="00490D89">
            <w:rPr>
              <w:rFonts w:ascii="Arial" w:hAnsi="Arial" w:cs="Arial"/>
              <w:b/>
              <w:sz w:val="16"/>
            </w:rPr>
            <w:t>Page</w:t>
          </w:r>
        </w:p>
      </w:tc>
      <w:tc>
        <w:tcPr>
          <w:tcW w:w="872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55733">
          <w:pPr>
            <w:spacing w:before="60"/>
            <w:jc w:val="center"/>
            <w:rPr>
              <w:rFonts w:ascii="Arial" w:hAnsi="Arial" w:cs="Arial"/>
              <w:sz w:val="16"/>
            </w:rPr>
          </w:pPr>
          <w:r>
            <w:rPr>
              <w:rFonts w:ascii="Arial" w:hAnsi="Arial" w:cs="Arial"/>
              <w:b/>
              <w:sz w:val="16"/>
            </w:rPr>
            <w:t>5</w:t>
          </w:r>
          <w:r w:rsidRPr="00490D89">
            <w:rPr>
              <w:rFonts w:ascii="Arial" w:hAnsi="Arial" w:cs="Arial"/>
              <w:b/>
              <w:sz w:val="16"/>
            </w:rPr>
            <w:t xml:space="preserve"> - </w:t>
          </w:r>
          <w:r>
            <w:rPr>
              <w:rStyle w:val="PageNumber"/>
              <w:rFonts w:ascii="Arial" w:hAnsi="Arial" w:cs="Arial"/>
              <w:b/>
              <w:sz w:val="16"/>
            </w:rPr>
            <w:fldChar w:fldCharType="begin"/>
          </w:r>
          <w:r>
            <w:rPr>
              <w:rStyle w:val="PageNumber"/>
              <w:rFonts w:ascii="Arial" w:hAnsi="Arial" w:cs="Arial"/>
              <w:b/>
              <w:sz w:val="16"/>
            </w:rPr>
            <w:instrText xml:space="preserve"> PAGE </w:instrText>
          </w:r>
          <w:r>
            <w:rPr>
              <w:rStyle w:val="PageNumber"/>
              <w:rFonts w:ascii="Arial" w:hAnsi="Arial" w:cs="Arial"/>
              <w:b/>
              <w:sz w:val="16"/>
            </w:rPr>
            <w:fldChar w:fldCharType="separate"/>
          </w:r>
          <w:r w:rsidR="006F741A">
            <w:rPr>
              <w:rStyle w:val="PageNumber"/>
              <w:rFonts w:ascii="Arial" w:hAnsi="Arial" w:cs="Arial"/>
              <w:b/>
              <w:noProof/>
              <w:sz w:val="16"/>
            </w:rPr>
            <w:t>2</w:t>
          </w:r>
          <w:r>
            <w:rPr>
              <w:rStyle w:val="PageNumber"/>
              <w:rFonts w:ascii="Arial" w:hAnsi="Arial" w:cs="Arial"/>
              <w:b/>
              <w:sz w:val="16"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914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560"/>
      <w:gridCol w:w="1134"/>
      <w:gridCol w:w="2835"/>
      <w:gridCol w:w="545"/>
      <w:gridCol w:w="872"/>
    </w:tblGrid>
    <w:tr w:rsidR="00E747D5" w:rsidTr="00251AD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single" w:sz="6" w:space="0" w:color="auto"/>
            <w:left w:val="single" w:sz="6" w:space="0" w:color="auto"/>
            <w:bottom w:val="nil"/>
          </w:tcBorders>
          <w:vAlign w:val="center"/>
        </w:tcPr>
        <w:p w:rsidR="00E747D5" w:rsidRDefault="00E747D5" w:rsidP="00490D89">
          <w:pPr>
            <w:jc w:val="center"/>
            <w:rPr>
              <w:sz w:val="16"/>
            </w:rPr>
          </w:pPr>
          <w:r>
            <w:rPr>
              <w:sz w:val="16"/>
            </w:rPr>
            <w:pict>
              <v:rect id="_x0000_s2085" style="position:absolute;left:0;text-align:left;margin-left:21pt;margin-top:43pt;width:802.55pt;height:533.05pt;z-index:251659776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b/>
              <w:noProof/>
              <w:sz w:val="16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1" type="#_x0000_t75" style="width:60.5pt;height:21pt" fillcolor="window">
                <v:imagedata r:id="rId1" o:title=""/>
              </v:shape>
            </w:pict>
          </w:r>
        </w:p>
      </w:tc>
      <w:tc>
        <w:tcPr>
          <w:tcW w:w="1134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4245B">
          <w:pPr>
            <w:spacing w:before="120"/>
            <w:jc w:val="center"/>
            <w:rPr>
              <w:rFonts w:ascii="Arial" w:hAnsi="Arial" w:cs="Arial"/>
              <w:b/>
              <w:sz w:val="24"/>
            </w:rPr>
          </w:pPr>
          <w:r w:rsidRPr="00490D89">
            <w:rPr>
              <w:rFonts w:ascii="Arial" w:hAnsi="Arial" w:cs="Arial"/>
              <w:b/>
              <w:sz w:val="24"/>
            </w:rPr>
            <w:t>F</w:t>
          </w:r>
          <w:r>
            <w:rPr>
              <w:rFonts w:ascii="Arial" w:hAnsi="Arial" w:cs="Arial"/>
              <w:b/>
              <w:sz w:val="24"/>
            </w:rPr>
            <w:t>2MB</w:t>
          </w:r>
        </w:p>
      </w:tc>
      <w:tc>
        <w:tcPr>
          <w:tcW w:w="2835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335C21">
          <w:pPr>
            <w:spacing w:before="120"/>
            <w:ind w:left="74"/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fldChar w:fldCharType="begin"/>
          </w:r>
          <w:r>
            <w:rPr>
              <w:rFonts w:ascii="Arial" w:hAnsi="Arial" w:cs="Arial"/>
              <w:b/>
              <w:sz w:val="24"/>
            </w:rPr>
            <w:instrText xml:space="preserve"> REF  REF_FI  \* MERGEFORMAT </w:instrText>
          </w:r>
          <w:r>
            <w:rPr>
              <w:rFonts w:ascii="Arial" w:hAnsi="Arial" w:cs="Arial"/>
              <w:b/>
              <w:sz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</w:rPr>
            <w:t>EG 210-156</w:t>
          </w:r>
          <w:r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1417" w:type="dxa"/>
          <w:gridSpan w:val="2"/>
          <w:tcBorders>
            <w:top w:val="single" w:sz="6" w:space="0" w:color="auto"/>
            <w:bottom w:val="single" w:sz="6" w:space="0" w:color="auto"/>
          </w:tcBorders>
          <w:vAlign w:val="center"/>
        </w:tcPr>
        <w:p w:rsidR="00E747D5" w:rsidRPr="00490D89" w:rsidRDefault="00E747D5" w:rsidP="000D6886">
          <w:pPr>
            <w:tabs>
              <w:tab w:val="right" w:pos="1347"/>
            </w:tabs>
            <w:spacing w:before="120"/>
            <w:ind w:left="408" w:hanging="408"/>
            <w:jc w:val="center"/>
            <w:rPr>
              <w:rFonts w:ascii="Arial" w:hAnsi="Arial" w:cs="Arial"/>
            </w:rPr>
          </w:pPr>
          <w:r w:rsidRPr="00490D89">
            <w:rPr>
              <w:rFonts w:ascii="Arial" w:hAnsi="Arial" w:cs="Arial"/>
              <w:b/>
            </w:rPr>
            <w:t xml:space="preserve">Indice : </w:t>
          </w:r>
          <w:r w:rsidR="00C24C17">
            <w:rPr>
              <w:rFonts w:ascii="Arial" w:hAnsi="Arial" w:cs="Arial"/>
              <w:b/>
            </w:rPr>
            <w:t>I</w:t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nil"/>
            <w:left w:val="single" w:sz="6" w:space="0" w:color="auto"/>
            <w:bottom w:val="nil"/>
          </w:tcBorders>
          <w:vAlign w:val="center"/>
        </w:tcPr>
        <w:p w:rsidR="00C24C17" w:rsidRPr="00C24C17" w:rsidRDefault="00C24C17" w:rsidP="00C24C17">
          <w:pPr>
            <w:ind w:right="-71"/>
            <w:rPr>
              <w:rFonts w:ascii="Arial" w:hAnsi="Arial" w:cs="Arial"/>
              <w:i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Établissement de Mérignac</w:t>
          </w:r>
        </w:p>
        <w:p w:rsidR="00E747D5" w:rsidRPr="00251AD9" w:rsidRDefault="00C24C17" w:rsidP="00C24C17">
          <w:pPr>
            <w:spacing w:line="360" w:lineRule="auto"/>
            <w:ind w:right="-71"/>
            <w:rPr>
              <w:rFonts w:ascii="Arial" w:hAnsi="Arial" w:cs="Arial"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UP Falcon Outillage Méthodes</w:t>
          </w:r>
        </w:p>
      </w:tc>
      <w:tc>
        <w:tcPr>
          <w:tcW w:w="5386" w:type="dxa"/>
          <w:gridSpan w:val="4"/>
          <w:tcBorders>
            <w:top w:val="nil"/>
            <w:bottom w:val="nil"/>
            <w:right w:val="nil"/>
          </w:tcBorders>
          <w:vAlign w:val="center"/>
        </w:tcPr>
        <w:p w:rsidR="00E747D5" w:rsidRPr="00490D89" w:rsidRDefault="00E747D5" w:rsidP="00335C21">
          <w:pPr>
            <w:tabs>
              <w:tab w:val="right" w:pos="1347"/>
            </w:tabs>
            <w:spacing w:before="60"/>
            <w:ind w:left="406" w:hanging="406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TITRE_FI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Essai du calculateur pressurisation</w:t>
          </w:r>
          <w:r>
            <w:rPr>
              <w:rFonts w:ascii="Arial" w:hAnsi="Arial" w:cs="Arial"/>
              <w:b/>
            </w:rPr>
            <w:fldChar w:fldCharType="end"/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5529" w:type="dxa"/>
          <w:gridSpan w:val="3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DB6D6F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 xml:space="preserve">VI. </w:t>
          </w:r>
          <w:r w:rsidRPr="00DB6D6F">
            <w:rPr>
              <w:rFonts w:ascii="Arial" w:hAnsi="Arial" w:cs="Arial"/>
              <w:b/>
            </w:rPr>
            <w:fldChar w:fldCharType="begin"/>
          </w:r>
          <w:r w:rsidRPr="00DB6D6F">
            <w:rPr>
              <w:rFonts w:ascii="Arial" w:hAnsi="Arial" w:cs="Arial"/>
              <w:b/>
            </w:rPr>
            <w:instrText xml:space="preserve"> REF  TITRE_VI  \* MERGEFORMAT </w:instrText>
          </w:r>
          <w:r w:rsidRPr="00DB6D6F"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Calculateur de pressurisation</w:t>
          </w:r>
          <w:r w:rsidRPr="00DB6D6F">
            <w:rPr>
              <w:rFonts w:ascii="Arial" w:hAnsi="Arial" w:cs="Arial"/>
              <w:b/>
            </w:rPr>
            <w:fldChar w:fldCharType="end"/>
          </w:r>
        </w:p>
      </w:tc>
      <w:tc>
        <w:tcPr>
          <w:tcW w:w="54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right" w:pos="1914"/>
            </w:tabs>
            <w:spacing w:before="60"/>
            <w:jc w:val="right"/>
            <w:rPr>
              <w:rFonts w:ascii="Arial" w:hAnsi="Arial" w:cs="Arial"/>
              <w:b/>
              <w:sz w:val="16"/>
            </w:rPr>
          </w:pPr>
          <w:r w:rsidRPr="00490D89">
            <w:rPr>
              <w:rFonts w:ascii="Arial" w:hAnsi="Arial" w:cs="Arial"/>
              <w:b/>
              <w:sz w:val="16"/>
            </w:rPr>
            <w:t>Page</w:t>
          </w:r>
        </w:p>
      </w:tc>
      <w:tc>
        <w:tcPr>
          <w:tcW w:w="872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55733">
          <w:pPr>
            <w:spacing w:before="60"/>
            <w:jc w:val="center"/>
            <w:rPr>
              <w:rFonts w:ascii="Arial" w:hAnsi="Arial" w:cs="Arial"/>
              <w:sz w:val="16"/>
            </w:rPr>
          </w:pPr>
          <w:r>
            <w:rPr>
              <w:rFonts w:ascii="Arial" w:hAnsi="Arial" w:cs="Arial"/>
              <w:b/>
              <w:sz w:val="16"/>
            </w:rPr>
            <w:t>6</w:t>
          </w:r>
          <w:r w:rsidRPr="00490D89">
            <w:rPr>
              <w:rFonts w:ascii="Arial" w:hAnsi="Arial" w:cs="Arial"/>
              <w:b/>
              <w:sz w:val="16"/>
            </w:rPr>
            <w:t xml:space="preserve"> - </w:t>
          </w:r>
          <w:r>
            <w:rPr>
              <w:rFonts w:ascii="Arial" w:hAnsi="Arial" w:cs="Arial"/>
              <w:b/>
              <w:sz w:val="16"/>
            </w:rPr>
            <w:fldChar w:fldCharType="begin"/>
          </w:r>
          <w:r>
            <w:rPr>
              <w:rFonts w:ascii="Arial" w:hAnsi="Arial" w:cs="Arial"/>
              <w:b/>
              <w:sz w:val="16"/>
            </w:rPr>
            <w:instrText xml:space="preserve"> PAGE </w:instrText>
          </w:r>
          <w:r>
            <w:rPr>
              <w:rFonts w:ascii="Arial" w:hAnsi="Arial" w:cs="Arial"/>
              <w:b/>
              <w:sz w:val="16"/>
            </w:rPr>
            <w:fldChar w:fldCharType="separate"/>
          </w:r>
          <w:r w:rsidR="006F741A">
            <w:rPr>
              <w:rFonts w:ascii="Arial" w:hAnsi="Arial" w:cs="Arial"/>
              <w:b/>
              <w:noProof/>
              <w:sz w:val="16"/>
            </w:rPr>
            <w:t>4</w:t>
          </w:r>
          <w:r>
            <w:rPr>
              <w:rFonts w:ascii="Arial" w:hAnsi="Arial" w:cs="Arial"/>
              <w:b/>
              <w:sz w:val="16"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914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560"/>
      <w:gridCol w:w="1134"/>
      <w:gridCol w:w="2835"/>
      <w:gridCol w:w="545"/>
      <w:gridCol w:w="872"/>
    </w:tblGrid>
    <w:tr w:rsidR="00E747D5" w:rsidTr="00251AD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single" w:sz="6" w:space="0" w:color="auto"/>
            <w:left w:val="single" w:sz="6" w:space="0" w:color="auto"/>
            <w:bottom w:val="nil"/>
          </w:tcBorders>
          <w:vAlign w:val="center"/>
        </w:tcPr>
        <w:p w:rsidR="00E747D5" w:rsidRDefault="00E747D5" w:rsidP="00490D89">
          <w:pPr>
            <w:jc w:val="center"/>
            <w:rPr>
              <w:sz w:val="16"/>
            </w:rPr>
          </w:pPr>
          <w:r>
            <w:rPr>
              <w:sz w:val="16"/>
            </w:rPr>
            <w:pict>
              <v:rect id="_x0000_s2086" style="position:absolute;left:0;text-align:left;margin-left:21pt;margin-top:43pt;width:802.55pt;height:533.05pt;z-index:251660800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b/>
              <w:noProof/>
              <w:sz w:val="16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2" type="#_x0000_t75" style="width:60.5pt;height:21pt" fillcolor="window">
                <v:imagedata r:id="rId1" o:title=""/>
              </v:shape>
            </w:pict>
          </w:r>
        </w:p>
      </w:tc>
      <w:tc>
        <w:tcPr>
          <w:tcW w:w="1134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4245B">
          <w:pPr>
            <w:spacing w:before="120"/>
            <w:jc w:val="center"/>
            <w:rPr>
              <w:rFonts w:ascii="Arial" w:hAnsi="Arial" w:cs="Arial"/>
              <w:b/>
              <w:sz w:val="24"/>
            </w:rPr>
          </w:pPr>
          <w:r w:rsidRPr="00490D89">
            <w:rPr>
              <w:rFonts w:ascii="Arial" w:hAnsi="Arial" w:cs="Arial"/>
              <w:b/>
              <w:sz w:val="24"/>
            </w:rPr>
            <w:t>F</w:t>
          </w:r>
          <w:r>
            <w:rPr>
              <w:rFonts w:ascii="Arial" w:hAnsi="Arial" w:cs="Arial"/>
              <w:b/>
              <w:sz w:val="24"/>
            </w:rPr>
            <w:t>2MB</w:t>
          </w:r>
        </w:p>
      </w:tc>
      <w:tc>
        <w:tcPr>
          <w:tcW w:w="2835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335C21">
          <w:pPr>
            <w:spacing w:before="120"/>
            <w:ind w:left="74"/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fldChar w:fldCharType="begin"/>
          </w:r>
          <w:r>
            <w:rPr>
              <w:rFonts w:ascii="Arial" w:hAnsi="Arial" w:cs="Arial"/>
              <w:b/>
              <w:sz w:val="24"/>
            </w:rPr>
            <w:instrText xml:space="preserve"> REF  REF_FI  \* MERGEFORMAT </w:instrText>
          </w:r>
          <w:r>
            <w:rPr>
              <w:rFonts w:ascii="Arial" w:hAnsi="Arial" w:cs="Arial"/>
              <w:b/>
              <w:sz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</w:rPr>
            <w:t>EG 210-156</w:t>
          </w:r>
          <w:r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1417" w:type="dxa"/>
          <w:gridSpan w:val="2"/>
          <w:tcBorders>
            <w:top w:val="single" w:sz="6" w:space="0" w:color="auto"/>
            <w:bottom w:val="single" w:sz="6" w:space="0" w:color="auto"/>
          </w:tcBorders>
          <w:vAlign w:val="center"/>
        </w:tcPr>
        <w:p w:rsidR="00E747D5" w:rsidRPr="00490D89" w:rsidRDefault="00E747D5" w:rsidP="000D6886">
          <w:pPr>
            <w:tabs>
              <w:tab w:val="right" w:pos="1347"/>
            </w:tabs>
            <w:spacing w:before="120"/>
            <w:ind w:left="408" w:hanging="408"/>
            <w:jc w:val="center"/>
            <w:rPr>
              <w:rFonts w:ascii="Arial" w:hAnsi="Arial" w:cs="Arial"/>
            </w:rPr>
          </w:pPr>
          <w:r w:rsidRPr="00490D89">
            <w:rPr>
              <w:rFonts w:ascii="Arial" w:hAnsi="Arial" w:cs="Arial"/>
              <w:b/>
            </w:rPr>
            <w:t xml:space="preserve">Indice : </w:t>
          </w:r>
          <w:r>
            <w:rPr>
              <w:rFonts w:ascii="Arial" w:hAnsi="Arial" w:cs="Arial"/>
              <w:b/>
            </w:rPr>
            <w:t>G</w:t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nil"/>
            <w:left w:val="single" w:sz="6" w:space="0" w:color="auto"/>
            <w:bottom w:val="nil"/>
          </w:tcBorders>
          <w:vAlign w:val="center"/>
        </w:tcPr>
        <w:p w:rsidR="00C24C17" w:rsidRPr="00C24C17" w:rsidRDefault="00C24C17" w:rsidP="00C24C17">
          <w:pPr>
            <w:ind w:right="-71"/>
            <w:rPr>
              <w:rFonts w:ascii="Arial" w:hAnsi="Arial" w:cs="Arial"/>
              <w:i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Établissement de Mérignac</w:t>
          </w:r>
        </w:p>
        <w:p w:rsidR="00E747D5" w:rsidRPr="00251AD9" w:rsidRDefault="00C24C17" w:rsidP="00C24C17">
          <w:pPr>
            <w:spacing w:line="360" w:lineRule="auto"/>
            <w:ind w:right="-71"/>
            <w:rPr>
              <w:rFonts w:ascii="Arial" w:hAnsi="Arial" w:cs="Arial"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UP Falcon Outillage Méthodes</w:t>
          </w:r>
        </w:p>
      </w:tc>
      <w:tc>
        <w:tcPr>
          <w:tcW w:w="5386" w:type="dxa"/>
          <w:gridSpan w:val="4"/>
          <w:tcBorders>
            <w:top w:val="nil"/>
            <w:bottom w:val="nil"/>
            <w:right w:val="nil"/>
          </w:tcBorders>
          <w:vAlign w:val="center"/>
        </w:tcPr>
        <w:p w:rsidR="00E747D5" w:rsidRPr="00490D89" w:rsidRDefault="00E747D5" w:rsidP="00335C21">
          <w:pPr>
            <w:tabs>
              <w:tab w:val="right" w:pos="1347"/>
            </w:tabs>
            <w:spacing w:before="60"/>
            <w:ind w:left="406" w:hanging="406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TITRE_FI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Essai du calculateur pressurisation</w:t>
          </w:r>
          <w:r>
            <w:rPr>
              <w:rFonts w:ascii="Arial" w:hAnsi="Arial" w:cs="Arial"/>
              <w:b/>
            </w:rPr>
            <w:fldChar w:fldCharType="end"/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5529" w:type="dxa"/>
          <w:gridSpan w:val="3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DB6D6F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 xml:space="preserve">VII. </w:t>
          </w:r>
          <w:r w:rsidRPr="00DB6D6F">
            <w:rPr>
              <w:rFonts w:ascii="Arial" w:hAnsi="Arial" w:cs="Arial"/>
              <w:b/>
            </w:rPr>
            <w:fldChar w:fldCharType="begin"/>
          </w:r>
          <w:r w:rsidRPr="00DB6D6F">
            <w:rPr>
              <w:rFonts w:ascii="Arial" w:hAnsi="Arial" w:cs="Arial"/>
              <w:b/>
            </w:rPr>
            <w:instrText xml:space="preserve"> REF  TITRE_VII  \* MERGEFORMAT </w:instrText>
          </w:r>
          <w:r w:rsidRPr="00DB6D6F"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Liste des composants DPP</w:t>
          </w:r>
          <w:r w:rsidRPr="00DB6D6F">
            <w:rPr>
              <w:rFonts w:ascii="Arial" w:hAnsi="Arial" w:cs="Arial"/>
              <w:b/>
            </w:rPr>
            <w:fldChar w:fldCharType="end"/>
          </w:r>
        </w:p>
      </w:tc>
      <w:tc>
        <w:tcPr>
          <w:tcW w:w="54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right" w:pos="1914"/>
            </w:tabs>
            <w:spacing w:before="60"/>
            <w:jc w:val="right"/>
            <w:rPr>
              <w:rFonts w:ascii="Arial" w:hAnsi="Arial" w:cs="Arial"/>
              <w:b/>
              <w:sz w:val="16"/>
            </w:rPr>
          </w:pPr>
          <w:r w:rsidRPr="00490D89">
            <w:rPr>
              <w:rFonts w:ascii="Arial" w:hAnsi="Arial" w:cs="Arial"/>
              <w:b/>
              <w:sz w:val="16"/>
            </w:rPr>
            <w:t>Page</w:t>
          </w:r>
        </w:p>
      </w:tc>
      <w:tc>
        <w:tcPr>
          <w:tcW w:w="872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55733">
          <w:pPr>
            <w:spacing w:before="60"/>
            <w:jc w:val="center"/>
            <w:rPr>
              <w:rFonts w:ascii="Arial" w:hAnsi="Arial" w:cs="Arial"/>
              <w:sz w:val="16"/>
            </w:rPr>
          </w:pPr>
          <w:r>
            <w:rPr>
              <w:rFonts w:ascii="Arial" w:hAnsi="Arial" w:cs="Arial"/>
              <w:b/>
              <w:sz w:val="16"/>
            </w:rPr>
            <w:t>7</w:t>
          </w:r>
          <w:r w:rsidRPr="00490D89">
            <w:rPr>
              <w:rFonts w:ascii="Arial" w:hAnsi="Arial" w:cs="Arial"/>
              <w:b/>
              <w:sz w:val="16"/>
            </w:rPr>
            <w:t xml:space="preserve"> - </w:t>
          </w:r>
          <w:r>
            <w:rPr>
              <w:rFonts w:ascii="Arial" w:hAnsi="Arial" w:cs="Arial"/>
              <w:b/>
              <w:sz w:val="16"/>
            </w:rPr>
            <w:fldChar w:fldCharType="begin"/>
          </w:r>
          <w:r>
            <w:rPr>
              <w:rFonts w:ascii="Arial" w:hAnsi="Arial" w:cs="Arial"/>
              <w:b/>
              <w:sz w:val="16"/>
            </w:rPr>
            <w:instrText xml:space="preserve"> PAGE </w:instrText>
          </w:r>
          <w:r>
            <w:rPr>
              <w:rFonts w:ascii="Arial" w:hAnsi="Arial" w:cs="Arial"/>
              <w:b/>
              <w:sz w:val="16"/>
            </w:rPr>
            <w:fldChar w:fldCharType="separate"/>
          </w:r>
          <w:r w:rsidR="006F741A">
            <w:rPr>
              <w:rFonts w:ascii="Arial" w:hAnsi="Arial" w:cs="Arial"/>
              <w:b/>
              <w:noProof/>
              <w:sz w:val="16"/>
            </w:rPr>
            <w:t>1</w:t>
          </w:r>
          <w:r>
            <w:rPr>
              <w:rFonts w:ascii="Arial" w:hAnsi="Arial" w:cs="Arial"/>
              <w:b/>
              <w:sz w:val="16"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F"/>
    <w:lvl w:ilvl="0">
      <w:start w:val="1"/>
      <w:numFmt w:val="none"/>
      <w:pStyle w:val="Heading1"/>
      <w:suff w:val="nothing"/>
      <w:lvlText w:val=""/>
      <w:lvlJc w:val="left"/>
      <w:pPr>
        <w:ind w:left="708" w:hanging="708"/>
      </w:pPr>
    </w:lvl>
    <w:lvl w:ilvl="1">
      <w:start w:val="1"/>
      <w:numFmt w:val="decimal"/>
      <w:pStyle w:val="Heading2"/>
      <w:lvlText w:val="%2."/>
      <w:legacy w:legacy="1" w:legacySpace="0" w:legacyIndent="708"/>
      <w:lvlJc w:val="left"/>
      <w:pPr>
        <w:ind w:left="1416" w:hanging="708"/>
      </w:pPr>
    </w:lvl>
    <w:lvl w:ilvl="2">
      <w:start w:val="1"/>
      <w:numFmt w:val="decimal"/>
      <w:pStyle w:val="Heading3"/>
      <w:lvlText w:val="%2.%3."/>
      <w:legacy w:legacy="1" w:legacySpace="0" w:legacyIndent="708"/>
      <w:lvlJc w:val="left"/>
      <w:pPr>
        <w:ind w:left="2124" w:hanging="708"/>
      </w:pPr>
    </w:lvl>
    <w:lvl w:ilvl="3">
      <w:start w:val="1"/>
      <w:numFmt w:val="decimal"/>
      <w:pStyle w:val="Heading4"/>
      <w:lvlText w:val="%2.%3.%4."/>
      <w:legacy w:legacy="1" w:legacySpace="0" w:legacyIndent="708"/>
      <w:lvlJc w:val="left"/>
      <w:pPr>
        <w:ind w:left="2832" w:hanging="708"/>
      </w:pPr>
    </w:lvl>
    <w:lvl w:ilvl="4">
      <w:start w:val="1"/>
      <w:numFmt w:val="decimal"/>
      <w:pStyle w:val="Heading5"/>
      <w:lvlText w:val="%2.%3.%4.%5."/>
      <w:legacy w:legacy="1" w:legacySpace="0" w:legacyIndent="708"/>
      <w:lvlJc w:val="left"/>
      <w:pPr>
        <w:ind w:left="3540" w:hanging="708"/>
      </w:pPr>
    </w:lvl>
    <w:lvl w:ilvl="5">
      <w:start w:val="1"/>
      <w:numFmt w:val="decimal"/>
      <w:pStyle w:val="Heading6"/>
      <w:lvlText w:val="%2.%3.%4.%5.%6."/>
      <w:legacy w:legacy="1" w:legacySpace="0" w:legacyIndent="708"/>
      <w:lvlJc w:val="left"/>
      <w:pPr>
        <w:ind w:left="4248" w:hanging="708"/>
      </w:pPr>
    </w:lvl>
    <w:lvl w:ilvl="6">
      <w:start w:val="1"/>
      <w:numFmt w:val="decimal"/>
      <w:pStyle w:val="Heading7"/>
      <w:lvlText w:val="%2.%3.%4.%5.%6.%7."/>
      <w:legacy w:legacy="1" w:legacySpace="0" w:legacyIndent="708"/>
      <w:lvlJc w:val="left"/>
      <w:pPr>
        <w:ind w:left="4956" w:hanging="708"/>
      </w:pPr>
    </w:lvl>
    <w:lvl w:ilvl="7">
      <w:start w:val="1"/>
      <w:numFmt w:val="decimal"/>
      <w:pStyle w:val="Heading8"/>
      <w:lvlText w:val="%2.%3.%4.%5.%6.%7.%8."/>
      <w:legacy w:legacy="1" w:legacySpace="0" w:legacyIndent="708"/>
      <w:lvlJc w:val="left"/>
      <w:pPr>
        <w:ind w:left="5664" w:hanging="708"/>
      </w:pPr>
    </w:lvl>
    <w:lvl w:ilvl="8">
      <w:start w:val="1"/>
      <w:numFmt w:val="decimal"/>
      <w:pStyle w:val="Heading9"/>
      <w:lvlText w:val="%2.%3.%4.%5.%6.%7.%8.%9."/>
      <w:legacy w:legacy="1" w:legacySpace="0" w:legacyIndent="708"/>
      <w:lvlJc w:val="left"/>
      <w:pPr>
        <w:ind w:left="6372" w:hanging="708"/>
      </w:pPr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5EA0645"/>
    <w:multiLevelType w:val="hybridMultilevel"/>
    <w:tmpl w:val="D2940ED8"/>
    <w:lvl w:ilvl="0" w:tplc="41B40A9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C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C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C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C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C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87702B"/>
    <w:multiLevelType w:val="hybridMultilevel"/>
    <w:tmpl w:val="E990F2F6"/>
    <w:lvl w:ilvl="0" w:tplc="1CD43DC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44039D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" w15:restartNumberingAfterBreak="0">
    <w:nsid w:val="1D352A3E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" w15:restartNumberingAfterBreak="0">
    <w:nsid w:val="250914AF"/>
    <w:multiLevelType w:val="hybridMultilevel"/>
    <w:tmpl w:val="562C560A"/>
    <w:lvl w:ilvl="0" w:tplc="04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FD23CFB"/>
    <w:multiLevelType w:val="singleLevel"/>
    <w:tmpl w:val="EBCEF41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312B7D9E"/>
    <w:multiLevelType w:val="singleLevel"/>
    <w:tmpl w:val="EBCEF41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7B13F51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412B4FEF"/>
    <w:multiLevelType w:val="singleLevel"/>
    <w:tmpl w:val="17CADE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41B74150"/>
    <w:multiLevelType w:val="singleLevel"/>
    <w:tmpl w:val="695666F6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3"/>
      </w:pPr>
      <w:rPr>
        <w:rFonts w:ascii="Symbol" w:hAnsi="Symbol" w:hint="default"/>
      </w:rPr>
    </w:lvl>
  </w:abstractNum>
  <w:abstractNum w:abstractNumId="12" w15:restartNumberingAfterBreak="0">
    <w:nsid w:val="4AFC594C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3" w15:restartNumberingAfterBreak="0">
    <w:nsid w:val="52FA09E8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4" w15:restartNumberingAfterBreak="0">
    <w:nsid w:val="544F349B"/>
    <w:multiLevelType w:val="hybridMultilevel"/>
    <w:tmpl w:val="9326A690"/>
    <w:lvl w:ilvl="0" w:tplc="6B8A120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C635E4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6" w15:restartNumberingAfterBreak="0">
    <w:nsid w:val="584D5917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7" w15:restartNumberingAfterBreak="0">
    <w:nsid w:val="71E9402F"/>
    <w:multiLevelType w:val="singleLevel"/>
    <w:tmpl w:val="040C000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18" w15:restartNumberingAfterBreak="0">
    <w:nsid w:val="72B266AD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lvl w:ilvl="0">
        <w:start w:val="1"/>
        <w:numFmt w:val="bullet"/>
        <w:lvlText w:val="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</w:rPr>
      </w:lvl>
    </w:lvlOverride>
  </w:num>
  <w:num w:numId="4">
    <w:abstractNumId w:val="1"/>
    <w:lvlOverride w:ilvl="0">
      <w:lvl w:ilvl="0">
        <w:start w:val="1"/>
        <w:numFmt w:val="bullet"/>
        <w:lvlText w:val=""/>
        <w:legacy w:legacy="1" w:legacySpace="0" w:legacyIndent="284"/>
        <w:lvlJc w:val="left"/>
        <w:pPr>
          <w:ind w:left="1588" w:hanging="284"/>
        </w:pPr>
        <w:rPr>
          <w:rFonts w:ascii="Symbol" w:hAnsi="Symbol" w:hint="default"/>
        </w:rPr>
      </w:lvl>
    </w:lvlOverride>
  </w:num>
  <w:num w:numId="5">
    <w:abstractNumId w:val="10"/>
  </w:num>
  <w:num w:numId="6">
    <w:abstractNumId w:val="1"/>
    <w:lvlOverride w:ilvl="0">
      <w:lvl w:ilvl="0">
        <w:start w:val="1"/>
        <w:numFmt w:val="bullet"/>
        <w:lvlText w:val=""/>
        <w:legacy w:legacy="1" w:legacySpace="0" w:legacyIndent="283"/>
        <w:lvlJc w:val="left"/>
        <w:pPr>
          <w:ind w:left="852" w:hanging="283"/>
        </w:pPr>
        <w:rPr>
          <w:rFonts w:ascii="Symbol" w:hAnsi="Symbol" w:hint="default"/>
        </w:rPr>
      </w:lvl>
    </w:lvlOverride>
  </w:num>
  <w:num w:numId="7">
    <w:abstractNumId w:val="7"/>
  </w:num>
  <w:num w:numId="8">
    <w:abstractNumId w:val="16"/>
  </w:num>
  <w:num w:numId="9">
    <w:abstractNumId w:val="0"/>
  </w:num>
  <w:num w:numId="10">
    <w:abstractNumId w:val="0"/>
  </w:num>
  <w:num w:numId="11">
    <w:abstractNumId w:val="1"/>
    <w:lvlOverride w:ilvl="0">
      <w:lvl w:ilvl="0">
        <w:start w:val="1"/>
        <w:numFmt w:val="bullet"/>
        <w:lvlText w:val=" "/>
        <w:legacy w:legacy="1" w:legacySpace="0" w:legacyIndent="283"/>
        <w:lvlJc w:val="left"/>
        <w:pPr>
          <w:ind w:left="283" w:hanging="283"/>
        </w:pPr>
        <w:rPr>
          <w:rFonts w:ascii="Times New Roman" w:hAnsi="Times New Roman" w:hint="default"/>
        </w:rPr>
      </w:lvl>
    </w:lvlOverride>
  </w:num>
  <w:num w:numId="12">
    <w:abstractNumId w:val="17"/>
  </w:num>
  <w:num w:numId="13">
    <w:abstractNumId w:val="0"/>
  </w:num>
  <w:num w:numId="14">
    <w:abstractNumId w:val="2"/>
  </w:num>
  <w:num w:numId="15">
    <w:abstractNumId w:val="3"/>
  </w:num>
  <w:num w:numId="16">
    <w:abstractNumId w:val="11"/>
  </w:num>
  <w:num w:numId="17">
    <w:abstractNumId w:val="18"/>
  </w:num>
  <w:num w:numId="18">
    <w:abstractNumId w:val="15"/>
  </w:num>
  <w:num w:numId="19">
    <w:abstractNumId w:val="5"/>
  </w:num>
  <w:num w:numId="20">
    <w:abstractNumId w:val="13"/>
  </w:num>
  <w:num w:numId="21">
    <w:abstractNumId w:val="8"/>
  </w:num>
  <w:num w:numId="22">
    <w:abstractNumId w:val="12"/>
  </w:num>
  <w:num w:numId="23">
    <w:abstractNumId w:val="4"/>
  </w:num>
  <w:num w:numId="24">
    <w:abstractNumId w:val="9"/>
  </w:num>
  <w:num w:numId="25">
    <w:abstractNumId w:val="6"/>
  </w:num>
  <w:num w:numId="26">
    <w:abstractNumId w:val="0"/>
  </w:num>
  <w:num w:numId="27">
    <w:abstractNumId w:val="14"/>
  </w:num>
  <w:num w:numId="28">
    <w:abstractNumId w:val="0"/>
  </w:num>
  <w:num w:numId="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cumentProtection w:edit="readOnly" w:enforcement="0"/>
  <w:defaultTabStop w:val="708"/>
  <w:hyphenationZone w:val="425"/>
  <w:drawingGridHorizontalSpacing w:val="100"/>
  <w:drawingGridVerticalSpacing w:val="57"/>
  <w:displayHorizontalDrawingGridEvery w:val="0"/>
  <w:displayVerticalDrawingGridEvery w:val="0"/>
  <w:noPunctuationKerning/>
  <w:characterSpacingControl w:val="doNotCompress"/>
  <w:hdrShapeDefaults>
    <o:shapedefaults v:ext="edit" spidmax="3074" strokecolor="red">
      <v:stroke color="red" weight="1pt"/>
      <v:textbox inset="2.5mm,,2.5mm,1.3mm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D7E1B"/>
    <w:rsid w:val="00000FAB"/>
    <w:rsid w:val="00001F1F"/>
    <w:rsid w:val="00003E65"/>
    <w:rsid w:val="00003FAD"/>
    <w:rsid w:val="000154C5"/>
    <w:rsid w:val="0001583E"/>
    <w:rsid w:val="00015E30"/>
    <w:rsid w:val="00020320"/>
    <w:rsid w:val="00022DB7"/>
    <w:rsid w:val="000231F0"/>
    <w:rsid w:val="0002502B"/>
    <w:rsid w:val="00026A18"/>
    <w:rsid w:val="00030EBD"/>
    <w:rsid w:val="000352A8"/>
    <w:rsid w:val="0004057B"/>
    <w:rsid w:val="0004475F"/>
    <w:rsid w:val="00054FEC"/>
    <w:rsid w:val="000553CD"/>
    <w:rsid w:val="00055C23"/>
    <w:rsid w:val="00055D1D"/>
    <w:rsid w:val="00055E79"/>
    <w:rsid w:val="00055FC0"/>
    <w:rsid w:val="00057EEA"/>
    <w:rsid w:val="000654DC"/>
    <w:rsid w:val="000664C0"/>
    <w:rsid w:val="0007032B"/>
    <w:rsid w:val="00071957"/>
    <w:rsid w:val="00072535"/>
    <w:rsid w:val="00073AF3"/>
    <w:rsid w:val="000830FE"/>
    <w:rsid w:val="000936EB"/>
    <w:rsid w:val="000A0C3A"/>
    <w:rsid w:val="000A2A4A"/>
    <w:rsid w:val="000A4ED2"/>
    <w:rsid w:val="000A671E"/>
    <w:rsid w:val="000B118C"/>
    <w:rsid w:val="000B237E"/>
    <w:rsid w:val="000B3835"/>
    <w:rsid w:val="000B43F0"/>
    <w:rsid w:val="000B552D"/>
    <w:rsid w:val="000C262F"/>
    <w:rsid w:val="000C5FD9"/>
    <w:rsid w:val="000D6886"/>
    <w:rsid w:val="000F1485"/>
    <w:rsid w:val="000F409C"/>
    <w:rsid w:val="000F5BFC"/>
    <w:rsid w:val="000F7D95"/>
    <w:rsid w:val="001006B2"/>
    <w:rsid w:val="00102AD6"/>
    <w:rsid w:val="001066D0"/>
    <w:rsid w:val="00112715"/>
    <w:rsid w:val="00112F2F"/>
    <w:rsid w:val="00123B41"/>
    <w:rsid w:val="00130116"/>
    <w:rsid w:val="00133A77"/>
    <w:rsid w:val="00135546"/>
    <w:rsid w:val="0014157E"/>
    <w:rsid w:val="00150340"/>
    <w:rsid w:val="0016196D"/>
    <w:rsid w:val="00165E07"/>
    <w:rsid w:val="001717DE"/>
    <w:rsid w:val="0018099C"/>
    <w:rsid w:val="00185509"/>
    <w:rsid w:val="00194A02"/>
    <w:rsid w:val="001A29F3"/>
    <w:rsid w:val="001A3FDC"/>
    <w:rsid w:val="001A439A"/>
    <w:rsid w:val="001B5395"/>
    <w:rsid w:val="001B7B43"/>
    <w:rsid w:val="001C39CD"/>
    <w:rsid w:val="001C5757"/>
    <w:rsid w:val="001D05D0"/>
    <w:rsid w:val="001D2389"/>
    <w:rsid w:val="001D3B43"/>
    <w:rsid w:val="001D449A"/>
    <w:rsid w:val="001D4837"/>
    <w:rsid w:val="001D6F60"/>
    <w:rsid w:val="001F0967"/>
    <w:rsid w:val="001F1D85"/>
    <w:rsid w:val="001F3555"/>
    <w:rsid w:val="001F7373"/>
    <w:rsid w:val="002010A5"/>
    <w:rsid w:val="002012F3"/>
    <w:rsid w:val="00203AE7"/>
    <w:rsid w:val="00212375"/>
    <w:rsid w:val="00212A53"/>
    <w:rsid w:val="00217BAB"/>
    <w:rsid w:val="00242557"/>
    <w:rsid w:val="00251AC9"/>
    <w:rsid w:val="00251AD9"/>
    <w:rsid w:val="002554FE"/>
    <w:rsid w:val="00256D72"/>
    <w:rsid w:val="00257F95"/>
    <w:rsid w:val="00262E70"/>
    <w:rsid w:val="00264BAF"/>
    <w:rsid w:val="0026568C"/>
    <w:rsid w:val="002726C6"/>
    <w:rsid w:val="00273A8B"/>
    <w:rsid w:val="00273E50"/>
    <w:rsid w:val="00275334"/>
    <w:rsid w:val="00277184"/>
    <w:rsid w:val="00282001"/>
    <w:rsid w:val="00286502"/>
    <w:rsid w:val="002865B3"/>
    <w:rsid w:val="00287395"/>
    <w:rsid w:val="002908C8"/>
    <w:rsid w:val="00294AEB"/>
    <w:rsid w:val="00295AA4"/>
    <w:rsid w:val="002A5EAB"/>
    <w:rsid w:val="002C2C11"/>
    <w:rsid w:val="002C40E7"/>
    <w:rsid w:val="002C6FB7"/>
    <w:rsid w:val="002D1D24"/>
    <w:rsid w:val="002D3E72"/>
    <w:rsid w:val="002D64A1"/>
    <w:rsid w:val="002D7B89"/>
    <w:rsid w:val="002E1652"/>
    <w:rsid w:val="002E7DFB"/>
    <w:rsid w:val="002F47DF"/>
    <w:rsid w:val="00300248"/>
    <w:rsid w:val="00300322"/>
    <w:rsid w:val="00301CB5"/>
    <w:rsid w:val="00316AA0"/>
    <w:rsid w:val="003215D9"/>
    <w:rsid w:val="00324227"/>
    <w:rsid w:val="00325EA1"/>
    <w:rsid w:val="00325EE1"/>
    <w:rsid w:val="003324FE"/>
    <w:rsid w:val="00332B58"/>
    <w:rsid w:val="00335C06"/>
    <w:rsid w:val="00335C21"/>
    <w:rsid w:val="00340AA6"/>
    <w:rsid w:val="00342D2F"/>
    <w:rsid w:val="003503EA"/>
    <w:rsid w:val="003507C1"/>
    <w:rsid w:val="00354B44"/>
    <w:rsid w:val="0036146E"/>
    <w:rsid w:val="00362743"/>
    <w:rsid w:val="003675C2"/>
    <w:rsid w:val="0037310E"/>
    <w:rsid w:val="0037382C"/>
    <w:rsid w:val="00392091"/>
    <w:rsid w:val="00397F3A"/>
    <w:rsid w:val="003A1F46"/>
    <w:rsid w:val="003A5A8F"/>
    <w:rsid w:val="003A611E"/>
    <w:rsid w:val="003A66EB"/>
    <w:rsid w:val="003C038A"/>
    <w:rsid w:val="003C4152"/>
    <w:rsid w:val="003C4803"/>
    <w:rsid w:val="003C6262"/>
    <w:rsid w:val="003D6AEA"/>
    <w:rsid w:val="003E21DA"/>
    <w:rsid w:val="003E307D"/>
    <w:rsid w:val="003F561F"/>
    <w:rsid w:val="003F5790"/>
    <w:rsid w:val="003F6036"/>
    <w:rsid w:val="003F7A1B"/>
    <w:rsid w:val="00400F49"/>
    <w:rsid w:val="0040170F"/>
    <w:rsid w:val="0043269A"/>
    <w:rsid w:val="00437F7F"/>
    <w:rsid w:val="004515A0"/>
    <w:rsid w:val="004520A5"/>
    <w:rsid w:val="00457C45"/>
    <w:rsid w:val="004649D2"/>
    <w:rsid w:val="004656E1"/>
    <w:rsid w:val="00471FE3"/>
    <w:rsid w:val="004755E3"/>
    <w:rsid w:val="00475D6A"/>
    <w:rsid w:val="00475DE0"/>
    <w:rsid w:val="00480C19"/>
    <w:rsid w:val="0048143E"/>
    <w:rsid w:val="004832CD"/>
    <w:rsid w:val="00490950"/>
    <w:rsid w:val="00490D89"/>
    <w:rsid w:val="00491BEB"/>
    <w:rsid w:val="004A049B"/>
    <w:rsid w:val="004A1552"/>
    <w:rsid w:val="004A22BF"/>
    <w:rsid w:val="004A2A1E"/>
    <w:rsid w:val="004A4605"/>
    <w:rsid w:val="004A4E4D"/>
    <w:rsid w:val="004A5503"/>
    <w:rsid w:val="004A7566"/>
    <w:rsid w:val="004B5E84"/>
    <w:rsid w:val="004B6C65"/>
    <w:rsid w:val="004C6E81"/>
    <w:rsid w:val="004C78FC"/>
    <w:rsid w:val="004C7A97"/>
    <w:rsid w:val="004C7D1B"/>
    <w:rsid w:val="004D0A08"/>
    <w:rsid w:val="004D5043"/>
    <w:rsid w:val="004D738D"/>
    <w:rsid w:val="004D73F8"/>
    <w:rsid w:val="004E04F6"/>
    <w:rsid w:val="004E14B0"/>
    <w:rsid w:val="004E3B0F"/>
    <w:rsid w:val="004F5EF0"/>
    <w:rsid w:val="004F751E"/>
    <w:rsid w:val="0050118E"/>
    <w:rsid w:val="00504BBA"/>
    <w:rsid w:val="0051062B"/>
    <w:rsid w:val="00513F7F"/>
    <w:rsid w:val="005156D7"/>
    <w:rsid w:val="00515EE2"/>
    <w:rsid w:val="005236EB"/>
    <w:rsid w:val="00523D22"/>
    <w:rsid w:val="00524A48"/>
    <w:rsid w:val="00526C98"/>
    <w:rsid w:val="00533B40"/>
    <w:rsid w:val="00534639"/>
    <w:rsid w:val="005353B1"/>
    <w:rsid w:val="00535450"/>
    <w:rsid w:val="0054053F"/>
    <w:rsid w:val="0055519C"/>
    <w:rsid w:val="005623F8"/>
    <w:rsid w:val="00562E09"/>
    <w:rsid w:val="00564E08"/>
    <w:rsid w:val="0056741A"/>
    <w:rsid w:val="0057406F"/>
    <w:rsid w:val="00582DC2"/>
    <w:rsid w:val="005903D0"/>
    <w:rsid w:val="005A22D8"/>
    <w:rsid w:val="005A23EC"/>
    <w:rsid w:val="005A3F1C"/>
    <w:rsid w:val="005B1940"/>
    <w:rsid w:val="005B3701"/>
    <w:rsid w:val="005B7A77"/>
    <w:rsid w:val="005C2816"/>
    <w:rsid w:val="005C2ACE"/>
    <w:rsid w:val="005C53E5"/>
    <w:rsid w:val="005C7063"/>
    <w:rsid w:val="005C78A7"/>
    <w:rsid w:val="005D31CA"/>
    <w:rsid w:val="005D4BDA"/>
    <w:rsid w:val="005E2012"/>
    <w:rsid w:val="005E760E"/>
    <w:rsid w:val="005F1F0B"/>
    <w:rsid w:val="00600063"/>
    <w:rsid w:val="00600B7F"/>
    <w:rsid w:val="0060338F"/>
    <w:rsid w:val="00607240"/>
    <w:rsid w:val="00615157"/>
    <w:rsid w:val="00622FF1"/>
    <w:rsid w:val="00623F1E"/>
    <w:rsid w:val="006265BB"/>
    <w:rsid w:val="006331BB"/>
    <w:rsid w:val="00641411"/>
    <w:rsid w:val="0064244C"/>
    <w:rsid w:val="006469D2"/>
    <w:rsid w:val="0065115D"/>
    <w:rsid w:val="006528EB"/>
    <w:rsid w:val="00655A5A"/>
    <w:rsid w:val="00662273"/>
    <w:rsid w:val="00663944"/>
    <w:rsid w:val="00663DB5"/>
    <w:rsid w:val="006655E1"/>
    <w:rsid w:val="0066792A"/>
    <w:rsid w:val="0067089C"/>
    <w:rsid w:val="006709C0"/>
    <w:rsid w:val="006723A1"/>
    <w:rsid w:val="00674758"/>
    <w:rsid w:val="006811F4"/>
    <w:rsid w:val="006822C8"/>
    <w:rsid w:val="00683667"/>
    <w:rsid w:val="00683E6F"/>
    <w:rsid w:val="00684F28"/>
    <w:rsid w:val="00685F66"/>
    <w:rsid w:val="0068710F"/>
    <w:rsid w:val="00690E12"/>
    <w:rsid w:val="006910B1"/>
    <w:rsid w:val="00691175"/>
    <w:rsid w:val="00693D46"/>
    <w:rsid w:val="00697A8F"/>
    <w:rsid w:val="006A066A"/>
    <w:rsid w:val="006A7512"/>
    <w:rsid w:val="006A7E87"/>
    <w:rsid w:val="006B4263"/>
    <w:rsid w:val="006B55FB"/>
    <w:rsid w:val="006C00C5"/>
    <w:rsid w:val="006C1DDE"/>
    <w:rsid w:val="006C6B23"/>
    <w:rsid w:val="006C6DE4"/>
    <w:rsid w:val="006D5941"/>
    <w:rsid w:val="006E5522"/>
    <w:rsid w:val="006E7192"/>
    <w:rsid w:val="006F485C"/>
    <w:rsid w:val="006F741A"/>
    <w:rsid w:val="006F77E7"/>
    <w:rsid w:val="00702E16"/>
    <w:rsid w:val="007109AF"/>
    <w:rsid w:val="007125C7"/>
    <w:rsid w:val="00716655"/>
    <w:rsid w:val="0072161E"/>
    <w:rsid w:val="00725352"/>
    <w:rsid w:val="00727189"/>
    <w:rsid w:val="00727FB4"/>
    <w:rsid w:val="0073084C"/>
    <w:rsid w:val="007376E9"/>
    <w:rsid w:val="0074099C"/>
    <w:rsid w:val="00745F68"/>
    <w:rsid w:val="00756B8E"/>
    <w:rsid w:val="00757C8F"/>
    <w:rsid w:val="0076154B"/>
    <w:rsid w:val="00761861"/>
    <w:rsid w:val="00762215"/>
    <w:rsid w:val="00764200"/>
    <w:rsid w:val="0076654F"/>
    <w:rsid w:val="00772D87"/>
    <w:rsid w:val="007802AC"/>
    <w:rsid w:val="00782987"/>
    <w:rsid w:val="00782F0C"/>
    <w:rsid w:val="00784206"/>
    <w:rsid w:val="00791B98"/>
    <w:rsid w:val="007A1B38"/>
    <w:rsid w:val="007A5793"/>
    <w:rsid w:val="007A5C59"/>
    <w:rsid w:val="007A6117"/>
    <w:rsid w:val="007B668D"/>
    <w:rsid w:val="007B7018"/>
    <w:rsid w:val="007C09FC"/>
    <w:rsid w:val="007C2EB1"/>
    <w:rsid w:val="007D2C53"/>
    <w:rsid w:val="007D40FF"/>
    <w:rsid w:val="007D5EB4"/>
    <w:rsid w:val="007E12E0"/>
    <w:rsid w:val="007F1110"/>
    <w:rsid w:val="007F47ED"/>
    <w:rsid w:val="007F498C"/>
    <w:rsid w:val="007F53A0"/>
    <w:rsid w:val="007F5E72"/>
    <w:rsid w:val="00801326"/>
    <w:rsid w:val="00802F88"/>
    <w:rsid w:val="00806044"/>
    <w:rsid w:val="0081119E"/>
    <w:rsid w:val="00811C0F"/>
    <w:rsid w:val="00812478"/>
    <w:rsid w:val="008140C0"/>
    <w:rsid w:val="00816517"/>
    <w:rsid w:val="00817931"/>
    <w:rsid w:val="00820E91"/>
    <w:rsid w:val="00820F76"/>
    <w:rsid w:val="008261A0"/>
    <w:rsid w:val="008347B5"/>
    <w:rsid w:val="00841F61"/>
    <w:rsid w:val="0084469F"/>
    <w:rsid w:val="00845A81"/>
    <w:rsid w:val="00846C71"/>
    <w:rsid w:val="00851F42"/>
    <w:rsid w:val="00854D7A"/>
    <w:rsid w:val="00857614"/>
    <w:rsid w:val="00863F81"/>
    <w:rsid w:val="008701E7"/>
    <w:rsid w:val="00875E7A"/>
    <w:rsid w:val="008764C6"/>
    <w:rsid w:val="0088575B"/>
    <w:rsid w:val="00886002"/>
    <w:rsid w:val="008924A4"/>
    <w:rsid w:val="008A2EF8"/>
    <w:rsid w:val="008A6BA1"/>
    <w:rsid w:val="008B2B71"/>
    <w:rsid w:val="008C1F40"/>
    <w:rsid w:val="008C76E8"/>
    <w:rsid w:val="008D3F46"/>
    <w:rsid w:val="008D7FFA"/>
    <w:rsid w:val="008E13F2"/>
    <w:rsid w:val="008F31F0"/>
    <w:rsid w:val="008F480E"/>
    <w:rsid w:val="008F48DC"/>
    <w:rsid w:val="008F71F9"/>
    <w:rsid w:val="009000A5"/>
    <w:rsid w:val="0090208E"/>
    <w:rsid w:val="00902570"/>
    <w:rsid w:val="00905577"/>
    <w:rsid w:val="0090673B"/>
    <w:rsid w:val="009112E0"/>
    <w:rsid w:val="009112EE"/>
    <w:rsid w:val="00913FF7"/>
    <w:rsid w:val="00914ECB"/>
    <w:rsid w:val="009229FA"/>
    <w:rsid w:val="009245DC"/>
    <w:rsid w:val="009300E6"/>
    <w:rsid w:val="00932B42"/>
    <w:rsid w:val="00934EB9"/>
    <w:rsid w:val="00940348"/>
    <w:rsid w:val="009472E7"/>
    <w:rsid w:val="0095041E"/>
    <w:rsid w:val="00954721"/>
    <w:rsid w:val="009620CD"/>
    <w:rsid w:val="00962B1B"/>
    <w:rsid w:val="00962D74"/>
    <w:rsid w:val="00963F20"/>
    <w:rsid w:val="00964101"/>
    <w:rsid w:val="009645E3"/>
    <w:rsid w:val="00964B0A"/>
    <w:rsid w:val="009704B3"/>
    <w:rsid w:val="00971D3E"/>
    <w:rsid w:val="0097744D"/>
    <w:rsid w:val="00981014"/>
    <w:rsid w:val="009831F6"/>
    <w:rsid w:val="0098669F"/>
    <w:rsid w:val="009952AB"/>
    <w:rsid w:val="00996AE7"/>
    <w:rsid w:val="009A5E2F"/>
    <w:rsid w:val="009A61D2"/>
    <w:rsid w:val="009B6538"/>
    <w:rsid w:val="009B66D9"/>
    <w:rsid w:val="009C0FD7"/>
    <w:rsid w:val="009C290C"/>
    <w:rsid w:val="009C3A86"/>
    <w:rsid w:val="009D058D"/>
    <w:rsid w:val="009D193C"/>
    <w:rsid w:val="009D2569"/>
    <w:rsid w:val="009D2E79"/>
    <w:rsid w:val="009D51B0"/>
    <w:rsid w:val="009D68FC"/>
    <w:rsid w:val="009D7E1B"/>
    <w:rsid w:val="009E16BD"/>
    <w:rsid w:val="009E392D"/>
    <w:rsid w:val="009E421C"/>
    <w:rsid w:val="009F0E62"/>
    <w:rsid w:val="009F4D30"/>
    <w:rsid w:val="009F52BA"/>
    <w:rsid w:val="009F54C0"/>
    <w:rsid w:val="009F79DB"/>
    <w:rsid w:val="00A021F2"/>
    <w:rsid w:val="00A034AC"/>
    <w:rsid w:val="00A135E0"/>
    <w:rsid w:val="00A16B57"/>
    <w:rsid w:val="00A31ADD"/>
    <w:rsid w:val="00A34DB4"/>
    <w:rsid w:val="00A50F6A"/>
    <w:rsid w:val="00A51B55"/>
    <w:rsid w:val="00A55909"/>
    <w:rsid w:val="00A5733D"/>
    <w:rsid w:val="00A63AF7"/>
    <w:rsid w:val="00A65BA6"/>
    <w:rsid w:val="00A71A1B"/>
    <w:rsid w:val="00A732BA"/>
    <w:rsid w:val="00A747E7"/>
    <w:rsid w:val="00A91D12"/>
    <w:rsid w:val="00A92C44"/>
    <w:rsid w:val="00A93C92"/>
    <w:rsid w:val="00AB5FF9"/>
    <w:rsid w:val="00AC32C0"/>
    <w:rsid w:val="00AD134C"/>
    <w:rsid w:val="00AD5C3F"/>
    <w:rsid w:val="00AD6CCD"/>
    <w:rsid w:val="00AE188B"/>
    <w:rsid w:val="00AE401D"/>
    <w:rsid w:val="00AE5275"/>
    <w:rsid w:val="00AE55CF"/>
    <w:rsid w:val="00AE7C37"/>
    <w:rsid w:val="00AF19B7"/>
    <w:rsid w:val="00AF3769"/>
    <w:rsid w:val="00B04DA6"/>
    <w:rsid w:val="00B07079"/>
    <w:rsid w:val="00B10927"/>
    <w:rsid w:val="00B177A7"/>
    <w:rsid w:val="00B25981"/>
    <w:rsid w:val="00B26DD0"/>
    <w:rsid w:val="00B33FEA"/>
    <w:rsid w:val="00B342A6"/>
    <w:rsid w:val="00B51730"/>
    <w:rsid w:val="00B5203B"/>
    <w:rsid w:val="00B5267D"/>
    <w:rsid w:val="00B52702"/>
    <w:rsid w:val="00B5369E"/>
    <w:rsid w:val="00B607B0"/>
    <w:rsid w:val="00B62083"/>
    <w:rsid w:val="00B635A4"/>
    <w:rsid w:val="00B64C03"/>
    <w:rsid w:val="00B64DC6"/>
    <w:rsid w:val="00B66C31"/>
    <w:rsid w:val="00B67563"/>
    <w:rsid w:val="00B7106E"/>
    <w:rsid w:val="00B716D1"/>
    <w:rsid w:val="00B72D99"/>
    <w:rsid w:val="00B80F5F"/>
    <w:rsid w:val="00B86AA2"/>
    <w:rsid w:val="00B90E24"/>
    <w:rsid w:val="00B91AAB"/>
    <w:rsid w:val="00B923CF"/>
    <w:rsid w:val="00B954F3"/>
    <w:rsid w:val="00BA2B96"/>
    <w:rsid w:val="00BA5B9E"/>
    <w:rsid w:val="00BA6DB7"/>
    <w:rsid w:val="00BB16A1"/>
    <w:rsid w:val="00BD1657"/>
    <w:rsid w:val="00BD23F8"/>
    <w:rsid w:val="00BD5CAF"/>
    <w:rsid w:val="00BE0121"/>
    <w:rsid w:val="00BE268F"/>
    <w:rsid w:val="00BE3B5E"/>
    <w:rsid w:val="00BE7D4A"/>
    <w:rsid w:val="00C05DBD"/>
    <w:rsid w:val="00C06CFA"/>
    <w:rsid w:val="00C1460A"/>
    <w:rsid w:val="00C14B8A"/>
    <w:rsid w:val="00C157DD"/>
    <w:rsid w:val="00C17E11"/>
    <w:rsid w:val="00C200F9"/>
    <w:rsid w:val="00C22DD1"/>
    <w:rsid w:val="00C24C17"/>
    <w:rsid w:val="00C24F5E"/>
    <w:rsid w:val="00C27B8D"/>
    <w:rsid w:val="00C34415"/>
    <w:rsid w:val="00C3478E"/>
    <w:rsid w:val="00C40658"/>
    <w:rsid w:val="00C436D1"/>
    <w:rsid w:val="00C5286F"/>
    <w:rsid w:val="00C5392D"/>
    <w:rsid w:val="00C552E2"/>
    <w:rsid w:val="00C55555"/>
    <w:rsid w:val="00C57307"/>
    <w:rsid w:val="00C60B1F"/>
    <w:rsid w:val="00C63CB1"/>
    <w:rsid w:val="00C70969"/>
    <w:rsid w:val="00C73C3E"/>
    <w:rsid w:val="00C74661"/>
    <w:rsid w:val="00C84DE0"/>
    <w:rsid w:val="00C8779F"/>
    <w:rsid w:val="00C95370"/>
    <w:rsid w:val="00C95851"/>
    <w:rsid w:val="00CA01D6"/>
    <w:rsid w:val="00CA6E58"/>
    <w:rsid w:val="00CA7B3F"/>
    <w:rsid w:val="00CC769B"/>
    <w:rsid w:val="00CC7EFF"/>
    <w:rsid w:val="00CE5C4F"/>
    <w:rsid w:val="00CF227D"/>
    <w:rsid w:val="00CF2971"/>
    <w:rsid w:val="00CF31E2"/>
    <w:rsid w:val="00CF4027"/>
    <w:rsid w:val="00CF5088"/>
    <w:rsid w:val="00CF73E9"/>
    <w:rsid w:val="00D0035F"/>
    <w:rsid w:val="00D062C4"/>
    <w:rsid w:val="00D11C0B"/>
    <w:rsid w:val="00D168E2"/>
    <w:rsid w:val="00D16CF0"/>
    <w:rsid w:val="00D21331"/>
    <w:rsid w:val="00D35770"/>
    <w:rsid w:val="00D357EA"/>
    <w:rsid w:val="00D41A28"/>
    <w:rsid w:val="00D43680"/>
    <w:rsid w:val="00D43FF6"/>
    <w:rsid w:val="00D44125"/>
    <w:rsid w:val="00D445F4"/>
    <w:rsid w:val="00D447D8"/>
    <w:rsid w:val="00D46279"/>
    <w:rsid w:val="00D56BD7"/>
    <w:rsid w:val="00D60BE6"/>
    <w:rsid w:val="00D60BED"/>
    <w:rsid w:val="00D633A7"/>
    <w:rsid w:val="00D7011A"/>
    <w:rsid w:val="00D831A8"/>
    <w:rsid w:val="00D840C1"/>
    <w:rsid w:val="00D85DC7"/>
    <w:rsid w:val="00D87D43"/>
    <w:rsid w:val="00D9188E"/>
    <w:rsid w:val="00D91B5B"/>
    <w:rsid w:val="00D92CFF"/>
    <w:rsid w:val="00DA1771"/>
    <w:rsid w:val="00DA4D9A"/>
    <w:rsid w:val="00DB3292"/>
    <w:rsid w:val="00DB3F29"/>
    <w:rsid w:val="00DB6D6F"/>
    <w:rsid w:val="00DB77CF"/>
    <w:rsid w:val="00DC3120"/>
    <w:rsid w:val="00DC3C6D"/>
    <w:rsid w:val="00DC5F8F"/>
    <w:rsid w:val="00DD150C"/>
    <w:rsid w:val="00DD2872"/>
    <w:rsid w:val="00DD4DB2"/>
    <w:rsid w:val="00DE0A92"/>
    <w:rsid w:val="00DE7A92"/>
    <w:rsid w:val="00DF7925"/>
    <w:rsid w:val="00DF7DEF"/>
    <w:rsid w:val="00E040FD"/>
    <w:rsid w:val="00E0601E"/>
    <w:rsid w:val="00E127FA"/>
    <w:rsid w:val="00E15BDD"/>
    <w:rsid w:val="00E15C01"/>
    <w:rsid w:val="00E16C3C"/>
    <w:rsid w:val="00E16C3F"/>
    <w:rsid w:val="00E33B48"/>
    <w:rsid w:val="00E3654E"/>
    <w:rsid w:val="00E40780"/>
    <w:rsid w:val="00E40C5C"/>
    <w:rsid w:val="00E4245B"/>
    <w:rsid w:val="00E44A2F"/>
    <w:rsid w:val="00E46956"/>
    <w:rsid w:val="00E4773D"/>
    <w:rsid w:val="00E5279A"/>
    <w:rsid w:val="00E55733"/>
    <w:rsid w:val="00E55F27"/>
    <w:rsid w:val="00E56D6D"/>
    <w:rsid w:val="00E65466"/>
    <w:rsid w:val="00E67E89"/>
    <w:rsid w:val="00E718AF"/>
    <w:rsid w:val="00E724F2"/>
    <w:rsid w:val="00E747D5"/>
    <w:rsid w:val="00E9341A"/>
    <w:rsid w:val="00EA0F32"/>
    <w:rsid w:val="00EA34BF"/>
    <w:rsid w:val="00EA6E43"/>
    <w:rsid w:val="00EB2972"/>
    <w:rsid w:val="00EC018A"/>
    <w:rsid w:val="00EC1EF9"/>
    <w:rsid w:val="00EC2B08"/>
    <w:rsid w:val="00EC330A"/>
    <w:rsid w:val="00EE13A2"/>
    <w:rsid w:val="00EE226C"/>
    <w:rsid w:val="00EE6013"/>
    <w:rsid w:val="00EF1EF0"/>
    <w:rsid w:val="00EF357C"/>
    <w:rsid w:val="00F0565D"/>
    <w:rsid w:val="00F06B50"/>
    <w:rsid w:val="00F16808"/>
    <w:rsid w:val="00F22055"/>
    <w:rsid w:val="00F225B8"/>
    <w:rsid w:val="00F311C0"/>
    <w:rsid w:val="00F33833"/>
    <w:rsid w:val="00F42BB5"/>
    <w:rsid w:val="00F435CA"/>
    <w:rsid w:val="00F44A79"/>
    <w:rsid w:val="00F5033B"/>
    <w:rsid w:val="00F5402E"/>
    <w:rsid w:val="00F556D7"/>
    <w:rsid w:val="00F5630E"/>
    <w:rsid w:val="00F614DC"/>
    <w:rsid w:val="00F657BF"/>
    <w:rsid w:val="00F65BEC"/>
    <w:rsid w:val="00F664FD"/>
    <w:rsid w:val="00F70C5C"/>
    <w:rsid w:val="00F71B80"/>
    <w:rsid w:val="00F75338"/>
    <w:rsid w:val="00F754E5"/>
    <w:rsid w:val="00F80BDF"/>
    <w:rsid w:val="00F82CA8"/>
    <w:rsid w:val="00F87B07"/>
    <w:rsid w:val="00F9590A"/>
    <w:rsid w:val="00FA09E9"/>
    <w:rsid w:val="00FA5990"/>
    <w:rsid w:val="00FD1884"/>
    <w:rsid w:val="00FD2856"/>
    <w:rsid w:val="00FD4769"/>
    <w:rsid w:val="00FE5279"/>
    <w:rsid w:val="00FE7E30"/>
    <w:rsid w:val="00FF0D82"/>
    <w:rsid w:val="00FF30F5"/>
    <w:rsid w:val="00FF3C13"/>
    <w:rsid w:val="00FF5D09"/>
    <w:rsid w:val="00FF5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 strokecolor="red">
      <v:stroke color="red" weight="1pt"/>
      <v:textbox inset="2.5mm,,2.5mm,1.3mm"/>
    </o:shapedefaults>
    <o:shapelayout v:ext="edit">
      <o:idmap v:ext="edit" data="1"/>
      <o:rules v:ext="edit">
        <o:r id="V:Rule1" type="connector" idref="#_x0000_s1404"/>
        <o:r id="V:Rule2" type="connector" idref="#_x0000_s1405"/>
        <o:r id="V:Rule3" type="connector" idref="#_x0000_s1406"/>
        <o:r id="V:Rule4" type="connector" idref="#_x0000_s1409"/>
        <o:r id="V:Rule5" type="connector" idref="#_x0000_s1410"/>
        <o:r id="V:Rule6" type="connector" idref="#_x0000_s1411"/>
        <o:r id="V:Rule7" type="connector" idref="#_x0000_s1436"/>
        <o:r id="V:Rule8" type="connector" idref="#_x0000_s1444"/>
        <o:r id="V:Rule9" type="connector" idref="#_x0000_s1445"/>
        <o:r id="V:Rule10" type="connector" idref="#_x0000_s1446"/>
        <o:r id="V:Rule11" type="connector" idref="#_x0000_s1463"/>
        <o:r id="V:Rule12" type="connector" idref="#_x0000_s1464"/>
      </o:rules>
    </o:shapelayout>
  </w:shapeDefaults>
  <w:decimalSymbol w:val="."/>
  <w:listSeparator w:val=","/>
  <w15:chartTrackingRefBased/>
  <w15:docId w15:val="{A60E3B41-82DB-477D-B3F0-B4794BB9A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lang w:val="fr-FR" w:eastAsia="fr-FR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28"/>
      <w:sz w:val="28"/>
      <w:szCs w:val="28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sz w:val="24"/>
      <w:szCs w:val="24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rFonts w:ascii="Arial" w:hAnsi="Arial" w:cs="Arial"/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rFonts w:ascii="Arial" w:hAnsi="Arial" w:cs="Arial"/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i/>
      <w:iCs/>
      <w:sz w:val="18"/>
      <w:szCs w:val="1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link w:val="HeaderChar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pPr>
      <w:tabs>
        <w:tab w:val="center" w:pos="4536"/>
        <w:tab w:val="right" w:pos="9072"/>
      </w:tabs>
    </w:pPr>
  </w:style>
  <w:style w:type="paragraph" w:customStyle="1" w:styleId="ZType">
    <w:name w:val="Z_Type"/>
    <w:basedOn w:val="Normal"/>
    <w:pPr>
      <w:spacing w:before="960"/>
      <w:jc w:val="center"/>
    </w:pPr>
    <w:rPr>
      <w:rFonts w:ascii="Arial" w:hAnsi="Arial" w:cs="Arial"/>
      <w:sz w:val="32"/>
      <w:szCs w:val="32"/>
    </w:rPr>
  </w:style>
  <w:style w:type="paragraph" w:customStyle="1" w:styleId="ZDocTitreL1">
    <w:name w:val="Z_Doc Titre L1"/>
    <w:basedOn w:val="Normal"/>
    <w:pPr>
      <w:spacing w:before="240"/>
      <w:jc w:val="center"/>
    </w:pPr>
    <w:rPr>
      <w:rFonts w:ascii="Arial" w:hAnsi="Arial" w:cs="Arial"/>
      <w:b/>
      <w:bCs/>
      <w:sz w:val="32"/>
      <w:szCs w:val="32"/>
    </w:rPr>
  </w:style>
  <w:style w:type="paragraph" w:customStyle="1" w:styleId="ZAPPLIL1">
    <w:name w:val="Z_APPLI L1"/>
    <w:basedOn w:val="Normal"/>
    <w:pPr>
      <w:spacing w:before="240"/>
    </w:pPr>
    <w:rPr>
      <w:rFonts w:ascii="Arial" w:hAnsi="Arial" w:cs="Arial"/>
      <w:b/>
      <w:bCs/>
      <w:sz w:val="22"/>
      <w:szCs w:val="22"/>
    </w:rPr>
  </w:style>
  <w:style w:type="character" w:styleId="PageNumber">
    <w:name w:val="page number"/>
    <w:basedOn w:val="DefaultParagraphFont"/>
  </w:style>
  <w:style w:type="paragraph" w:customStyle="1" w:styleId="ZIdentification">
    <w:name w:val="Z_Identification"/>
    <w:basedOn w:val="Normal"/>
    <w:pPr>
      <w:jc w:val="center"/>
    </w:pPr>
    <w:rPr>
      <w:rFonts w:ascii="Arial" w:hAnsi="Arial" w:cs="Arial"/>
      <w:b/>
      <w:bCs/>
      <w:sz w:val="22"/>
      <w:szCs w:val="22"/>
    </w:rPr>
  </w:style>
  <w:style w:type="paragraph" w:customStyle="1" w:styleId="ZIndicedition">
    <w:name w:val="Z_Indice édition"/>
    <w:basedOn w:val="Normal"/>
    <w:pPr>
      <w:spacing w:before="120"/>
      <w:jc w:val="center"/>
    </w:pPr>
    <w:rPr>
      <w:rFonts w:ascii="Arial" w:hAnsi="Arial" w:cs="Arial"/>
      <w:b/>
      <w:bCs/>
      <w:sz w:val="22"/>
      <w:szCs w:val="22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0203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rsid w:val="00BE0121"/>
  </w:style>
  <w:style w:type="character" w:styleId="Hyperlink">
    <w:name w:val="Hyperlink"/>
    <w:rsid w:val="0001583E"/>
    <w:rPr>
      <w:color w:val="0000FF"/>
      <w:u w:val="single"/>
    </w:rPr>
  </w:style>
  <w:style w:type="character" w:styleId="FollowedHyperlink">
    <w:name w:val="FollowedHyperlink"/>
    <w:rsid w:val="008F71F9"/>
    <w:rPr>
      <w:color w:val="800080"/>
      <w:u w:val="single"/>
    </w:rPr>
  </w:style>
  <w:style w:type="character" w:customStyle="1" w:styleId="FooterChar">
    <w:name w:val="Footer Char"/>
    <w:basedOn w:val="DefaultParagraphFont"/>
    <w:link w:val="Footer"/>
    <w:rsid w:val="000C262F"/>
  </w:style>
  <w:style w:type="paragraph" w:customStyle="1" w:styleId="10x3cellule">
    <w:name w:val="10x3:cellule"/>
    <w:rsid w:val="000C262F"/>
    <w:pPr>
      <w:tabs>
        <w:tab w:val="left" w:pos="0"/>
        <w:tab w:val="left" w:pos="720"/>
        <w:tab w:val="left" w:pos="1440"/>
        <w:tab w:val="left" w:pos="2160"/>
      </w:tabs>
      <w:spacing w:after="38" w:line="356" w:lineRule="atLeast"/>
    </w:pPr>
    <w:rPr>
      <w:rFonts w:ascii="Helvetica" w:hAnsi="Helvetica"/>
      <w:b/>
      <w:caps/>
      <w:sz w:val="32"/>
      <w:lang w:val="fr-FR" w:eastAsia="fr-FR"/>
    </w:rPr>
  </w:style>
  <w:style w:type="paragraph" w:customStyle="1" w:styleId="ZCentr7">
    <w:name w:val="Z_Centré_7"/>
    <w:basedOn w:val="Normal"/>
    <w:rsid w:val="000C262F"/>
    <w:pPr>
      <w:framePr w:w="5058" w:h="510" w:hSpace="142" w:wrap="notBeside" w:vAnchor="text" w:hAnchor="page" w:x="6181" w:y="1192"/>
      <w:spacing w:before="120"/>
      <w:jc w:val="center"/>
    </w:pPr>
    <w:rPr>
      <w:rFonts w:ascii="Arial" w:hAnsi="Arial"/>
      <w:sz w:val="14"/>
    </w:rPr>
  </w:style>
  <w:style w:type="paragraph" w:customStyle="1" w:styleId="ZDroite">
    <w:name w:val="Z_Droite"/>
    <w:basedOn w:val="Normal"/>
    <w:rsid w:val="000C262F"/>
    <w:pPr>
      <w:keepLines/>
      <w:spacing w:before="240"/>
      <w:jc w:val="right"/>
    </w:pPr>
    <w:rPr>
      <w:rFonts w:ascii="Arial" w:hAnsi="Arial"/>
      <w:sz w:val="22"/>
    </w:rPr>
  </w:style>
  <w:style w:type="paragraph" w:customStyle="1" w:styleId="Corps">
    <w:name w:val="Corps"/>
    <w:basedOn w:val="Normal"/>
    <w:rsid w:val="000C262F"/>
    <w:pPr>
      <w:spacing w:before="240"/>
      <w:ind w:left="709"/>
      <w:jc w:val="both"/>
    </w:pPr>
    <w:rPr>
      <w:sz w:val="24"/>
    </w:rPr>
  </w:style>
  <w:style w:type="paragraph" w:customStyle="1" w:styleId="ZHistotitre">
    <w:name w:val="Z_Histo_titre"/>
    <w:basedOn w:val="Normal"/>
    <w:rsid w:val="000C262F"/>
    <w:pPr>
      <w:keepNext/>
      <w:keepLines/>
      <w:jc w:val="center"/>
    </w:pPr>
    <w:rPr>
      <w:b/>
      <w:sz w:val="24"/>
    </w:rPr>
  </w:style>
  <w:style w:type="paragraph" w:customStyle="1" w:styleId="ZDocprotection">
    <w:name w:val="Z_Doc protection"/>
    <w:basedOn w:val="Normal"/>
    <w:rsid w:val="000C262F"/>
    <w:pPr>
      <w:tabs>
        <w:tab w:val="left" w:pos="4465"/>
        <w:tab w:val="right" w:pos="8552"/>
        <w:tab w:val="left" w:pos="10560"/>
      </w:tabs>
      <w:jc w:val="center"/>
    </w:pPr>
    <w:rPr>
      <w:rFonts w:ascii="Arial" w:hAnsi="Arial"/>
      <w:b/>
      <w:sz w:val="22"/>
    </w:rPr>
  </w:style>
  <w:style w:type="paragraph" w:customStyle="1" w:styleId="ZDirection">
    <w:name w:val="Z_Direction"/>
    <w:basedOn w:val="Normal"/>
    <w:rsid w:val="000C262F"/>
    <w:pPr>
      <w:jc w:val="center"/>
    </w:pPr>
    <w:rPr>
      <w:rFonts w:ascii="Arial" w:hAnsi="Arial"/>
      <w:sz w:val="32"/>
    </w:rPr>
  </w:style>
  <w:style w:type="paragraph" w:customStyle="1" w:styleId="ZCentrI8">
    <w:name w:val="Z_Centré_I_8"/>
    <w:basedOn w:val="Normal"/>
    <w:rsid w:val="000C262F"/>
    <w:pPr>
      <w:keepLines/>
      <w:jc w:val="center"/>
    </w:pPr>
    <w:rPr>
      <w:rFonts w:ascii="Arial" w:hAnsi="Arial"/>
      <w:i/>
      <w:sz w:val="16"/>
    </w:rPr>
  </w:style>
  <w:style w:type="paragraph" w:customStyle="1" w:styleId="ZCentrI28">
    <w:name w:val="Z_Centré_I2_8"/>
    <w:basedOn w:val="Normal"/>
    <w:rsid w:val="000C262F"/>
    <w:pPr>
      <w:keepLines/>
      <w:spacing w:before="180"/>
      <w:jc w:val="center"/>
    </w:pPr>
    <w:rPr>
      <w:rFonts w:ascii="Arial" w:hAnsi="Arial"/>
      <w:i/>
      <w:sz w:val="16"/>
    </w:rPr>
  </w:style>
  <w:style w:type="paragraph" w:customStyle="1" w:styleId="ZDATEINDMAJ">
    <w:name w:val="Z_DATE_IND_MAJ"/>
    <w:basedOn w:val="Normal"/>
    <w:rsid w:val="000C262F"/>
    <w:pPr>
      <w:keepLines/>
      <w:spacing w:before="180"/>
      <w:jc w:val="center"/>
    </w:pPr>
    <w:rPr>
      <w:rFonts w:ascii="Arial" w:hAnsi="Arial"/>
      <w:sz w:val="16"/>
    </w:rPr>
  </w:style>
  <w:style w:type="paragraph" w:customStyle="1" w:styleId="ZINDICEMAJ">
    <w:name w:val="Z_INDICE_MAJ"/>
    <w:basedOn w:val="Normal"/>
    <w:rsid w:val="000C262F"/>
    <w:pPr>
      <w:keepLines/>
      <w:spacing w:before="180"/>
      <w:jc w:val="center"/>
    </w:pPr>
    <w:rPr>
      <w:rFonts w:ascii="Arial" w:hAnsi="Arial"/>
      <w:sz w:val="16"/>
    </w:rPr>
  </w:style>
  <w:style w:type="paragraph" w:customStyle="1" w:styleId="ZREDACTINDMAJ">
    <w:name w:val="Z_REDACT_IND_MAJ"/>
    <w:basedOn w:val="Normal"/>
    <w:rsid w:val="000C262F"/>
    <w:pPr>
      <w:keepLines/>
      <w:spacing w:before="180"/>
      <w:jc w:val="center"/>
    </w:pPr>
    <w:rPr>
      <w:rFonts w:ascii="Arial" w:hAnsi="Arial"/>
      <w:sz w:val="16"/>
    </w:rPr>
  </w:style>
  <w:style w:type="paragraph" w:styleId="ListParagraph">
    <w:name w:val="List Paragraph"/>
    <w:basedOn w:val="Normal"/>
    <w:uiPriority w:val="34"/>
    <w:qFormat/>
    <w:rsid w:val="00641411"/>
    <w:pPr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titrenivx">
    <w:name w:val="titre:nivx"/>
    <w:rsid w:val="0095041E"/>
    <w:pPr>
      <w:keepNext/>
      <w:keepLines/>
      <w:spacing w:before="184" w:after="57" w:line="299" w:lineRule="atLeast"/>
      <w:ind w:left="567"/>
    </w:pPr>
    <w:rPr>
      <w:rFonts w:ascii="Helvetica" w:hAnsi="Helvetica"/>
      <w:sz w:val="24"/>
      <w:lang w:val="fr-FR" w:eastAsia="fr-FR"/>
    </w:rPr>
  </w:style>
  <w:style w:type="paragraph" w:customStyle="1" w:styleId="tiret1">
    <w:name w:val="tiret1"/>
    <w:basedOn w:val="Normal"/>
    <w:rsid w:val="00185509"/>
    <w:pPr>
      <w:tabs>
        <w:tab w:val="left" w:pos="1588"/>
      </w:tabs>
      <w:ind w:left="1588" w:hanging="284"/>
    </w:pPr>
    <w:rPr>
      <w:rFonts w:ascii="Arial" w:hAnsi="Arial"/>
    </w:rPr>
  </w:style>
  <w:style w:type="paragraph" w:customStyle="1" w:styleId="point1">
    <w:name w:val="point1"/>
    <w:basedOn w:val="Normal"/>
    <w:rsid w:val="00185509"/>
    <w:pPr>
      <w:tabs>
        <w:tab w:val="left" w:pos="2211"/>
      </w:tabs>
      <w:spacing w:after="140"/>
      <w:ind w:left="2212" w:hanging="284"/>
    </w:pPr>
    <w:rPr>
      <w:rFonts w:ascii="Arial" w:hAnsi="Arial"/>
    </w:rPr>
  </w:style>
  <w:style w:type="paragraph" w:customStyle="1" w:styleId="paraniv2">
    <w:name w:val="para:niv2"/>
    <w:rsid w:val="00185509"/>
    <w:pPr>
      <w:keepLines/>
      <w:tabs>
        <w:tab w:val="left" w:pos="1984"/>
        <w:tab w:val="left" w:pos="3118"/>
        <w:tab w:val="left" w:pos="5386"/>
        <w:tab w:val="left" w:pos="6519"/>
      </w:tabs>
      <w:spacing w:before="138" w:line="232" w:lineRule="atLeast"/>
      <w:ind w:left="1984" w:hanging="340"/>
      <w:jc w:val="both"/>
    </w:pPr>
    <w:rPr>
      <w:rFonts w:ascii="Helvetica" w:hAnsi="Helvetica"/>
      <w:lang w:val="fr-FR" w:eastAsia="fr-FR"/>
    </w:rPr>
  </w:style>
  <w:style w:type="paragraph" w:customStyle="1" w:styleId="titreniv2">
    <w:name w:val="titre:niv2"/>
    <w:rsid w:val="0088575B"/>
    <w:pPr>
      <w:keepNext/>
      <w:keepLines/>
      <w:spacing w:before="120" w:after="240"/>
      <w:ind w:left="284" w:hanging="284"/>
    </w:pPr>
    <w:rPr>
      <w:rFonts w:ascii="Helvetica" w:hAnsi="Helvetica"/>
      <w:sz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4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26" Type="http://schemas.openxmlformats.org/officeDocument/2006/relationships/image" Target="media/image8.png"/><Relationship Id="rId39" Type="http://schemas.openxmlformats.org/officeDocument/2006/relationships/footer" Target="footer5.xml"/><Relationship Id="rId3" Type="http://schemas.openxmlformats.org/officeDocument/2006/relationships/customXml" Target="../customXml/item3.xml"/><Relationship Id="rId21" Type="http://schemas.openxmlformats.org/officeDocument/2006/relationships/image" Target="media/image4.jpeg"/><Relationship Id="rId34" Type="http://schemas.openxmlformats.org/officeDocument/2006/relationships/image" Target="media/image14.emf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7.png"/><Relationship Id="rId33" Type="http://schemas.openxmlformats.org/officeDocument/2006/relationships/header" Target="header9.xml"/><Relationship Id="rId38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3.jpeg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header" Target="header8.xml"/><Relationship Id="rId37" Type="http://schemas.openxmlformats.org/officeDocument/2006/relationships/header" Target="header11.xml"/><Relationship Id="rId40" Type="http://schemas.openxmlformats.org/officeDocument/2006/relationships/footer" Target="footer6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header" Target="header7.xml"/><Relationship Id="rId28" Type="http://schemas.openxmlformats.org/officeDocument/2006/relationships/image" Target="media/image10.png"/><Relationship Id="rId36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header" Target="header6.xml"/><Relationship Id="rId31" Type="http://schemas.openxmlformats.org/officeDocument/2006/relationships/image" Target="media/image13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emf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header" Target="header10.xml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5.wmf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5.w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N:\DA\SOC\NP\DE\ME\DPI-FALCON\BPF\INTERNE\P&#244;le%20Elec\DOCUMENTS%20ELEC%20TYPES\FI%203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3BEA5E9C51CDB4D90BFAD08C5161D9C" ma:contentTypeVersion="8" ma:contentTypeDescription="Create a new document." ma:contentTypeScope="" ma:versionID="1a698301fefc4af2422971a419780088">
  <xsd:schema xmlns:xsd="http://www.w3.org/2001/XMLSchema" xmlns:xs="http://www.w3.org/2001/XMLSchema" xmlns:p="http://schemas.microsoft.com/office/2006/metadata/properties" xmlns:ns2="4ba06bd9-99af-4982-8955-44a4cf39682c" xmlns:ns3="5d397f5c-0933-4602-891b-c6de1f651c77" targetNamespace="http://schemas.microsoft.com/office/2006/metadata/properties" ma:root="true" ma:fieldsID="df330dce5065be18d864346a3b7f189c" ns2:_="" ns3:_="">
    <xsd:import namespace="4ba06bd9-99af-4982-8955-44a4cf39682c"/>
    <xsd:import namespace="5d397f5c-0933-4602-891b-c6de1f651c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a06bd9-99af-4982-8955-44a4cf3968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397f5c-0933-4602-891b-c6de1f651c7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6BCCF34-F24C-4336-A16C-05FADF3D44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a06bd9-99af-4982-8955-44a4cf39682c"/>
    <ds:schemaRef ds:uri="5d397f5c-0933-4602-891b-c6de1f651c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3A89CDE-2438-4180-8D2B-17D61F561FA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E4109F-BE7A-41F9-96DD-66FC0423FE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48A7028-758A-4A31-BAB3-8646C3B72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 3D.dot</Template>
  <TotalTime>0</TotalTime>
  <Pages>3</Pages>
  <Words>1612</Words>
  <Characters>9192</Characters>
  <Application>Microsoft Office Word</Application>
  <DocSecurity>4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Fiches d’Instructions</vt:lpstr>
      <vt:lpstr>Fiches d’Instructions</vt:lpstr>
    </vt:vector>
  </TitlesOfParts>
  <Company>DASSAULT</Company>
  <LinksUpToDate>false</LinksUpToDate>
  <CharactersWithSpaces>10783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Fiches d’Instructions</dc:title>
  <dc:subject/>
  <dc:creator>Dassault Aviation</dc:creator>
  <cp:keywords/>
  <cp:lastModifiedBy>Joukovsky, Naim</cp:lastModifiedBy>
  <cp:revision>2</cp:revision>
  <cp:lastPrinted>2019-02-26T08:50:00Z</cp:lastPrinted>
  <dcterms:created xsi:type="dcterms:W3CDTF">2019-02-26T09:47:00Z</dcterms:created>
  <dcterms:modified xsi:type="dcterms:W3CDTF">2019-02-26T09:47:00Z</dcterms:modified>
</cp:coreProperties>
</file>